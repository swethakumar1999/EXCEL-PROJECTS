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1.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2.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4.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6FF5705" w14:textId="77777777" w:rsidTr="00B0688D">
        <w:trPr>
          <w:trHeight w:val="1771"/>
        </w:trPr>
        <w:tc>
          <w:tcPr>
            <w:tcW w:w="7240" w:type="dxa"/>
            <w:tcBorders>
              <w:top w:val="nil"/>
              <w:left w:val="nil"/>
              <w:bottom w:val="nil"/>
              <w:right w:val="nil"/>
            </w:tcBorders>
          </w:tcPr>
          <w:p w14:paraId="2EF48E2E" w14:textId="77777777" w:rsidR="00B0688D" w:rsidRDefault="00B0688D" w:rsidP="007057F4">
            <w:r>
              <w:rPr>
                <w:noProof/>
              </w:rPr>
              <mc:AlternateContent>
                <mc:Choice Requires="wps">
                  <w:drawing>
                    <wp:inline distT="0" distB="0" distL="0" distR="0" wp14:anchorId="3E2E14D4" wp14:editId="51BDFB8D">
                      <wp:extent cx="3444240" cy="2354580"/>
                      <wp:effectExtent l="0" t="0" r="0" b="7620"/>
                      <wp:docPr id="8" name="Text Box 8"/>
                      <wp:cNvGraphicFramePr/>
                      <a:graphic xmlns:a="http://schemas.openxmlformats.org/drawingml/2006/main">
                        <a:graphicData uri="http://schemas.microsoft.com/office/word/2010/wordprocessingShape">
                          <wps:wsp>
                            <wps:cNvSpPr txBox="1"/>
                            <wps:spPr>
                              <a:xfrm>
                                <a:off x="0" y="0"/>
                                <a:ext cx="3444240" cy="2354580"/>
                              </a:xfrm>
                              <a:prstGeom prst="rect">
                                <a:avLst/>
                              </a:prstGeom>
                              <a:noFill/>
                              <a:ln w="6350">
                                <a:noFill/>
                              </a:ln>
                            </wps:spPr>
                            <wps:txbx>
                              <w:txbxContent>
                                <w:p w14:paraId="40BA35B4" w14:textId="77777777" w:rsidR="009875C8" w:rsidRDefault="002E0194" w:rsidP="002E0194">
                                  <w:pPr>
                                    <w:pStyle w:val="Title"/>
                                  </w:pPr>
                                  <w:r w:rsidRPr="002E0194">
                                    <w:t>BUSINES</w:t>
                                  </w:r>
                                </w:p>
                                <w:p w14:paraId="42AB0FBC" w14:textId="09A32409" w:rsidR="00B0688D" w:rsidRDefault="00B0688D" w:rsidP="002E0194">
                                  <w:pPr>
                                    <w:pStyle w:val="Title"/>
                                  </w:pPr>
                                  <w:r w:rsidRPr="002E0194">
                                    <w:t>REPORT</w:t>
                                  </w:r>
                                  <w:r w:rsidR="00350AB3">
                                    <w:t xml:space="preserve"> ON HEALTH INSURANCE </w:t>
                                  </w:r>
                                </w:p>
                                <w:p w14:paraId="52AA1368" w14:textId="77777777" w:rsidR="00350AB3" w:rsidRPr="002E0194" w:rsidRDefault="00350AB3" w:rsidP="002E0194">
                                  <w:pPr>
                                    <w:pStyle w:val="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E2E14D4" id="_x0000_t202" coordsize="21600,21600" o:spt="202" path="m,l,21600r21600,l21600,xe">
                      <v:stroke joinstyle="miter"/>
                      <v:path gradientshapeok="t" o:connecttype="rect"/>
                    </v:shapetype>
                    <v:shape id="Text Box 8" o:spid="_x0000_s1026" type="#_x0000_t202" style="width:271.2pt;height:18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" filled="f" stroked="f" strokeweight=".5pt">
                      <v:textbox>
                        <w:txbxContent>
                          <w:p w14:paraId="40BA35B4" w14:textId="77777777" w:rsidR="009875C8" w:rsidRDefault="002E0194" w:rsidP="002E0194">
                            <w:pPr>
                              <w:pStyle w:val="Title"/>
                            </w:pPr>
                            <w:r w:rsidRPr="002E0194">
                              <w:t>BUSINES</w:t>
                            </w:r>
                          </w:p>
                          <w:p w14:paraId="42AB0FBC" w14:textId="09A32409" w:rsidR="00B0688D" w:rsidRDefault="00B0688D" w:rsidP="002E0194">
                            <w:pPr>
                              <w:pStyle w:val="Title"/>
                            </w:pPr>
                            <w:r w:rsidRPr="002E0194">
                              <w:t>REPORT</w:t>
                            </w:r>
                            <w:r w:rsidR="00350AB3">
                              <w:t xml:space="preserve"> ON HEALTH INSURANCE </w:t>
                            </w:r>
                          </w:p>
                          <w:p w14:paraId="52AA1368" w14:textId="77777777" w:rsidR="00350AB3" w:rsidRPr="002E0194" w:rsidRDefault="00350AB3" w:rsidP="002E0194">
                            <w:pPr>
                              <w:pStyle w:val="Title"/>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5352"/>
      </w:tblGrid>
      <w:tr w:rsidR="00B0688D" w14:paraId="5300AF0C" w14:textId="77777777" w:rsidTr="00B0688D">
        <w:trPr>
          <w:trHeight w:val="2043"/>
        </w:trPr>
        <w:tc>
          <w:tcPr>
            <w:tcW w:w="4572" w:type="dxa"/>
          </w:tcPr>
          <w:p w14:paraId="3CBA52A1" w14:textId="77777777" w:rsidR="00B0688D" w:rsidRDefault="00B0688D" w:rsidP="007057F4">
            <w:r>
              <w:rPr>
                <w:noProof/>
              </w:rPr>
              <mc:AlternateContent>
                <mc:Choice Requires="wps">
                  <w:drawing>
                    <wp:inline distT="0" distB="0" distL="0" distR="0" wp14:anchorId="5D2A78D5" wp14:editId="416A6A1B">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629B2CC2" w14:textId="6842063A" w:rsidR="00B0688D" w:rsidRPr="002178B9" w:rsidRDefault="00D6393A" w:rsidP="004F2231">
                                  <w:pPr>
                                    <w:rPr>
                                      <w:rFonts w:asciiTheme="majorHAnsi" w:hAnsiTheme="majorHAnsi"/>
                                      <w:color w:val="0189F9" w:themeColor="accent1"/>
                                      <w:sz w:val="48"/>
                                      <w:szCs w:val="48"/>
                                    </w:rPr>
                                  </w:pPr>
                                  <w:r>
                                    <w:rPr>
                                      <w:rFonts w:asciiTheme="majorHAnsi" w:hAnsiTheme="majorHAnsi"/>
                                      <w:color w:val="0189F9" w:themeColor="accent1"/>
                                      <w:sz w:val="48"/>
                                      <w:szCs w:val="48"/>
                                    </w:rPr>
                                    <w:t>Great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2A78D5" id="Text Box 6" o:spid="_x0000_s1027"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1FXGgIAADMEAAAOAAAAZHJzL2Uyb0RvYy54bWysU8tu2zAQvBfoPxC815JV2Uk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" filled="f" stroked="f" strokeweight=".5pt">
                      <v:textbox>
                        <w:txbxContent>
                          <w:p w14:paraId="629B2CC2" w14:textId="6842063A" w:rsidR="00B0688D" w:rsidRPr="002178B9" w:rsidRDefault="00D6393A" w:rsidP="004F2231">
                            <w:pPr>
                              <w:rPr>
                                <w:rFonts w:asciiTheme="majorHAnsi" w:hAnsiTheme="majorHAnsi"/>
                                <w:color w:val="0189F9" w:themeColor="accent1"/>
                                <w:sz w:val="48"/>
                                <w:szCs w:val="48"/>
                              </w:rPr>
                            </w:pPr>
                            <w:r>
                              <w:rPr>
                                <w:rFonts w:asciiTheme="majorHAnsi" w:hAnsiTheme="majorHAnsi"/>
                                <w:color w:val="0189F9" w:themeColor="accent1"/>
                                <w:sz w:val="48"/>
                                <w:szCs w:val="48"/>
                              </w:rPr>
                              <w:t>Great Learning</w:t>
                            </w:r>
                          </w:p>
                        </w:txbxContent>
                      </v:textbox>
                      <w10:anchorlock/>
                    </v:shape>
                  </w:pict>
                </mc:Fallback>
              </mc:AlternateContent>
            </w:r>
            <w:r>
              <w:rPr>
                <w:noProof/>
              </w:rPr>
              <mc:AlternateContent>
                <mc:Choice Requires="wps">
                  <w:drawing>
                    <wp:inline distT="0" distB="0" distL="0" distR="0" wp14:anchorId="2A7568C6" wp14:editId="323B21E2">
                      <wp:extent cx="3398520" cy="556260"/>
                      <wp:effectExtent l="0" t="0" r="0" b="0"/>
                      <wp:docPr id="7" name="Text Box 7"/>
                      <wp:cNvGraphicFramePr/>
                      <a:graphic xmlns:a="http://schemas.openxmlformats.org/drawingml/2006/main">
                        <a:graphicData uri="http://schemas.microsoft.com/office/word/2010/wordprocessingShape">
                          <wps:wsp>
                            <wps:cNvSpPr txBox="1"/>
                            <wps:spPr>
                              <a:xfrm>
                                <a:off x="0" y="0"/>
                                <a:ext cx="3398520" cy="556260"/>
                              </a:xfrm>
                              <a:prstGeom prst="rect">
                                <a:avLst/>
                              </a:prstGeom>
                              <a:noFill/>
                              <a:ln w="6350">
                                <a:noFill/>
                              </a:ln>
                            </wps:spPr>
                            <wps:txbx>
                              <w:txbxContent>
                                <w:p w14:paraId="025115BB" w14:textId="46619FB5" w:rsidR="00B0688D" w:rsidRPr="007057F4" w:rsidRDefault="00B0688D" w:rsidP="007057F4">
                                  <w:r w:rsidRPr="00B0688D">
                                    <w:t>Email: [</w:t>
                                  </w:r>
                                  <w:r w:rsidR="00D6393A">
                                    <w:t>info@greatlearnings.in</w:t>
                                  </w:r>
                                  <w:r w:rsidRPr="007057F4">
                                    <w:t>]</w:t>
                                  </w:r>
                                </w:p>
                                <w:p w14:paraId="7BBB5550" w14:textId="16148D3A" w:rsidR="00B0688D" w:rsidRPr="00B0688D" w:rsidRDefault="00B0688D" w:rsidP="007057F4">
                                  <w:r w:rsidRPr="007057F4">
                                    <w:t>Website: [</w:t>
                                  </w:r>
                                  <w:r w:rsidR="00D6393A">
                                    <w:t>www.mygreatlearnings.com</w:t>
                                  </w:r>
                                  <w:r w:rsidRPr="00B0688D">
                                    <w:t>]</w:t>
                                  </w:r>
                                </w:p>
                                <w:p w14:paraId="5CC4C89D" w14:textId="77777777" w:rsidR="00B0688D" w:rsidRPr="00B0688D"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A7568C6" id="Text Box 7" o:spid="_x0000_s1028" type="#_x0000_t202" style="width:267.6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" filled="f" stroked="f" strokeweight=".5pt">
                      <v:textbox>
                        <w:txbxContent>
                          <w:p w14:paraId="025115BB" w14:textId="46619FB5" w:rsidR="00B0688D" w:rsidRPr="007057F4" w:rsidRDefault="00B0688D" w:rsidP="007057F4">
                            <w:r w:rsidRPr="00B0688D">
                              <w:t>Email: [</w:t>
                            </w:r>
                            <w:r w:rsidR="00D6393A">
                              <w:t>info@greatlearnings.in</w:t>
                            </w:r>
                            <w:r w:rsidRPr="007057F4">
                              <w:t>]</w:t>
                            </w:r>
                          </w:p>
                          <w:p w14:paraId="7BBB5550" w14:textId="16148D3A" w:rsidR="00B0688D" w:rsidRPr="00B0688D" w:rsidRDefault="00B0688D" w:rsidP="007057F4">
                            <w:r w:rsidRPr="007057F4">
                              <w:t>Website: [</w:t>
                            </w:r>
                            <w:r w:rsidR="00D6393A">
                              <w:t>www.mygreatlearnings.com</w:t>
                            </w:r>
                            <w:r w:rsidRPr="00B0688D">
                              <w:t>]</w:t>
                            </w:r>
                          </w:p>
                          <w:p w14:paraId="5CC4C89D" w14:textId="77777777" w:rsidR="00B0688D" w:rsidRPr="00B0688D" w:rsidRDefault="00B0688D" w:rsidP="007057F4"/>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725B7A8" w14:textId="77777777" w:rsidTr="007057F4">
        <w:trPr>
          <w:trHeight w:val="1080"/>
        </w:trPr>
        <w:tc>
          <w:tcPr>
            <w:tcW w:w="5449" w:type="dxa"/>
            <w:vAlign w:val="center"/>
          </w:tcPr>
          <w:p w14:paraId="5C4840EA" w14:textId="77777777" w:rsidR="00B0688D" w:rsidRDefault="00B0688D" w:rsidP="007057F4">
            <w:r>
              <w:rPr>
                <w:noProof/>
              </w:rPr>
              <mc:AlternateContent>
                <mc:Choice Requires="wps">
                  <w:drawing>
                    <wp:inline distT="0" distB="0" distL="0" distR="0" wp14:anchorId="6282B091" wp14:editId="76B6A6DE">
                      <wp:extent cx="3002280" cy="800100"/>
                      <wp:effectExtent l="0" t="0" r="0" b="0"/>
                      <wp:docPr id="13" name="Text Box 13"/>
                      <wp:cNvGraphicFramePr/>
                      <a:graphic xmlns:a="http://schemas.openxmlformats.org/drawingml/2006/main">
                        <a:graphicData uri="http://schemas.microsoft.com/office/word/2010/wordprocessingShape">
                          <wps:wsp>
                            <wps:cNvSpPr txBox="1"/>
                            <wps:spPr>
                              <a:xfrm>
                                <a:off x="0" y="0"/>
                                <a:ext cx="3002280" cy="800100"/>
                              </a:xfrm>
                              <a:prstGeom prst="rect">
                                <a:avLst/>
                              </a:prstGeom>
                              <a:noFill/>
                              <a:ln w="6350">
                                <a:noFill/>
                              </a:ln>
                            </wps:spPr>
                            <wps:txbx>
                              <w:txbxContent>
                                <w:p w14:paraId="33331208" w14:textId="7E2B60A6" w:rsidR="00B0688D" w:rsidRPr="004F2231" w:rsidRDefault="00D6393A" w:rsidP="004F2231">
                                  <w:pPr>
                                    <w:rPr>
                                      <w:sz w:val="32"/>
                                      <w:szCs w:val="32"/>
                                    </w:rPr>
                                  </w:pPr>
                                  <w:bookmarkStart w:id="0" w:name="_Toc501102094"/>
                                  <w:r>
                                    <w:rPr>
                                      <w:sz w:val="32"/>
                                      <w:szCs w:val="32"/>
                                    </w:rPr>
                                    <w:t>Swetha</w:t>
                                  </w:r>
                                  <w:r w:rsidR="00B0688D" w:rsidRPr="004F2231">
                                    <w:rPr>
                                      <w:sz w:val="32"/>
                                      <w:szCs w:val="32"/>
                                    </w:rPr>
                                    <w:t xml:space="preserve">, </w:t>
                                  </w:r>
                                  <w:bookmarkEnd w:id="0"/>
                                  <w:r>
                                    <w:rPr>
                                      <w:sz w:val="32"/>
                                      <w:szCs w:val="32"/>
                                    </w:rPr>
                                    <w:t>GLCA-DA</w:t>
                                  </w:r>
                                </w:p>
                                <w:p w14:paraId="49478EA7" w14:textId="52A0FA78" w:rsidR="00B0688D" w:rsidRPr="007057F4" w:rsidRDefault="00B0688D" w:rsidP="007057F4">
                                  <w:r w:rsidRPr="007057F4">
                                    <w:t>Email [</w:t>
                                  </w:r>
                                  <w:r w:rsidR="00D6393A">
                                    <w:t>swetha.laksmi99@gmail.com</w:t>
                                  </w:r>
                                  <w:r w:rsidRPr="007057F4">
                                    <w:t>]</w:t>
                                  </w:r>
                                </w:p>
                                <w:p w14:paraId="59387D06" w14:textId="77777777" w:rsidR="00B0688D" w:rsidRPr="007057F4" w:rsidRDefault="00B0688D" w:rsidP="007057F4"/>
                                <w:p w14:paraId="67213FA5"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82B091" id="Text Box 13" o:spid="_x0000_s1029" type="#_x0000_t202" style="width:236.4pt;height: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" filled="f" stroked="f" strokeweight=".5pt">
                      <v:textbox>
                        <w:txbxContent>
                          <w:p w14:paraId="33331208" w14:textId="7E2B60A6" w:rsidR="00B0688D" w:rsidRPr="004F2231" w:rsidRDefault="00D6393A" w:rsidP="004F2231">
                            <w:pPr>
                              <w:rPr>
                                <w:sz w:val="32"/>
                                <w:szCs w:val="32"/>
                              </w:rPr>
                            </w:pPr>
                            <w:bookmarkStart w:id="1" w:name="_Toc501102094"/>
                            <w:r>
                              <w:rPr>
                                <w:sz w:val="32"/>
                                <w:szCs w:val="32"/>
                              </w:rPr>
                              <w:t>Swetha</w:t>
                            </w:r>
                            <w:r w:rsidR="00B0688D" w:rsidRPr="004F2231">
                              <w:rPr>
                                <w:sz w:val="32"/>
                                <w:szCs w:val="32"/>
                              </w:rPr>
                              <w:t xml:space="preserve">, </w:t>
                            </w:r>
                            <w:bookmarkEnd w:id="1"/>
                            <w:r>
                              <w:rPr>
                                <w:sz w:val="32"/>
                                <w:szCs w:val="32"/>
                              </w:rPr>
                              <w:t>GLCA-DA</w:t>
                            </w:r>
                          </w:p>
                          <w:p w14:paraId="49478EA7" w14:textId="52A0FA78" w:rsidR="00B0688D" w:rsidRPr="007057F4" w:rsidRDefault="00B0688D" w:rsidP="007057F4">
                            <w:r w:rsidRPr="007057F4">
                              <w:t>Email [</w:t>
                            </w:r>
                            <w:r w:rsidR="00D6393A">
                              <w:t>swetha.laksmi99@gmail.com</w:t>
                            </w:r>
                            <w:r w:rsidRPr="007057F4">
                              <w:t>]</w:t>
                            </w:r>
                          </w:p>
                          <w:p w14:paraId="59387D06" w14:textId="77777777" w:rsidR="00B0688D" w:rsidRPr="007057F4" w:rsidRDefault="00B0688D" w:rsidP="007057F4"/>
                          <w:p w14:paraId="67213FA5" w14:textId="77777777" w:rsidR="00B0688D" w:rsidRPr="007057F4" w:rsidRDefault="00B0688D" w:rsidP="007057F4"/>
                        </w:txbxContent>
                      </v:textbox>
                      <w10:anchorlock/>
                    </v:shape>
                  </w:pict>
                </mc:Fallback>
              </mc:AlternateContent>
            </w:r>
          </w:p>
        </w:tc>
        <w:tc>
          <w:tcPr>
            <w:tcW w:w="4901" w:type="dxa"/>
            <w:vAlign w:val="center"/>
          </w:tcPr>
          <w:p w14:paraId="5AEF3DE1" w14:textId="5E43C0A3" w:rsidR="00B0688D" w:rsidRDefault="00B0688D" w:rsidP="007057F4">
            <w:pPr>
              <w:jc w:val="right"/>
            </w:pPr>
          </w:p>
        </w:tc>
      </w:tr>
    </w:tbl>
    <w:p w14:paraId="6D03767B" w14:textId="77777777" w:rsidR="008A3C95" w:rsidRDefault="008A3C95" w:rsidP="007057F4"/>
    <w:p w14:paraId="38E52D58" w14:textId="77777777" w:rsidR="008A3C95" w:rsidRDefault="002E0194" w:rsidP="007057F4">
      <w:r>
        <w:rPr>
          <w:noProof/>
        </w:rPr>
        <w:drawing>
          <wp:anchor distT="0" distB="0" distL="114300" distR="114300" simplePos="0" relativeHeight="251662336" behindDoc="1" locked="0" layoutInCell="1" allowOverlap="1" wp14:anchorId="0CF649C7" wp14:editId="5F7909DE">
            <wp:simplePos x="0" y="0"/>
            <wp:positionH relativeFrom="column">
              <wp:posOffset>-12065</wp:posOffset>
            </wp:positionH>
            <wp:positionV relativeFrom="paragraph">
              <wp:posOffset>3031087</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0288" behindDoc="1" locked="0" layoutInCell="1" allowOverlap="1" wp14:anchorId="417C7ACA" wp14:editId="5F7F7BDC">
            <wp:simplePos x="0" y="0"/>
            <wp:positionH relativeFrom="column">
              <wp:posOffset>-12065</wp:posOffset>
            </wp:positionH>
            <wp:positionV relativeFrom="paragraph">
              <wp:posOffset>3037598</wp:posOffset>
            </wp:positionV>
            <wp:extent cx="7045257" cy="3329054"/>
            <wp:effectExtent l="0" t="0" r="3810" b="508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9">
                      <a:duotone>
                        <a:prstClr val="black"/>
                        <a:schemeClr val="accent6">
                          <a:tint val="45000"/>
                          <a:satMod val="400000"/>
                        </a:schemeClr>
                      </a:duotone>
                    </a:blip>
                    <a:stretch>
                      <a:fillRect/>
                    </a:stretch>
                  </pic:blipFill>
                  <pic:spPr>
                    <a:xfrm>
                      <a:off x="0" y="0"/>
                      <a:ext cx="7045257" cy="3329054"/>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38BF9704" wp14:editId="2911441B">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166E7682" wp14:editId="26C523A2">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4B0948BB" w14:textId="77777777" w:rsidR="001670A7" w:rsidRDefault="001670A7" w:rsidP="001670A7">
          <w:pPr>
            <w:pStyle w:val="TOCHeading"/>
            <w:framePr w:wrap="around" w:y="1279"/>
          </w:pPr>
          <w:r>
            <w:t>Contents</w:t>
          </w:r>
        </w:p>
        <w:p w14:paraId="3E381DE0" w14:textId="3502C932" w:rsidR="001670A7" w:rsidRDefault="00C168E9">
          <w:pPr>
            <w:pStyle w:val="TOC1"/>
          </w:pPr>
          <w:r>
            <w:rPr>
              <w:b w:val="0"/>
              <w:bCs/>
            </w:rPr>
            <w:t>Question no.1 (a) to</w:t>
          </w:r>
          <w:r w:rsidR="00BA67EB">
            <w:rPr>
              <w:b w:val="0"/>
              <w:bCs/>
            </w:rPr>
            <w:t xml:space="preserve"> (j)</w:t>
          </w:r>
          <w:r w:rsidR="001670A7">
            <w:ptab w:relativeTo="margin" w:alignment="right" w:leader="dot"/>
          </w:r>
          <w:r w:rsidR="00BA67EB">
            <w:rPr>
              <w:bCs/>
            </w:rPr>
            <w:t>2 -11</w:t>
          </w:r>
        </w:p>
        <w:p w14:paraId="4B6DDB14" w14:textId="23817F76" w:rsidR="001670A7" w:rsidRDefault="00616186" w:rsidP="000719E5">
          <w:pPr>
            <w:pStyle w:val="TOC2"/>
            <w:ind w:left="216"/>
          </w:pPr>
          <w:proofErr w:type="spellStart"/>
          <w:r>
            <w:t>Qn</w:t>
          </w:r>
          <w:proofErr w:type="spellEnd"/>
          <w:r>
            <w:t xml:space="preserve"> no.1 (c</w:t>
          </w:r>
          <w:r w:rsidR="000719E5">
            <w:t xml:space="preserve"> (</w:t>
          </w:r>
          <w:proofErr w:type="spellStart"/>
          <w:r w:rsidR="000719E5">
            <w:t>i</w:t>
          </w:r>
          <w:proofErr w:type="spellEnd"/>
          <w:r w:rsidR="000719E5">
            <w:t>) to (iv)</w:t>
          </w:r>
          <w:r w:rsidR="0088398F">
            <w:t>………………………………………………………………………………………….. 5-7</w:t>
          </w:r>
        </w:p>
        <w:p w14:paraId="507A7E48" w14:textId="0C11C052" w:rsidR="001670A7" w:rsidRDefault="0088398F">
          <w:pPr>
            <w:pStyle w:val="TOC1"/>
          </w:pPr>
          <w:r>
            <w:rPr>
              <w:b w:val="0"/>
              <w:bCs/>
            </w:rPr>
            <w:t>Question no.2</w:t>
          </w:r>
          <w:r w:rsidR="001670A7">
            <w:ptab w:relativeTo="margin" w:alignment="right" w:leader="dot"/>
          </w:r>
          <w:r>
            <w:rPr>
              <w:bCs/>
            </w:rPr>
            <w:t>12</w:t>
          </w:r>
        </w:p>
        <w:p w14:paraId="195BA8B6" w14:textId="46CD03E1" w:rsidR="001670A7" w:rsidRPr="00D517AA" w:rsidRDefault="00D517AA" w:rsidP="00D517AA">
          <w:r>
            <w:t>Question no.3………………………………………………………………………………………………………</w:t>
          </w:r>
          <w:proofErr w:type="gramStart"/>
          <w:r>
            <w:t>…..</w:t>
          </w:r>
          <w:proofErr w:type="gramEnd"/>
          <w:r>
            <w:t>1</w:t>
          </w:r>
        </w:p>
      </w:sdtContent>
    </w:sdt>
    <w:p w14:paraId="0AD6619C" w14:textId="77777777" w:rsidR="00670C0F" w:rsidRDefault="00670C0F">
      <w:pPr>
        <w:spacing w:after="200"/>
        <w:rPr>
          <w:bCs/>
          <w:noProof/>
        </w:rPr>
      </w:pPr>
    </w:p>
    <w:p w14:paraId="79E1074B" w14:textId="77777777" w:rsidR="00670C0F" w:rsidRDefault="00670C0F">
      <w:pPr>
        <w:spacing w:after="200"/>
        <w:rPr>
          <w:bCs/>
          <w:noProof/>
        </w:rPr>
      </w:pPr>
      <w:r>
        <w:rPr>
          <w:bCs/>
          <w:noProof/>
        </w:rPr>
        <w:br w:type="page"/>
      </w:r>
    </w:p>
    <w:p w14:paraId="48D423E8" w14:textId="77777777" w:rsidR="000C6E91" w:rsidRPr="00D517AA" w:rsidRDefault="00670C0F" w:rsidP="000C6E91">
      <w:pPr>
        <w:pStyle w:val="AlignedText"/>
        <w:rPr>
          <w:noProof/>
          <w:color w:val="FF0000"/>
        </w:rPr>
      </w:pPr>
      <w:r w:rsidRPr="00D517AA">
        <w:rPr>
          <w:noProof/>
          <w:color w:val="FF0000"/>
        </w:rPr>
        <w:lastRenderedPageBreak/>
        <w:t xml:space="preserve">CAUSE AND EFFECT OF </w:t>
      </w:r>
    </w:p>
    <w:p w14:paraId="78717E53" w14:textId="77777777" w:rsidR="000C6E91" w:rsidRPr="00D517AA" w:rsidRDefault="00670C0F" w:rsidP="000C6E91">
      <w:pPr>
        <w:pStyle w:val="AlignedText"/>
        <w:rPr>
          <w:noProof/>
          <w:color w:val="FF0000"/>
        </w:rPr>
      </w:pPr>
      <w:r w:rsidRPr="00D517AA">
        <w:rPr>
          <w:noProof/>
          <w:color w:val="FF0000"/>
        </w:rPr>
        <w:t>ANALYSIS TITLE ON DATA</w:t>
      </w:r>
    </w:p>
    <w:p w14:paraId="1C7A8778" w14:textId="77777777" w:rsidR="000C6E91" w:rsidRPr="000C6E91" w:rsidRDefault="00670C0F" w:rsidP="000C6E91">
      <w:pPr>
        <w:pStyle w:val="AlignedText"/>
        <w:rPr>
          <w:noProof/>
          <w:color w:val="FF0000"/>
        </w:rPr>
      </w:pPr>
      <w:r w:rsidRPr="00D517AA">
        <w:rPr>
          <w:noProof/>
          <w:color w:val="FF0000"/>
        </w:rPr>
        <w:t>OF INSURANCE CLAIMS</w:t>
      </w:r>
    </w:p>
    <w:p w14:paraId="775314FE" w14:textId="77777777" w:rsidR="000C6E91" w:rsidRDefault="000C6E91" w:rsidP="000C6E91">
      <w:pPr>
        <w:pStyle w:val="AlignedText"/>
        <w:rPr>
          <w:noProof/>
        </w:rPr>
      </w:pPr>
    </w:p>
    <w:p w14:paraId="7FCBE383" w14:textId="77777777" w:rsidR="000C6E91" w:rsidRDefault="000C6E91" w:rsidP="000C6E91">
      <w:pPr>
        <w:pStyle w:val="AlignedText"/>
        <w:rPr>
          <w:noProof/>
        </w:rPr>
      </w:pPr>
    </w:p>
    <w:p w14:paraId="0ADF7B51" w14:textId="77777777" w:rsidR="000C6E91" w:rsidRDefault="000C6E91" w:rsidP="000C6E91">
      <w:pPr>
        <w:pStyle w:val="AlignedText"/>
        <w:rPr>
          <w:noProof/>
        </w:rPr>
      </w:pPr>
    </w:p>
    <w:p w14:paraId="0B23553F" w14:textId="24AC85BB" w:rsidR="000C6E91" w:rsidRPr="00D517AA" w:rsidRDefault="000C6E91" w:rsidP="000C6E91">
      <w:pPr>
        <w:rPr>
          <w:b w:val="0"/>
          <w:bCs/>
          <w:noProof/>
          <w:color w:val="C00000"/>
        </w:rPr>
      </w:pPr>
      <w:r w:rsidRPr="00D517AA">
        <w:rPr>
          <w:b w:val="0"/>
          <w:bCs/>
          <w:noProof/>
          <w:color w:val="C00000"/>
        </w:rPr>
        <w:t>1)Perform the Exploratory Data Analysis on the data .</w:t>
      </w:r>
    </w:p>
    <w:p w14:paraId="09930DB6" w14:textId="77777777" w:rsidR="000C6E91" w:rsidRDefault="000C6E91" w:rsidP="000C6E91">
      <w:pPr>
        <w:rPr>
          <w:noProof/>
        </w:rPr>
      </w:pPr>
    </w:p>
    <w:p w14:paraId="18E7BC43" w14:textId="77777777" w:rsidR="000C6E91" w:rsidRPr="00D517AA" w:rsidRDefault="000C6E91" w:rsidP="000C6E91">
      <w:pPr>
        <w:rPr>
          <w:b w:val="0"/>
          <w:bCs/>
          <w:noProof/>
        </w:rPr>
      </w:pPr>
      <w:r>
        <w:rPr>
          <w:noProof/>
        </w:rPr>
        <w:t xml:space="preserve">    </w:t>
      </w:r>
      <w:r w:rsidRPr="00D517AA">
        <w:rPr>
          <w:b w:val="0"/>
          <w:bCs/>
          <w:noProof/>
        </w:rPr>
        <w:t>a)Identify the categorical and continuos variables?</w:t>
      </w:r>
    </w:p>
    <w:tbl>
      <w:tblPr>
        <w:tblpPr w:leftFromText="180" w:rightFromText="180" w:vertAnchor="text" w:horzAnchor="page" w:tblpX="2497" w:tblpY="280"/>
        <w:tblW w:w="2200" w:type="dxa"/>
        <w:tblCellMar>
          <w:left w:w="0" w:type="dxa"/>
          <w:right w:w="0" w:type="dxa"/>
        </w:tblCellMar>
        <w:tblLook w:val="04A0" w:firstRow="1" w:lastRow="0" w:firstColumn="1" w:lastColumn="0" w:noHBand="0" w:noVBand="1"/>
      </w:tblPr>
      <w:tblGrid>
        <w:gridCol w:w="2200"/>
      </w:tblGrid>
      <w:tr w:rsidR="000C6E91" w14:paraId="4BF26C05" w14:textId="77777777" w:rsidTr="000C6E91">
        <w:trPr>
          <w:trHeight w:val="360"/>
        </w:trPr>
        <w:tc>
          <w:tcPr>
            <w:tcW w:w="2200" w:type="dxa"/>
            <w:tcBorders>
              <w:top w:val="nil"/>
              <w:left w:val="nil"/>
              <w:bottom w:val="nil"/>
              <w:right w:val="nil"/>
            </w:tcBorders>
            <w:shd w:val="clear" w:color="auto" w:fill="auto"/>
            <w:noWrap/>
            <w:tcMar>
              <w:top w:w="15" w:type="dxa"/>
              <w:left w:w="15" w:type="dxa"/>
              <w:bottom w:w="0" w:type="dxa"/>
              <w:right w:w="15" w:type="dxa"/>
            </w:tcMar>
            <w:vAlign w:val="bottom"/>
            <w:hideMark/>
          </w:tcPr>
          <w:p w14:paraId="288D3336" w14:textId="77777777" w:rsidR="000C6E91" w:rsidRPr="00D517AA" w:rsidRDefault="000C6E91" w:rsidP="000C6E91">
            <w:pPr>
              <w:rPr>
                <w:rFonts w:ascii="Calibri" w:hAnsi="Calibri" w:cs="Calibri"/>
                <w:color w:val="FF0000"/>
                <w:szCs w:val="28"/>
                <w:lang w:eastAsia="en-IN"/>
              </w:rPr>
            </w:pPr>
            <w:r w:rsidRPr="00D517AA">
              <w:rPr>
                <w:rFonts w:ascii="Calibri" w:hAnsi="Calibri" w:cs="Calibri"/>
                <w:szCs w:val="28"/>
              </w:rPr>
              <w:t xml:space="preserve">TYPES OF DATA </w:t>
            </w:r>
          </w:p>
        </w:tc>
      </w:tr>
      <w:tr w:rsidR="000C6E91" w14:paraId="20C5D7E4" w14:textId="77777777" w:rsidTr="000C6E91">
        <w:trPr>
          <w:trHeight w:val="372"/>
        </w:trPr>
        <w:tc>
          <w:tcPr>
            <w:tcW w:w="0" w:type="auto"/>
            <w:tcBorders>
              <w:top w:val="nil"/>
              <w:left w:val="nil"/>
              <w:bottom w:val="nil"/>
              <w:right w:val="nil"/>
            </w:tcBorders>
            <w:shd w:val="clear" w:color="000000" w:fill="E7E6E6"/>
            <w:noWrap/>
            <w:tcMar>
              <w:top w:w="15" w:type="dxa"/>
              <w:left w:w="15" w:type="dxa"/>
              <w:bottom w:w="0" w:type="dxa"/>
              <w:right w:w="15" w:type="dxa"/>
            </w:tcMar>
            <w:vAlign w:val="bottom"/>
            <w:hideMark/>
          </w:tcPr>
          <w:p w14:paraId="2E26C7A5" w14:textId="77777777" w:rsidR="000C6E91" w:rsidRDefault="000C6E91" w:rsidP="000C6E91">
            <w:pPr>
              <w:rPr>
                <w:rFonts w:ascii="Calibri" w:hAnsi="Calibri" w:cs="Calibri"/>
                <w:b w:val="0"/>
                <w:i/>
                <w:iCs/>
                <w:color w:val="000000"/>
                <w:szCs w:val="28"/>
              </w:rPr>
            </w:pPr>
            <w:r>
              <w:rPr>
                <w:rFonts w:ascii="Calibri" w:hAnsi="Calibri" w:cs="Calibri"/>
                <w:i/>
                <w:iCs/>
                <w:color w:val="000000"/>
                <w:szCs w:val="28"/>
              </w:rPr>
              <w:t>1)Categorical</w:t>
            </w:r>
          </w:p>
        </w:tc>
      </w:tr>
      <w:tr w:rsidR="000C6E91" w14:paraId="249411F7" w14:textId="77777777" w:rsidTr="000C6E91">
        <w:trPr>
          <w:trHeight w:val="360"/>
        </w:trPr>
        <w:tc>
          <w:tcPr>
            <w:tcW w:w="0" w:type="auto"/>
            <w:tcBorders>
              <w:top w:val="nil"/>
              <w:left w:val="nil"/>
              <w:bottom w:val="nil"/>
              <w:right w:val="nil"/>
            </w:tcBorders>
            <w:shd w:val="clear" w:color="000000" w:fill="E7E6E6"/>
            <w:noWrap/>
            <w:tcMar>
              <w:top w:w="15" w:type="dxa"/>
              <w:left w:w="15" w:type="dxa"/>
              <w:bottom w:w="0" w:type="dxa"/>
              <w:right w:w="15" w:type="dxa"/>
            </w:tcMar>
            <w:vAlign w:val="bottom"/>
            <w:hideMark/>
          </w:tcPr>
          <w:p w14:paraId="60F7FC39" w14:textId="77777777" w:rsidR="000C6E91" w:rsidRDefault="000C6E91" w:rsidP="000C6E91">
            <w:pPr>
              <w:rPr>
                <w:rFonts w:ascii="Calibri" w:hAnsi="Calibri" w:cs="Calibri"/>
                <w:i/>
                <w:iCs/>
                <w:color w:val="000000"/>
                <w:szCs w:val="28"/>
              </w:rPr>
            </w:pPr>
            <w:r>
              <w:rPr>
                <w:rFonts w:ascii="Calibri" w:hAnsi="Calibri" w:cs="Calibri"/>
                <w:i/>
                <w:iCs/>
                <w:color w:val="000000"/>
                <w:szCs w:val="28"/>
              </w:rPr>
              <w:t>2)Numerical</w:t>
            </w:r>
          </w:p>
        </w:tc>
      </w:tr>
      <w:tr w:rsidR="000C6E91" w14:paraId="19B44209" w14:textId="77777777" w:rsidTr="000C6E91">
        <w:trPr>
          <w:trHeight w:val="360"/>
        </w:trPr>
        <w:tc>
          <w:tcPr>
            <w:tcW w:w="0" w:type="auto"/>
            <w:tcBorders>
              <w:top w:val="nil"/>
              <w:left w:val="nil"/>
              <w:bottom w:val="nil"/>
              <w:right w:val="nil"/>
            </w:tcBorders>
            <w:shd w:val="clear" w:color="000000" w:fill="E7E6E6"/>
            <w:noWrap/>
            <w:tcMar>
              <w:top w:w="15" w:type="dxa"/>
              <w:left w:w="15" w:type="dxa"/>
              <w:bottom w:w="0" w:type="dxa"/>
              <w:right w:w="15" w:type="dxa"/>
            </w:tcMar>
            <w:vAlign w:val="bottom"/>
            <w:hideMark/>
          </w:tcPr>
          <w:p w14:paraId="5F8202DA" w14:textId="77777777" w:rsidR="000C6E91" w:rsidRDefault="000C6E91" w:rsidP="000C6E91">
            <w:pPr>
              <w:rPr>
                <w:rFonts w:ascii="Calibri" w:hAnsi="Calibri" w:cs="Calibri"/>
                <w:i/>
                <w:iCs/>
                <w:color w:val="000000"/>
                <w:szCs w:val="28"/>
              </w:rPr>
            </w:pPr>
            <w:r>
              <w:rPr>
                <w:rFonts w:ascii="Calibri" w:hAnsi="Calibri" w:cs="Calibri"/>
                <w:i/>
                <w:iCs/>
                <w:color w:val="000000"/>
                <w:szCs w:val="28"/>
              </w:rPr>
              <w:t xml:space="preserve">       </w:t>
            </w:r>
            <w:proofErr w:type="gramStart"/>
            <w:r>
              <w:rPr>
                <w:rFonts w:ascii="Calibri" w:hAnsi="Calibri" w:cs="Calibri"/>
                <w:i/>
                <w:iCs/>
                <w:color w:val="000000"/>
                <w:szCs w:val="28"/>
              </w:rPr>
              <w:t>a)Discrete</w:t>
            </w:r>
            <w:proofErr w:type="gramEnd"/>
          </w:p>
        </w:tc>
      </w:tr>
      <w:tr w:rsidR="000C6E91" w14:paraId="069B3B92" w14:textId="77777777" w:rsidTr="000C6E91">
        <w:trPr>
          <w:trHeight w:val="360"/>
        </w:trPr>
        <w:tc>
          <w:tcPr>
            <w:tcW w:w="0" w:type="auto"/>
            <w:tcBorders>
              <w:top w:val="nil"/>
              <w:left w:val="nil"/>
              <w:bottom w:val="nil"/>
              <w:right w:val="nil"/>
            </w:tcBorders>
            <w:shd w:val="clear" w:color="000000" w:fill="E7E6E6"/>
            <w:noWrap/>
            <w:tcMar>
              <w:top w:w="15" w:type="dxa"/>
              <w:left w:w="15" w:type="dxa"/>
              <w:bottom w:w="0" w:type="dxa"/>
              <w:right w:w="15" w:type="dxa"/>
            </w:tcMar>
            <w:vAlign w:val="bottom"/>
            <w:hideMark/>
          </w:tcPr>
          <w:p w14:paraId="335608C5" w14:textId="77777777" w:rsidR="000C6E91" w:rsidRDefault="000C6E91" w:rsidP="000C6E91">
            <w:pPr>
              <w:rPr>
                <w:rFonts w:ascii="Calibri" w:hAnsi="Calibri" w:cs="Calibri"/>
                <w:i/>
                <w:iCs/>
                <w:color w:val="000000"/>
                <w:szCs w:val="28"/>
              </w:rPr>
            </w:pPr>
            <w:r>
              <w:rPr>
                <w:rFonts w:ascii="Calibri" w:hAnsi="Calibri" w:cs="Calibri"/>
                <w:i/>
                <w:iCs/>
                <w:color w:val="000000"/>
                <w:szCs w:val="28"/>
              </w:rPr>
              <w:t xml:space="preserve">        </w:t>
            </w:r>
            <w:proofErr w:type="gramStart"/>
            <w:r>
              <w:rPr>
                <w:rFonts w:ascii="Calibri" w:hAnsi="Calibri" w:cs="Calibri"/>
                <w:i/>
                <w:iCs/>
                <w:color w:val="000000"/>
                <w:szCs w:val="28"/>
              </w:rPr>
              <w:t>b)Continuous</w:t>
            </w:r>
            <w:proofErr w:type="gramEnd"/>
          </w:p>
        </w:tc>
      </w:tr>
    </w:tbl>
    <w:p w14:paraId="328391B8" w14:textId="77777777" w:rsidR="000C6E91" w:rsidRDefault="000C6E91" w:rsidP="000C6E91">
      <w:pPr>
        <w:rPr>
          <w:noProof/>
        </w:rPr>
      </w:pPr>
      <w:r>
        <w:rPr>
          <w:noProof/>
        </w:rPr>
        <w:t xml:space="preserve">        </w:t>
      </w:r>
    </w:p>
    <w:p w14:paraId="70EFCF5D" w14:textId="5A341A40" w:rsidR="000C6E91" w:rsidRDefault="000C6E91" w:rsidP="000C6E91">
      <w:pPr>
        <w:rPr>
          <w:noProof/>
        </w:rPr>
      </w:pPr>
      <w:r>
        <w:rPr>
          <w:noProof/>
        </w:rPr>
        <w:t xml:space="preserve">       </w:t>
      </w:r>
    </w:p>
    <w:p w14:paraId="7EB336A2" w14:textId="77777777" w:rsidR="00395558" w:rsidRDefault="00A0510C" w:rsidP="000C6E91">
      <w:pPr>
        <w:rPr>
          <w:noProof/>
        </w:rPr>
      </w:pPr>
      <w:r>
        <w:rPr>
          <w:noProof/>
        </w:rPr>
        <mc:AlternateContent>
          <mc:Choice Requires="wps">
            <w:drawing>
              <wp:anchor distT="0" distB="0" distL="114300" distR="114300" simplePos="0" relativeHeight="251665408" behindDoc="0" locked="0" layoutInCell="1" allowOverlap="1" wp14:anchorId="3606D609" wp14:editId="77D1E894">
                <wp:simplePos x="0" y="0"/>
                <wp:positionH relativeFrom="column">
                  <wp:posOffset>685800</wp:posOffset>
                </wp:positionH>
                <wp:positionV relativeFrom="paragraph">
                  <wp:posOffset>1910080</wp:posOffset>
                </wp:positionV>
                <wp:extent cx="5471160" cy="2171700"/>
                <wp:effectExtent l="0" t="0" r="15240" b="19050"/>
                <wp:wrapNone/>
                <wp:docPr id="11" name="Text Box 11"/>
                <wp:cNvGraphicFramePr/>
                <a:graphic xmlns:a="http://schemas.openxmlformats.org/drawingml/2006/main">
                  <a:graphicData uri="http://schemas.microsoft.com/office/word/2010/wordprocessingShape">
                    <wps:wsp>
                      <wps:cNvSpPr txBox="1"/>
                      <wps:spPr>
                        <a:xfrm>
                          <a:off x="0" y="0"/>
                          <a:ext cx="5471160" cy="2171700"/>
                        </a:xfrm>
                        <a:prstGeom prst="rect">
                          <a:avLst/>
                        </a:prstGeom>
                        <a:solidFill>
                          <a:schemeClr val="lt1"/>
                        </a:solidFill>
                        <a:ln w="6350">
                          <a:solidFill>
                            <a:prstClr val="black"/>
                          </a:solidFill>
                        </a:ln>
                      </wps:spPr>
                      <wps:txbx>
                        <w:txbxContent>
                          <w:p w14:paraId="4AD47C90" w14:textId="23272272" w:rsidR="00A0510C" w:rsidRPr="00D517AA" w:rsidRDefault="00A0510C" w:rsidP="00A0510C">
                            <w:pPr>
                              <w:rPr>
                                <w:b w:val="0"/>
                                <w:bCs/>
                                <w:szCs w:val="28"/>
                              </w:rPr>
                            </w:pPr>
                            <w:r w:rsidRPr="00395558">
                              <w:rPr>
                                <w:color w:val="auto"/>
                                <w:sz w:val="27"/>
                                <w:szCs w:val="27"/>
                              </w:rPr>
                              <w:t>CATEGORICAL</w:t>
                            </w:r>
                            <w:r w:rsidRPr="00D517AA">
                              <w:rPr>
                                <w:b w:val="0"/>
                                <w:bCs/>
                                <w:color w:val="auto"/>
                                <w:sz w:val="24"/>
                                <w:szCs w:val="24"/>
                              </w:rPr>
                              <w:t>:</w:t>
                            </w:r>
                            <w:r w:rsidRPr="00D517AA">
                              <w:rPr>
                                <w:b w:val="0"/>
                                <w:bCs/>
                                <w:color w:val="0070C0"/>
                                <w:sz w:val="24"/>
                                <w:szCs w:val="24"/>
                              </w:rPr>
                              <w:t xml:space="preserve"> </w:t>
                            </w:r>
                            <w:r w:rsidRPr="00D517AA">
                              <w:rPr>
                                <w:rFonts w:cstheme="minorHAnsi"/>
                                <w:b w:val="0"/>
                                <w:bCs/>
                                <w:color w:val="000000"/>
                                <w:sz w:val="24"/>
                                <w:szCs w:val="24"/>
                              </w:rPr>
                              <w:t xml:space="preserve">Categorical variables represent types of data which may be divided into </w:t>
                            </w:r>
                            <w:proofErr w:type="gramStart"/>
                            <w:r w:rsidRPr="00D517AA">
                              <w:rPr>
                                <w:rFonts w:cstheme="minorHAnsi"/>
                                <w:b w:val="0"/>
                                <w:bCs/>
                                <w:color w:val="000000"/>
                                <w:sz w:val="24"/>
                                <w:szCs w:val="24"/>
                              </w:rPr>
                              <w:t>groups.[</w:t>
                            </w:r>
                            <w:proofErr w:type="gramEnd"/>
                            <w:r w:rsidRPr="00D517AA">
                              <w:rPr>
                                <w:rFonts w:cstheme="minorHAnsi"/>
                                <w:b w:val="0"/>
                                <w:bCs/>
                                <w:color w:val="auto"/>
                                <w:sz w:val="24"/>
                                <w:szCs w:val="24"/>
                              </w:rPr>
                              <w:t>Here</w:t>
                            </w:r>
                            <w:r w:rsidRPr="00D517AA">
                              <w:rPr>
                                <w:rFonts w:cstheme="minorHAnsi"/>
                                <w:b w:val="0"/>
                                <w:bCs/>
                                <w:color w:val="auto"/>
                                <w:szCs w:val="28"/>
                              </w:rPr>
                              <w:t xml:space="preserve"> in the data  </w:t>
                            </w:r>
                            <w:r w:rsidRPr="00D517AA">
                              <w:rPr>
                                <w:rFonts w:cstheme="minorHAnsi"/>
                                <w:color w:val="FF0000"/>
                                <w:sz w:val="24"/>
                                <w:szCs w:val="24"/>
                              </w:rPr>
                              <w:t>“SEX,SMOKER &amp;REGION</w:t>
                            </w:r>
                            <w:r w:rsidRPr="00D517AA">
                              <w:rPr>
                                <w:rFonts w:cstheme="minorHAnsi"/>
                                <w:b w:val="0"/>
                                <w:bCs/>
                                <w:color w:val="auto"/>
                                <w:szCs w:val="28"/>
                              </w:rPr>
                              <w:t xml:space="preserve">” are </w:t>
                            </w:r>
                            <w:r w:rsidR="00395558" w:rsidRPr="00D517AA">
                              <w:rPr>
                                <w:rFonts w:cstheme="minorHAnsi"/>
                                <w:color w:val="FF0000"/>
                                <w:sz w:val="24"/>
                                <w:szCs w:val="24"/>
                              </w:rPr>
                              <w:t>c</w:t>
                            </w:r>
                            <w:r w:rsidRPr="00D517AA">
                              <w:rPr>
                                <w:rFonts w:cstheme="minorHAnsi"/>
                                <w:color w:val="FF0000"/>
                                <w:sz w:val="24"/>
                                <w:szCs w:val="24"/>
                              </w:rPr>
                              <w:t>ategorical</w:t>
                            </w:r>
                            <w:r w:rsidRPr="00D517AA">
                              <w:rPr>
                                <w:rFonts w:cstheme="minorHAnsi"/>
                                <w:color w:val="000000"/>
                                <w:sz w:val="24"/>
                                <w:szCs w:val="24"/>
                              </w:rPr>
                              <w:t>]</w:t>
                            </w:r>
                            <w:r w:rsidRPr="00D517AA">
                              <w:rPr>
                                <w:rFonts w:cstheme="minorHAnsi"/>
                                <w:b w:val="0"/>
                                <w:bCs/>
                                <w:color w:val="000000"/>
                                <w:szCs w:val="28"/>
                              </w:rPr>
                              <w:t>.</w:t>
                            </w:r>
                          </w:p>
                          <w:p w14:paraId="79A24C94" w14:textId="05432129" w:rsidR="00A0510C" w:rsidRPr="00D517AA" w:rsidRDefault="00A0510C">
                            <w:pPr>
                              <w:rPr>
                                <w:rFonts w:cstheme="minorHAnsi"/>
                                <w:b w:val="0"/>
                                <w:bCs/>
                                <w:color w:val="555555"/>
                                <w:sz w:val="23"/>
                                <w:szCs w:val="23"/>
                                <w:shd w:val="clear" w:color="auto" w:fill="FEFEFE"/>
                              </w:rPr>
                            </w:pPr>
                            <w:r w:rsidRPr="00395558">
                              <w:rPr>
                                <w:color w:val="auto"/>
                              </w:rPr>
                              <w:t xml:space="preserve">DISCRETE: </w:t>
                            </w:r>
                            <w:r w:rsidRPr="00D517AA">
                              <w:rPr>
                                <w:rFonts w:cstheme="minorHAnsi"/>
                                <w:b w:val="0"/>
                                <w:bCs/>
                                <w:color w:val="555555"/>
                                <w:sz w:val="23"/>
                                <w:szCs w:val="23"/>
                                <w:shd w:val="clear" w:color="auto" w:fill="FEFEFE"/>
                              </w:rPr>
                              <w:t>Discrete data is a numerical type of data that includes whole, concrete numbers with specific and fixed data values determined by counting.</w:t>
                            </w:r>
                          </w:p>
                          <w:p w14:paraId="7B5BD0F2" w14:textId="476FCCD1" w:rsidR="00A0510C" w:rsidRPr="00395558" w:rsidRDefault="00A0510C">
                            <w:pPr>
                              <w:rPr>
                                <w:rFonts w:cstheme="minorHAnsi"/>
                                <w:color w:val="FF0000"/>
                                <w:sz w:val="24"/>
                                <w:szCs w:val="24"/>
                                <w:shd w:val="clear" w:color="auto" w:fill="FEFEFE"/>
                              </w:rPr>
                            </w:pPr>
                            <w:r w:rsidRPr="00395558">
                              <w:rPr>
                                <w:rFonts w:cstheme="minorHAnsi"/>
                                <w:color w:val="555555"/>
                                <w:sz w:val="23"/>
                                <w:szCs w:val="23"/>
                                <w:shd w:val="clear" w:color="auto" w:fill="FEFEFE"/>
                              </w:rPr>
                              <w:t>[</w:t>
                            </w:r>
                            <w:r w:rsidRPr="00395558">
                              <w:rPr>
                                <w:rFonts w:cstheme="minorHAnsi"/>
                                <w:color w:val="auto"/>
                                <w:sz w:val="23"/>
                                <w:szCs w:val="23"/>
                                <w:shd w:val="clear" w:color="auto" w:fill="FEFEFE"/>
                              </w:rPr>
                              <w:t xml:space="preserve">Here in the data </w:t>
                            </w:r>
                            <w:r w:rsidRPr="00395558">
                              <w:rPr>
                                <w:rFonts w:cstheme="minorHAnsi"/>
                                <w:color w:val="FF0000"/>
                                <w:sz w:val="23"/>
                                <w:szCs w:val="23"/>
                                <w:shd w:val="clear" w:color="auto" w:fill="FEFEFE"/>
                              </w:rPr>
                              <w:t>“</w:t>
                            </w:r>
                            <w:r w:rsidRPr="00D517AA">
                              <w:rPr>
                                <w:rFonts w:cstheme="minorHAnsi"/>
                                <w:color w:val="FF0000"/>
                                <w:sz w:val="24"/>
                                <w:szCs w:val="24"/>
                                <w:shd w:val="clear" w:color="auto" w:fill="FEFEFE"/>
                              </w:rPr>
                              <w:t>AGE &amp; CHILDREN</w:t>
                            </w:r>
                            <w:r w:rsidRPr="00395558">
                              <w:rPr>
                                <w:rFonts w:cstheme="minorHAnsi"/>
                                <w:color w:val="FF0000"/>
                                <w:sz w:val="23"/>
                                <w:szCs w:val="23"/>
                                <w:shd w:val="clear" w:color="auto" w:fill="FEFEFE"/>
                              </w:rPr>
                              <w:t xml:space="preserve"> “</w:t>
                            </w:r>
                            <w:r w:rsidRPr="00395558">
                              <w:rPr>
                                <w:rFonts w:cstheme="minorHAnsi"/>
                                <w:color w:val="auto"/>
                                <w:sz w:val="23"/>
                                <w:szCs w:val="23"/>
                                <w:shd w:val="clear" w:color="auto" w:fill="FEFEFE"/>
                              </w:rPr>
                              <w:t>are</w:t>
                            </w:r>
                            <w:r w:rsidRPr="00395558">
                              <w:rPr>
                                <w:rFonts w:cstheme="minorHAnsi"/>
                                <w:color w:val="FF0000"/>
                                <w:sz w:val="23"/>
                                <w:szCs w:val="23"/>
                                <w:shd w:val="clear" w:color="auto" w:fill="FEFEFE"/>
                              </w:rPr>
                              <w:t xml:space="preserve"> </w:t>
                            </w:r>
                            <w:r w:rsidRPr="00D517AA">
                              <w:rPr>
                                <w:rFonts w:cstheme="minorHAnsi"/>
                                <w:color w:val="FF0000"/>
                                <w:sz w:val="24"/>
                                <w:szCs w:val="24"/>
                                <w:shd w:val="clear" w:color="auto" w:fill="FEFEFE"/>
                              </w:rPr>
                              <w:t>discrete</w:t>
                            </w:r>
                            <w:r w:rsidRPr="00D517AA">
                              <w:rPr>
                                <w:rFonts w:cstheme="minorHAnsi"/>
                                <w:color w:val="FF0000"/>
                                <w:sz w:val="24"/>
                                <w:szCs w:val="24"/>
                                <w:highlight w:val="lightGray"/>
                                <w:shd w:val="clear" w:color="auto" w:fill="FEFEFE"/>
                              </w:rPr>
                              <w:t>]</w:t>
                            </w:r>
                          </w:p>
                          <w:p w14:paraId="201CCFFE" w14:textId="228A1D7C" w:rsidR="00A0510C" w:rsidRPr="00D517AA" w:rsidRDefault="00395558">
                            <w:pPr>
                              <w:rPr>
                                <w:rFonts w:cstheme="minorHAnsi"/>
                                <w:b w:val="0"/>
                                <w:bCs/>
                                <w:color w:val="63B7FE" w:themeColor="accent1" w:themeTint="99"/>
                                <w:sz w:val="24"/>
                                <w:szCs w:val="24"/>
                              </w:rPr>
                            </w:pPr>
                            <w:r w:rsidRPr="00395558">
                              <w:rPr>
                                <w:color w:val="auto"/>
                              </w:rPr>
                              <w:t xml:space="preserve">CONTINUOUS: </w:t>
                            </w:r>
                            <w:r w:rsidRPr="00395558">
                              <w:rPr>
                                <w:rFonts w:ascii="Barlow" w:hAnsi="Barlow"/>
                                <w:color w:val="auto"/>
                                <w:sz w:val="23"/>
                                <w:szCs w:val="23"/>
                                <w:shd w:val="clear" w:color="auto" w:fill="FEFEFE"/>
                              </w:rPr>
                              <w:t> </w:t>
                            </w:r>
                            <w:r w:rsidRPr="00D517AA">
                              <w:rPr>
                                <w:rFonts w:cstheme="minorHAnsi"/>
                                <w:b w:val="0"/>
                                <w:bCs/>
                                <w:sz w:val="23"/>
                                <w:szCs w:val="23"/>
                                <w:shd w:val="clear" w:color="auto" w:fill="FEFEFE"/>
                              </w:rPr>
                              <w:t xml:space="preserve">Continuous data includes complex numbers and varying data values measured over a particular time </w:t>
                            </w:r>
                            <w:proofErr w:type="gramStart"/>
                            <w:r w:rsidRPr="00D517AA">
                              <w:rPr>
                                <w:rFonts w:cstheme="minorHAnsi"/>
                                <w:b w:val="0"/>
                                <w:bCs/>
                                <w:sz w:val="23"/>
                                <w:szCs w:val="23"/>
                                <w:shd w:val="clear" w:color="auto" w:fill="FEFEFE"/>
                              </w:rPr>
                              <w:t>interval.[</w:t>
                            </w:r>
                            <w:proofErr w:type="gramEnd"/>
                            <w:r w:rsidRPr="00D517AA">
                              <w:rPr>
                                <w:rFonts w:cstheme="minorHAnsi"/>
                                <w:b w:val="0"/>
                                <w:bCs/>
                                <w:sz w:val="23"/>
                                <w:szCs w:val="23"/>
                                <w:shd w:val="clear" w:color="auto" w:fill="FEFEFE"/>
                              </w:rPr>
                              <w:t xml:space="preserve">Here in the data </w:t>
                            </w:r>
                            <w:r w:rsidRPr="00D517AA">
                              <w:rPr>
                                <w:rFonts w:cstheme="minorHAnsi"/>
                                <w:b w:val="0"/>
                                <w:bCs/>
                                <w:color w:val="555555"/>
                                <w:sz w:val="23"/>
                                <w:szCs w:val="23"/>
                                <w:shd w:val="clear" w:color="auto" w:fill="FEFEFE"/>
                              </w:rPr>
                              <w:t>,”</w:t>
                            </w:r>
                            <w:r w:rsidRPr="00D517AA">
                              <w:rPr>
                                <w:rFonts w:cstheme="minorHAnsi"/>
                                <w:color w:val="FF0000"/>
                                <w:sz w:val="24"/>
                                <w:szCs w:val="24"/>
                                <w:shd w:val="clear" w:color="auto" w:fill="FEFEFE"/>
                              </w:rPr>
                              <w:t>BMI &amp;CHARGES</w:t>
                            </w:r>
                            <w:r w:rsidRPr="00D517AA">
                              <w:rPr>
                                <w:rFonts w:cstheme="minorHAnsi"/>
                                <w:b w:val="0"/>
                                <w:bCs/>
                                <w:color w:val="555555"/>
                                <w:sz w:val="23"/>
                                <w:szCs w:val="23"/>
                                <w:shd w:val="clear" w:color="auto" w:fill="FEFEFE"/>
                              </w:rPr>
                              <w:t xml:space="preserve">” are </w:t>
                            </w:r>
                            <w:r w:rsidRPr="00D517AA">
                              <w:rPr>
                                <w:rFonts w:cstheme="minorHAnsi"/>
                                <w:color w:val="FF0000"/>
                                <w:sz w:val="24"/>
                                <w:szCs w:val="24"/>
                                <w:shd w:val="clear" w:color="auto" w:fill="FEFEFE"/>
                              </w:rPr>
                              <w:t>continuous</w:t>
                            </w:r>
                            <w:r w:rsidRPr="00D517AA">
                              <w:rPr>
                                <w:rFonts w:cstheme="minorHAnsi"/>
                                <w:color w:val="555555"/>
                                <w:sz w:val="24"/>
                                <w:szCs w:val="24"/>
                                <w:shd w:val="clear" w:color="auto" w:fill="FEFEF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6D609" id="Text Box 11" o:spid="_x0000_s1030" type="#_x0000_t202" style="position:absolute;margin-left:54pt;margin-top:150.4pt;width:430.8pt;height:1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" fillcolor="white [3201]" strokeweight=".5pt">
                <v:textbox>
                  <w:txbxContent>
                    <w:p w14:paraId="4AD47C90" w14:textId="23272272" w:rsidR="00A0510C" w:rsidRPr="00D517AA" w:rsidRDefault="00A0510C" w:rsidP="00A0510C">
                      <w:pPr>
                        <w:rPr>
                          <w:b w:val="0"/>
                          <w:bCs/>
                          <w:szCs w:val="28"/>
                        </w:rPr>
                      </w:pPr>
                      <w:r w:rsidRPr="00395558">
                        <w:rPr>
                          <w:color w:val="auto"/>
                          <w:sz w:val="27"/>
                          <w:szCs w:val="27"/>
                        </w:rPr>
                        <w:t>CATEGORICAL</w:t>
                      </w:r>
                      <w:r w:rsidRPr="00D517AA">
                        <w:rPr>
                          <w:b w:val="0"/>
                          <w:bCs/>
                          <w:color w:val="auto"/>
                          <w:sz w:val="24"/>
                          <w:szCs w:val="24"/>
                        </w:rPr>
                        <w:t>:</w:t>
                      </w:r>
                      <w:r w:rsidRPr="00D517AA">
                        <w:rPr>
                          <w:b w:val="0"/>
                          <w:bCs/>
                          <w:color w:val="0070C0"/>
                          <w:sz w:val="24"/>
                          <w:szCs w:val="24"/>
                        </w:rPr>
                        <w:t xml:space="preserve"> </w:t>
                      </w:r>
                      <w:r w:rsidRPr="00D517AA">
                        <w:rPr>
                          <w:rFonts w:cstheme="minorHAnsi"/>
                          <w:b w:val="0"/>
                          <w:bCs/>
                          <w:color w:val="000000"/>
                          <w:sz w:val="24"/>
                          <w:szCs w:val="24"/>
                        </w:rPr>
                        <w:t xml:space="preserve">Categorical variables represent types of data which may be divided into </w:t>
                      </w:r>
                      <w:proofErr w:type="gramStart"/>
                      <w:r w:rsidRPr="00D517AA">
                        <w:rPr>
                          <w:rFonts w:cstheme="minorHAnsi"/>
                          <w:b w:val="0"/>
                          <w:bCs/>
                          <w:color w:val="000000"/>
                          <w:sz w:val="24"/>
                          <w:szCs w:val="24"/>
                        </w:rPr>
                        <w:t>groups</w:t>
                      </w:r>
                      <w:r w:rsidRPr="00D517AA">
                        <w:rPr>
                          <w:rFonts w:cstheme="minorHAnsi"/>
                          <w:b w:val="0"/>
                          <w:bCs/>
                          <w:color w:val="000000"/>
                          <w:sz w:val="24"/>
                          <w:szCs w:val="24"/>
                        </w:rPr>
                        <w:t>.[</w:t>
                      </w:r>
                      <w:proofErr w:type="gramEnd"/>
                      <w:r w:rsidRPr="00D517AA">
                        <w:rPr>
                          <w:rFonts w:cstheme="minorHAnsi"/>
                          <w:b w:val="0"/>
                          <w:bCs/>
                          <w:color w:val="auto"/>
                          <w:sz w:val="24"/>
                          <w:szCs w:val="24"/>
                        </w:rPr>
                        <w:t>Here</w:t>
                      </w:r>
                      <w:r w:rsidRPr="00D517AA">
                        <w:rPr>
                          <w:rFonts w:cstheme="minorHAnsi"/>
                          <w:b w:val="0"/>
                          <w:bCs/>
                          <w:color w:val="auto"/>
                          <w:szCs w:val="28"/>
                        </w:rPr>
                        <w:t xml:space="preserve"> in the data  </w:t>
                      </w:r>
                      <w:r w:rsidRPr="00D517AA">
                        <w:rPr>
                          <w:rFonts w:cstheme="minorHAnsi"/>
                          <w:color w:val="FF0000"/>
                          <w:sz w:val="24"/>
                          <w:szCs w:val="24"/>
                        </w:rPr>
                        <w:t>“SEX,SMOKER &amp;REGION</w:t>
                      </w:r>
                      <w:r w:rsidRPr="00D517AA">
                        <w:rPr>
                          <w:rFonts w:cstheme="minorHAnsi"/>
                          <w:b w:val="0"/>
                          <w:bCs/>
                          <w:color w:val="auto"/>
                          <w:szCs w:val="28"/>
                        </w:rPr>
                        <w:t xml:space="preserve">” are </w:t>
                      </w:r>
                      <w:r w:rsidR="00395558" w:rsidRPr="00D517AA">
                        <w:rPr>
                          <w:rFonts w:cstheme="minorHAnsi"/>
                          <w:color w:val="FF0000"/>
                          <w:sz w:val="24"/>
                          <w:szCs w:val="24"/>
                        </w:rPr>
                        <w:t>c</w:t>
                      </w:r>
                      <w:r w:rsidRPr="00D517AA">
                        <w:rPr>
                          <w:rFonts w:cstheme="minorHAnsi"/>
                          <w:color w:val="FF0000"/>
                          <w:sz w:val="24"/>
                          <w:szCs w:val="24"/>
                        </w:rPr>
                        <w:t>ategorical</w:t>
                      </w:r>
                      <w:r w:rsidRPr="00D517AA">
                        <w:rPr>
                          <w:rFonts w:cstheme="minorHAnsi"/>
                          <w:color w:val="000000"/>
                          <w:sz w:val="24"/>
                          <w:szCs w:val="24"/>
                        </w:rPr>
                        <w:t>]</w:t>
                      </w:r>
                      <w:r w:rsidRPr="00D517AA">
                        <w:rPr>
                          <w:rFonts w:cstheme="minorHAnsi"/>
                          <w:b w:val="0"/>
                          <w:bCs/>
                          <w:color w:val="000000"/>
                          <w:szCs w:val="28"/>
                        </w:rPr>
                        <w:t>.</w:t>
                      </w:r>
                    </w:p>
                    <w:p w14:paraId="79A24C94" w14:textId="05432129" w:rsidR="00A0510C" w:rsidRPr="00D517AA" w:rsidRDefault="00A0510C">
                      <w:pPr>
                        <w:rPr>
                          <w:rFonts w:cstheme="minorHAnsi"/>
                          <w:b w:val="0"/>
                          <w:bCs/>
                          <w:color w:val="555555"/>
                          <w:sz w:val="23"/>
                          <w:szCs w:val="23"/>
                          <w:shd w:val="clear" w:color="auto" w:fill="FEFEFE"/>
                        </w:rPr>
                      </w:pPr>
                      <w:r w:rsidRPr="00395558">
                        <w:rPr>
                          <w:color w:val="auto"/>
                        </w:rPr>
                        <w:t xml:space="preserve">DISCRETE: </w:t>
                      </w:r>
                      <w:r w:rsidRPr="00D517AA">
                        <w:rPr>
                          <w:rFonts w:cstheme="minorHAnsi"/>
                          <w:b w:val="0"/>
                          <w:bCs/>
                          <w:color w:val="555555"/>
                          <w:sz w:val="23"/>
                          <w:szCs w:val="23"/>
                          <w:shd w:val="clear" w:color="auto" w:fill="FEFEFE"/>
                        </w:rPr>
                        <w:t>Discrete data is a numerical type of data that includes whole, concrete numbers with specific and fixed data values determined by counting.</w:t>
                      </w:r>
                    </w:p>
                    <w:p w14:paraId="7B5BD0F2" w14:textId="476FCCD1" w:rsidR="00A0510C" w:rsidRPr="00395558" w:rsidRDefault="00A0510C">
                      <w:pPr>
                        <w:rPr>
                          <w:rFonts w:cstheme="minorHAnsi"/>
                          <w:color w:val="FF0000"/>
                          <w:sz w:val="24"/>
                          <w:szCs w:val="24"/>
                          <w:shd w:val="clear" w:color="auto" w:fill="FEFEFE"/>
                        </w:rPr>
                      </w:pPr>
                      <w:r w:rsidRPr="00395558">
                        <w:rPr>
                          <w:rFonts w:cstheme="minorHAnsi"/>
                          <w:color w:val="555555"/>
                          <w:sz w:val="23"/>
                          <w:szCs w:val="23"/>
                          <w:shd w:val="clear" w:color="auto" w:fill="FEFEFE"/>
                        </w:rPr>
                        <w:t>[</w:t>
                      </w:r>
                      <w:r w:rsidRPr="00395558">
                        <w:rPr>
                          <w:rFonts w:cstheme="minorHAnsi"/>
                          <w:color w:val="auto"/>
                          <w:sz w:val="23"/>
                          <w:szCs w:val="23"/>
                          <w:shd w:val="clear" w:color="auto" w:fill="FEFEFE"/>
                        </w:rPr>
                        <w:t xml:space="preserve">Here in the data </w:t>
                      </w:r>
                      <w:r w:rsidRPr="00395558">
                        <w:rPr>
                          <w:rFonts w:cstheme="minorHAnsi"/>
                          <w:color w:val="FF0000"/>
                          <w:sz w:val="23"/>
                          <w:szCs w:val="23"/>
                          <w:shd w:val="clear" w:color="auto" w:fill="FEFEFE"/>
                        </w:rPr>
                        <w:t>“</w:t>
                      </w:r>
                      <w:r w:rsidRPr="00D517AA">
                        <w:rPr>
                          <w:rFonts w:cstheme="minorHAnsi"/>
                          <w:color w:val="FF0000"/>
                          <w:sz w:val="24"/>
                          <w:szCs w:val="24"/>
                          <w:shd w:val="clear" w:color="auto" w:fill="FEFEFE"/>
                        </w:rPr>
                        <w:t>AGE &amp; CHILDREN</w:t>
                      </w:r>
                      <w:r w:rsidRPr="00395558">
                        <w:rPr>
                          <w:rFonts w:cstheme="minorHAnsi"/>
                          <w:color w:val="FF0000"/>
                          <w:sz w:val="23"/>
                          <w:szCs w:val="23"/>
                          <w:shd w:val="clear" w:color="auto" w:fill="FEFEFE"/>
                        </w:rPr>
                        <w:t xml:space="preserve"> “</w:t>
                      </w:r>
                      <w:r w:rsidRPr="00395558">
                        <w:rPr>
                          <w:rFonts w:cstheme="minorHAnsi"/>
                          <w:color w:val="auto"/>
                          <w:sz w:val="23"/>
                          <w:szCs w:val="23"/>
                          <w:shd w:val="clear" w:color="auto" w:fill="FEFEFE"/>
                        </w:rPr>
                        <w:t>are</w:t>
                      </w:r>
                      <w:r w:rsidRPr="00395558">
                        <w:rPr>
                          <w:rFonts w:cstheme="minorHAnsi"/>
                          <w:color w:val="FF0000"/>
                          <w:sz w:val="23"/>
                          <w:szCs w:val="23"/>
                          <w:shd w:val="clear" w:color="auto" w:fill="FEFEFE"/>
                        </w:rPr>
                        <w:t xml:space="preserve"> </w:t>
                      </w:r>
                      <w:r w:rsidRPr="00D517AA">
                        <w:rPr>
                          <w:rFonts w:cstheme="minorHAnsi"/>
                          <w:color w:val="FF0000"/>
                          <w:sz w:val="24"/>
                          <w:szCs w:val="24"/>
                          <w:shd w:val="clear" w:color="auto" w:fill="FEFEFE"/>
                        </w:rPr>
                        <w:t>discrete</w:t>
                      </w:r>
                      <w:r w:rsidRPr="00D517AA">
                        <w:rPr>
                          <w:rFonts w:cstheme="minorHAnsi"/>
                          <w:color w:val="FF0000"/>
                          <w:sz w:val="24"/>
                          <w:szCs w:val="24"/>
                          <w:highlight w:val="lightGray"/>
                          <w:shd w:val="clear" w:color="auto" w:fill="FEFEFE"/>
                        </w:rPr>
                        <w:t>]</w:t>
                      </w:r>
                    </w:p>
                    <w:p w14:paraId="201CCFFE" w14:textId="228A1D7C" w:rsidR="00A0510C" w:rsidRPr="00D517AA" w:rsidRDefault="00395558">
                      <w:pPr>
                        <w:rPr>
                          <w:rFonts w:cstheme="minorHAnsi"/>
                          <w:b w:val="0"/>
                          <w:bCs/>
                          <w:color w:val="63B7FE" w:themeColor="accent1" w:themeTint="99"/>
                          <w:sz w:val="24"/>
                          <w:szCs w:val="24"/>
                        </w:rPr>
                      </w:pPr>
                      <w:r w:rsidRPr="00395558">
                        <w:rPr>
                          <w:color w:val="auto"/>
                        </w:rPr>
                        <w:t xml:space="preserve">CONTINUOUS: </w:t>
                      </w:r>
                      <w:r w:rsidRPr="00395558">
                        <w:rPr>
                          <w:rFonts w:ascii="Barlow" w:hAnsi="Barlow"/>
                          <w:color w:val="auto"/>
                          <w:sz w:val="23"/>
                          <w:szCs w:val="23"/>
                          <w:shd w:val="clear" w:color="auto" w:fill="FEFEFE"/>
                        </w:rPr>
                        <w:t> </w:t>
                      </w:r>
                      <w:r w:rsidRPr="00D517AA">
                        <w:rPr>
                          <w:rFonts w:cstheme="minorHAnsi"/>
                          <w:b w:val="0"/>
                          <w:bCs/>
                          <w:sz w:val="23"/>
                          <w:szCs w:val="23"/>
                          <w:shd w:val="clear" w:color="auto" w:fill="FEFEFE"/>
                        </w:rPr>
                        <w:t xml:space="preserve">Continuous data includes complex numbers and varying data values measured over a particular time </w:t>
                      </w:r>
                      <w:proofErr w:type="gramStart"/>
                      <w:r w:rsidRPr="00D517AA">
                        <w:rPr>
                          <w:rFonts w:cstheme="minorHAnsi"/>
                          <w:b w:val="0"/>
                          <w:bCs/>
                          <w:sz w:val="23"/>
                          <w:szCs w:val="23"/>
                          <w:shd w:val="clear" w:color="auto" w:fill="FEFEFE"/>
                        </w:rPr>
                        <w:t>interval</w:t>
                      </w:r>
                      <w:r w:rsidRPr="00D517AA">
                        <w:rPr>
                          <w:rFonts w:cstheme="minorHAnsi"/>
                          <w:b w:val="0"/>
                          <w:bCs/>
                          <w:sz w:val="23"/>
                          <w:szCs w:val="23"/>
                          <w:shd w:val="clear" w:color="auto" w:fill="FEFEFE"/>
                        </w:rPr>
                        <w:t>.[</w:t>
                      </w:r>
                      <w:proofErr w:type="gramEnd"/>
                      <w:r w:rsidRPr="00D517AA">
                        <w:rPr>
                          <w:rFonts w:cstheme="minorHAnsi"/>
                          <w:b w:val="0"/>
                          <w:bCs/>
                          <w:sz w:val="23"/>
                          <w:szCs w:val="23"/>
                          <w:shd w:val="clear" w:color="auto" w:fill="FEFEFE"/>
                        </w:rPr>
                        <w:t xml:space="preserve">Here in the data </w:t>
                      </w:r>
                      <w:r w:rsidRPr="00D517AA">
                        <w:rPr>
                          <w:rFonts w:cstheme="minorHAnsi"/>
                          <w:b w:val="0"/>
                          <w:bCs/>
                          <w:color w:val="555555"/>
                          <w:sz w:val="23"/>
                          <w:szCs w:val="23"/>
                          <w:shd w:val="clear" w:color="auto" w:fill="FEFEFE"/>
                        </w:rPr>
                        <w:t>,”</w:t>
                      </w:r>
                      <w:r w:rsidRPr="00D517AA">
                        <w:rPr>
                          <w:rFonts w:cstheme="minorHAnsi"/>
                          <w:color w:val="FF0000"/>
                          <w:sz w:val="24"/>
                          <w:szCs w:val="24"/>
                          <w:shd w:val="clear" w:color="auto" w:fill="FEFEFE"/>
                        </w:rPr>
                        <w:t>BMI &amp;CHARGES</w:t>
                      </w:r>
                      <w:r w:rsidRPr="00D517AA">
                        <w:rPr>
                          <w:rFonts w:cstheme="minorHAnsi"/>
                          <w:b w:val="0"/>
                          <w:bCs/>
                          <w:color w:val="555555"/>
                          <w:sz w:val="23"/>
                          <w:szCs w:val="23"/>
                          <w:shd w:val="clear" w:color="auto" w:fill="FEFEFE"/>
                        </w:rPr>
                        <w:t xml:space="preserve">” are </w:t>
                      </w:r>
                      <w:r w:rsidRPr="00D517AA">
                        <w:rPr>
                          <w:rFonts w:cstheme="minorHAnsi"/>
                          <w:color w:val="FF0000"/>
                          <w:sz w:val="24"/>
                          <w:szCs w:val="24"/>
                          <w:shd w:val="clear" w:color="auto" w:fill="FEFEFE"/>
                        </w:rPr>
                        <w:t>continuous</w:t>
                      </w:r>
                      <w:r w:rsidRPr="00D517AA">
                        <w:rPr>
                          <w:rFonts w:cstheme="minorHAnsi"/>
                          <w:color w:val="555555"/>
                          <w:sz w:val="24"/>
                          <w:szCs w:val="24"/>
                          <w:shd w:val="clear" w:color="auto" w:fill="FEFEFE"/>
                        </w:rPr>
                        <w:t>]</w:t>
                      </w:r>
                    </w:p>
                  </w:txbxContent>
                </v:textbox>
              </v:shape>
            </w:pict>
          </mc:Fallback>
        </mc:AlternateContent>
      </w:r>
      <w:r w:rsidR="000C6E91">
        <w:rPr>
          <w:noProof/>
        </w:rPr>
        <w:t xml:space="preserve"> </w:t>
      </w:r>
      <w:r w:rsidR="00395558">
        <w:rPr>
          <w:noProof/>
        </w:rPr>
        <w:t xml:space="preserve">     </w:t>
      </w:r>
    </w:p>
    <w:p w14:paraId="151E6B98" w14:textId="77777777" w:rsidR="00395558" w:rsidRDefault="00395558" w:rsidP="000C6E91">
      <w:pPr>
        <w:rPr>
          <w:noProof/>
        </w:rPr>
      </w:pPr>
    </w:p>
    <w:p w14:paraId="1D40CE39" w14:textId="77777777" w:rsidR="00395558" w:rsidRDefault="00395558" w:rsidP="000C6E91">
      <w:pPr>
        <w:rPr>
          <w:noProof/>
        </w:rPr>
      </w:pPr>
    </w:p>
    <w:p w14:paraId="485CF959" w14:textId="77777777" w:rsidR="00395558" w:rsidRDefault="00395558" w:rsidP="000C6E91">
      <w:pPr>
        <w:rPr>
          <w:noProof/>
        </w:rPr>
      </w:pPr>
    </w:p>
    <w:p w14:paraId="152EDC44" w14:textId="77777777" w:rsidR="00395558" w:rsidRDefault="00395558">
      <w:pPr>
        <w:spacing w:after="200"/>
        <w:rPr>
          <w:noProof/>
        </w:rPr>
      </w:pPr>
      <w:r>
        <w:rPr>
          <w:noProof/>
        </w:rPr>
        <w:br w:type="page"/>
      </w:r>
    </w:p>
    <w:p w14:paraId="589C9314" w14:textId="135301FC" w:rsidR="00395558" w:rsidRPr="00D517AA" w:rsidRDefault="00395558" w:rsidP="000C6E91">
      <w:pPr>
        <w:rPr>
          <w:b w:val="0"/>
          <w:bCs/>
          <w:noProof/>
          <w:color w:val="C00000"/>
        </w:rPr>
      </w:pPr>
      <w:r w:rsidRPr="00D517AA">
        <w:rPr>
          <w:b w:val="0"/>
          <w:bCs/>
          <w:noProof/>
          <w:color w:val="C00000"/>
        </w:rPr>
        <w:lastRenderedPageBreak/>
        <w:t xml:space="preserve">b)Histograms and box plots for (univariate analysis ) for continuous variables and do a correlation analysis (multivaraiate analysis)   </w:t>
      </w:r>
    </w:p>
    <w:p w14:paraId="727FE6E7" w14:textId="5217F83F" w:rsidR="00395558" w:rsidRPr="00D517AA" w:rsidRDefault="00395558" w:rsidP="000C6E91">
      <w:pPr>
        <w:rPr>
          <w:noProof/>
          <w:color w:val="C00000"/>
          <w:u w:val="single"/>
        </w:rPr>
      </w:pPr>
      <w:r w:rsidRPr="00D517AA">
        <w:rPr>
          <w:noProof/>
          <w:color w:val="C00000"/>
        </w:rPr>
        <w:t xml:space="preserve">            </w:t>
      </w:r>
      <w:r w:rsidR="00EC5DAA" w:rsidRPr="00D517AA">
        <w:rPr>
          <w:noProof/>
          <w:color w:val="C00000"/>
        </w:rPr>
        <w:t xml:space="preserve"> </w:t>
      </w:r>
    </w:p>
    <w:p w14:paraId="24A144E9" w14:textId="2DBCE850" w:rsidR="00395558" w:rsidRPr="00EC5DAA" w:rsidRDefault="00395558" w:rsidP="000C6E91">
      <w:pPr>
        <w:rPr>
          <w:b w:val="0"/>
          <w:bCs/>
          <w:noProof/>
        </w:rPr>
      </w:pPr>
      <w:r>
        <w:rPr>
          <w:noProof/>
        </w:rPr>
        <w:t xml:space="preserve">         </w:t>
      </w:r>
      <w:r w:rsidR="00EC5DAA">
        <w:rPr>
          <w:noProof/>
        </w:rPr>
        <w:t xml:space="preserve"> </w:t>
      </w:r>
      <w:r w:rsidR="00EC5DAA">
        <w:rPr>
          <w:b w:val="0"/>
          <w:bCs/>
          <w:noProof/>
        </w:rPr>
        <w:t>Univariate analysis is the simplest form of analysing data.we are considering the BMI,CHARGES($) as continuous to make histograms and box plots.</w:t>
      </w:r>
    </w:p>
    <w:p w14:paraId="6A3564F3" w14:textId="77777777" w:rsidR="00327A2B" w:rsidRDefault="00EC5DAA" w:rsidP="000C6E91">
      <w:pPr>
        <w:rPr>
          <w:noProof/>
        </w:rPr>
      </w:pPr>
      <w:r>
        <w:rPr>
          <w:noProof/>
        </w:rPr>
        <mc:AlternateContent>
          <mc:Choice Requires="cx1">
            <w:drawing>
              <wp:inline distT="0" distB="0" distL="0" distR="0" wp14:anchorId="2CC4FEDE" wp14:editId="3C5C7194">
                <wp:extent cx="5090160" cy="2834640"/>
                <wp:effectExtent l="0" t="0" r="15240" b="3810"/>
                <wp:docPr id="23" name="Chart 23">
                  <a:extLst xmlns:a="http://schemas.openxmlformats.org/drawingml/2006/main">
                    <a:ext uri="{FF2B5EF4-FFF2-40B4-BE49-F238E27FC236}">
                      <a16:creationId xmlns:a16="http://schemas.microsoft.com/office/drawing/2014/main" id="{BBD79CE8-4AE9-484E-B20E-6055B0570F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
                  </a:graphicData>
                </a:graphic>
              </wp:inline>
            </w:drawing>
          </mc:Choice>
          <mc:Fallback>
            <w:drawing>
              <wp:inline distT="0" distB="0" distL="0" distR="0" wp14:anchorId="2CC4FEDE" wp14:editId="3C5C7194">
                <wp:extent cx="5090160" cy="2834640"/>
                <wp:effectExtent l="0" t="0" r="15240" b="3810"/>
                <wp:docPr id="23" name="Chart 23">
                  <a:extLst xmlns:a="http://schemas.openxmlformats.org/drawingml/2006/main">
                    <a:ext uri="{FF2B5EF4-FFF2-40B4-BE49-F238E27FC236}">
                      <a16:creationId xmlns:a16="http://schemas.microsoft.com/office/drawing/2014/main" id="{BBD79CE8-4AE9-484E-B20E-6055B0570F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Chart 23">
                          <a:extLst>
                            <a:ext uri="{FF2B5EF4-FFF2-40B4-BE49-F238E27FC236}">
                              <a16:creationId xmlns:a16="http://schemas.microsoft.com/office/drawing/2014/main" id="{BBD79CE8-4AE9-484E-B20E-6055B0570F18}"/>
                            </a:ext>
                          </a:extLst>
                        </pic:cNvPr>
                        <pic:cNvPicPr>
                          <a:picLocks noGrp="1" noRot="1" noChangeAspect="1" noMove="1" noResize="1" noEditPoints="1" noAdjustHandles="1" noChangeArrowheads="1" noChangeShapeType="1"/>
                        </pic:cNvPicPr>
                      </pic:nvPicPr>
                      <pic:blipFill>
                        <a:blip r:embed="rId15"/>
                        <a:stretch>
                          <a:fillRect/>
                        </a:stretch>
                      </pic:blipFill>
                      <pic:spPr>
                        <a:xfrm>
                          <a:off x="0" y="0"/>
                          <a:ext cx="5090160" cy="2834640"/>
                        </a:xfrm>
                        <a:prstGeom prst="rect">
                          <a:avLst/>
                        </a:prstGeom>
                      </pic:spPr>
                    </pic:pic>
                  </a:graphicData>
                </a:graphic>
              </wp:inline>
            </w:drawing>
          </mc:Fallback>
        </mc:AlternateContent>
      </w:r>
      <w:r w:rsidRPr="00EC5DAA">
        <w:rPr>
          <w:noProof/>
        </w:rPr>
        <w:t xml:space="preserve"> </w:t>
      </w:r>
    </w:p>
    <w:p w14:paraId="39E30E62" w14:textId="77777777" w:rsidR="00125937" w:rsidRDefault="00125937" w:rsidP="000C6E91">
      <w:pPr>
        <w:rPr>
          <w:noProof/>
        </w:rPr>
      </w:pPr>
    </w:p>
    <w:p w14:paraId="00C9A12D" w14:textId="77777777" w:rsidR="0024230B" w:rsidRDefault="0024230B" w:rsidP="000C6E91">
      <w:pPr>
        <w:rPr>
          <w:noProof/>
        </w:rPr>
      </w:pPr>
    </w:p>
    <w:p w14:paraId="6B0F9EC4" w14:textId="77777777" w:rsidR="0024230B" w:rsidRDefault="0024230B" w:rsidP="000C6E91">
      <w:pPr>
        <w:rPr>
          <w:noProof/>
        </w:rPr>
      </w:pPr>
    </w:p>
    <w:p w14:paraId="3A2853B0" w14:textId="55F57966" w:rsidR="0024230B" w:rsidRDefault="0024230B" w:rsidP="000C6E91">
      <w:pPr>
        <w:rPr>
          <w:noProof/>
        </w:rPr>
      </w:pPr>
      <w:r>
        <w:rPr>
          <w:noProof/>
        </w:rPr>
        <w:drawing>
          <wp:inline distT="0" distB="0" distL="0" distR="0" wp14:anchorId="2540F5F1" wp14:editId="5162CA3D">
            <wp:extent cx="3335020" cy="2194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5020" cy="2194560"/>
                    </a:xfrm>
                    <a:prstGeom prst="rect">
                      <a:avLst/>
                    </a:prstGeom>
                    <a:noFill/>
                  </pic:spPr>
                </pic:pic>
              </a:graphicData>
            </a:graphic>
          </wp:inline>
        </w:drawing>
      </w:r>
    </w:p>
    <w:p w14:paraId="1BB63785" w14:textId="77777777" w:rsidR="0024230B" w:rsidRDefault="003D6667" w:rsidP="000C6E91">
      <w:pPr>
        <w:rPr>
          <w:noProof/>
        </w:rPr>
      </w:pPr>
      <w:r>
        <w:rPr>
          <w:noProof/>
        </w:rPr>
        <w:lastRenderedPageBreak/>
        <mc:AlternateContent>
          <mc:Choice Requires="cx1">
            <w:drawing>
              <wp:inline distT="0" distB="0" distL="0" distR="0" wp14:anchorId="45AD02AF" wp14:editId="5683FE54">
                <wp:extent cx="4091940" cy="2278380"/>
                <wp:effectExtent l="0" t="0" r="3810" b="7620"/>
                <wp:docPr id="30" name="Chart 30">
                  <a:extLst xmlns:a="http://schemas.openxmlformats.org/drawingml/2006/main">
                    <a:ext uri="{FF2B5EF4-FFF2-40B4-BE49-F238E27FC236}">
                      <a16:creationId xmlns:a16="http://schemas.microsoft.com/office/drawing/2014/main" id="{89C87C13-3CD7-4563-9286-865BE7932FB2}"/>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45AD02AF" wp14:editId="5683FE54">
                <wp:extent cx="4091940" cy="2278380"/>
                <wp:effectExtent l="0" t="0" r="3810" b="7620"/>
                <wp:docPr id="30" name="Chart 30">
                  <a:extLst xmlns:a="http://schemas.openxmlformats.org/drawingml/2006/main">
                    <a:ext uri="{FF2B5EF4-FFF2-40B4-BE49-F238E27FC236}">
                      <a16:creationId xmlns:a16="http://schemas.microsoft.com/office/drawing/2014/main" id="{89C87C13-3CD7-4563-9286-865BE7932FB2}"/>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0" name="Chart 30">
                          <a:extLst>
                            <a:ext uri="{FF2B5EF4-FFF2-40B4-BE49-F238E27FC236}">
                              <a16:creationId xmlns:a16="http://schemas.microsoft.com/office/drawing/2014/main" id="{89C87C13-3CD7-4563-9286-865BE7932FB2}"/>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4091940" cy="2278380"/>
                        </a:xfrm>
                        <a:prstGeom prst="rect">
                          <a:avLst/>
                        </a:prstGeom>
                      </pic:spPr>
                    </pic:pic>
                  </a:graphicData>
                </a:graphic>
              </wp:inline>
            </w:drawing>
          </mc:Fallback>
        </mc:AlternateContent>
      </w:r>
    </w:p>
    <w:p w14:paraId="1F614BE1" w14:textId="77777777" w:rsidR="0024230B" w:rsidRDefault="0024230B" w:rsidP="000C6E91">
      <w:pPr>
        <w:rPr>
          <w:noProof/>
        </w:rPr>
      </w:pPr>
    </w:p>
    <w:p w14:paraId="4BC1EFB6" w14:textId="77777777" w:rsidR="0024230B" w:rsidRDefault="0024230B" w:rsidP="000C6E91">
      <w:pPr>
        <w:rPr>
          <w:noProof/>
        </w:rPr>
      </w:pPr>
    </w:p>
    <w:p w14:paraId="69441996" w14:textId="77777777" w:rsidR="0024230B" w:rsidRDefault="0024230B" w:rsidP="000C6E91">
      <w:pPr>
        <w:rPr>
          <w:noProof/>
        </w:rPr>
      </w:pPr>
    </w:p>
    <w:p w14:paraId="4A2E29B9" w14:textId="77777777" w:rsidR="0024230B" w:rsidRDefault="0024230B" w:rsidP="000C6E91">
      <w:pPr>
        <w:rPr>
          <w:noProof/>
        </w:rPr>
      </w:pPr>
    </w:p>
    <w:p w14:paraId="07BD9F0B" w14:textId="74966F06" w:rsidR="008F34B9" w:rsidRDefault="008F34B9" w:rsidP="000C6E91">
      <w:pPr>
        <w:rPr>
          <w:noProof/>
        </w:rPr>
      </w:pPr>
      <w:r>
        <w:rPr>
          <w:noProof/>
        </w:rPr>
        <mc:AlternateContent>
          <mc:Choice Requires="cx1">
            <w:drawing>
              <wp:inline distT="0" distB="0" distL="0" distR="0" wp14:anchorId="1D8DB9B7" wp14:editId="417E180D">
                <wp:extent cx="4411980" cy="3131820"/>
                <wp:effectExtent l="0" t="0" r="7620" b="11430"/>
                <wp:docPr id="26" name="Chart 26">
                  <a:extLst xmlns:a="http://schemas.openxmlformats.org/drawingml/2006/main">
                    <a:ext uri="{FF2B5EF4-FFF2-40B4-BE49-F238E27FC236}">
                      <a16:creationId xmlns:a16="http://schemas.microsoft.com/office/drawing/2014/main" id="{10538985-6E0F-4FAB-A2E8-99923C66943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9"/>
                  </a:graphicData>
                </a:graphic>
              </wp:inline>
            </w:drawing>
          </mc:Choice>
          <mc:Fallback>
            <w:drawing>
              <wp:inline distT="0" distB="0" distL="0" distR="0" wp14:anchorId="1D8DB9B7" wp14:editId="417E180D">
                <wp:extent cx="4411980" cy="3131820"/>
                <wp:effectExtent l="0" t="0" r="7620" b="11430"/>
                <wp:docPr id="26" name="Chart 26">
                  <a:extLst xmlns:a="http://schemas.openxmlformats.org/drawingml/2006/main">
                    <a:ext uri="{FF2B5EF4-FFF2-40B4-BE49-F238E27FC236}">
                      <a16:creationId xmlns:a16="http://schemas.microsoft.com/office/drawing/2014/main" id="{10538985-6E0F-4FAB-A2E8-99923C66943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6" name="Chart 26">
                          <a:extLst>
                            <a:ext uri="{FF2B5EF4-FFF2-40B4-BE49-F238E27FC236}">
                              <a16:creationId xmlns:a16="http://schemas.microsoft.com/office/drawing/2014/main" id="{10538985-6E0F-4FAB-A2E8-99923C66943B}"/>
                            </a:ext>
                          </a:extLst>
                        </pic:cNvPr>
                        <pic:cNvPicPr>
                          <a:picLocks noGrp="1" noRot="1" noChangeAspect="1" noMove="1" noResize="1" noEditPoints="1" noAdjustHandles="1" noChangeArrowheads="1" noChangeShapeType="1"/>
                        </pic:cNvPicPr>
                      </pic:nvPicPr>
                      <pic:blipFill>
                        <a:blip r:embed="rId20"/>
                        <a:stretch>
                          <a:fillRect/>
                        </a:stretch>
                      </pic:blipFill>
                      <pic:spPr>
                        <a:xfrm>
                          <a:off x="0" y="0"/>
                          <a:ext cx="4411980" cy="3131820"/>
                        </a:xfrm>
                        <a:prstGeom prst="rect">
                          <a:avLst/>
                        </a:prstGeom>
                      </pic:spPr>
                    </pic:pic>
                  </a:graphicData>
                </a:graphic>
              </wp:inline>
            </w:drawing>
          </mc:Fallback>
        </mc:AlternateContent>
      </w:r>
    </w:p>
    <w:p w14:paraId="5A41244C" w14:textId="6420925C" w:rsidR="008F34B9" w:rsidRDefault="008F34B9" w:rsidP="000C6E91">
      <w:pPr>
        <w:rPr>
          <w:noProof/>
        </w:rPr>
      </w:pPr>
    </w:p>
    <w:p w14:paraId="55DDF48F" w14:textId="77777777" w:rsidR="008F34B9" w:rsidRDefault="008F34B9" w:rsidP="000C6E91">
      <w:pPr>
        <w:rPr>
          <w:noProof/>
        </w:rPr>
      </w:pPr>
    </w:p>
    <w:p w14:paraId="6451B65E" w14:textId="77777777" w:rsidR="008F34B9" w:rsidRDefault="008F34B9" w:rsidP="000C6E91">
      <w:pPr>
        <w:rPr>
          <w:noProof/>
        </w:rPr>
      </w:pPr>
    </w:p>
    <w:p w14:paraId="6C641825" w14:textId="720B9DC0" w:rsidR="004F2231" w:rsidRPr="00153264" w:rsidRDefault="008F34B9" w:rsidP="000C6E91">
      <w:r>
        <w:rPr>
          <w:b w:val="0"/>
          <w:bCs/>
          <w:noProof/>
        </w:rPr>
        <w:t>Multivariate analysis  method is used to determine the effects of qualitative variables.correlation is used to find the relation between properties related to age,bmi,children,charges.</w:t>
      </w:r>
    </w:p>
    <w:tbl>
      <w:tblPr>
        <w:tblStyle w:val="TableGrid"/>
        <w:tblW w:w="0" w:type="auto"/>
        <w:tblLook w:val="04A0" w:firstRow="1" w:lastRow="0" w:firstColumn="1" w:lastColumn="0" w:noHBand="0" w:noVBand="1"/>
      </w:tblPr>
      <w:tblGrid>
        <w:gridCol w:w="1423"/>
        <w:gridCol w:w="1285"/>
        <w:gridCol w:w="1285"/>
        <w:gridCol w:w="1285"/>
        <w:gridCol w:w="1423"/>
      </w:tblGrid>
      <w:tr w:rsidR="008F34B9" w:rsidRPr="008F34B9" w14:paraId="6705F30A" w14:textId="77777777" w:rsidTr="008F34B9">
        <w:trPr>
          <w:trHeight w:val="288"/>
        </w:trPr>
        <w:tc>
          <w:tcPr>
            <w:tcW w:w="965" w:type="dxa"/>
            <w:noWrap/>
            <w:hideMark/>
          </w:tcPr>
          <w:p w14:paraId="6217DB25" w14:textId="77777777" w:rsidR="008F34B9" w:rsidRPr="008F34B9" w:rsidRDefault="008F34B9"/>
        </w:tc>
        <w:tc>
          <w:tcPr>
            <w:tcW w:w="960" w:type="dxa"/>
            <w:noWrap/>
            <w:hideMark/>
          </w:tcPr>
          <w:p w14:paraId="483EFFF8" w14:textId="77777777" w:rsidR="008F34B9" w:rsidRPr="008F34B9" w:rsidRDefault="008F34B9">
            <w:r w:rsidRPr="008F34B9">
              <w:t>age</w:t>
            </w:r>
          </w:p>
        </w:tc>
        <w:tc>
          <w:tcPr>
            <w:tcW w:w="960" w:type="dxa"/>
            <w:noWrap/>
            <w:hideMark/>
          </w:tcPr>
          <w:p w14:paraId="33EEABA8" w14:textId="77777777" w:rsidR="008F34B9" w:rsidRPr="008F34B9" w:rsidRDefault="008F34B9">
            <w:proofErr w:type="spellStart"/>
            <w:r w:rsidRPr="008F34B9">
              <w:t>bmi</w:t>
            </w:r>
            <w:proofErr w:type="spellEnd"/>
          </w:p>
        </w:tc>
        <w:tc>
          <w:tcPr>
            <w:tcW w:w="960" w:type="dxa"/>
            <w:noWrap/>
            <w:hideMark/>
          </w:tcPr>
          <w:p w14:paraId="663C0859" w14:textId="77777777" w:rsidR="008F34B9" w:rsidRPr="008F34B9" w:rsidRDefault="008F34B9">
            <w:r w:rsidRPr="008F34B9">
              <w:t>children</w:t>
            </w:r>
          </w:p>
        </w:tc>
        <w:tc>
          <w:tcPr>
            <w:tcW w:w="965" w:type="dxa"/>
            <w:noWrap/>
            <w:hideMark/>
          </w:tcPr>
          <w:p w14:paraId="281920A4" w14:textId="77777777" w:rsidR="008F34B9" w:rsidRPr="008F34B9" w:rsidRDefault="008F34B9">
            <w:proofErr w:type="gramStart"/>
            <w:r w:rsidRPr="008F34B9">
              <w:t>charges(</w:t>
            </w:r>
            <w:proofErr w:type="gramEnd"/>
            <w:r w:rsidRPr="008F34B9">
              <w:t>$)</w:t>
            </w:r>
          </w:p>
        </w:tc>
      </w:tr>
      <w:tr w:rsidR="008F34B9" w:rsidRPr="008F34B9" w14:paraId="2660117A" w14:textId="77777777" w:rsidTr="008F34B9">
        <w:trPr>
          <w:trHeight w:val="288"/>
        </w:trPr>
        <w:tc>
          <w:tcPr>
            <w:tcW w:w="965" w:type="dxa"/>
            <w:noWrap/>
            <w:hideMark/>
          </w:tcPr>
          <w:p w14:paraId="6A49C110" w14:textId="77777777" w:rsidR="008F34B9" w:rsidRPr="008F34B9" w:rsidRDefault="008F34B9">
            <w:r w:rsidRPr="008F34B9">
              <w:t>age</w:t>
            </w:r>
          </w:p>
        </w:tc>
        <w:tc>
          <w:tcPr>
            <w:tcW w:w="960" w:type="dxa"/>
            <w:noWrap/>
            <w:hideMark/>
          </w:tcPr>
          <w:p w14:paraId="2A807B60" w14:textId="77777777" w:rsidR="008F34B9" w:rsidRPr="008F34B9" w:rsidRDefault="008F34B9" w:rsidP="008F34B9">
            <w:r w:rsidRPr="008F34B9">
              <w:t>1</w:t>
            </w:r>
          </w:p>
        </w:tc>
        <w:tc>
          <w:tcPr>
            <w:tcW w:w="960" w:type="dxa"/>
            <w:noWrap/>
            <w:hideMark/>
          </w:tcPr>
          <w:p w14:paraId="1E09CF52" w14:textId="77777777" w:rsidR="008F34B9" w:rsidRPr="008F34B9" w:rsidRDefault="008F34B9" w:rsidP="008F34B9"/>
        </w:tc>
        <w:tc>
          <w:tcPr>
            <w:tcW w:w="960" w:type="dxa"/>
            <w:noWrap/>
            <w:hideMark/>
          </w:tcPr>
          <w:p w14:paraId="79632E2A" w14:textId="77777777" w:rsidR="008F34B9" w:rsidRPr="008F34B9" w:rsidRDefault="008F34B9"/>
        </w:tc>
        <w:tc>
          <w:tcPr>
            <w:tcW w:w="965" w:type="dxa"/>
            <w:noWrap/>
            <w:hideMark/>
          </w:tcPr>
          <w:p w14:paraId="6CEEF5FE" w14:textId="77777777" w:rsidR="008F34B9" w:rsidRPr="008F34B9" w:rsidRDefault="008F34B9"/>
        </w:tc>
      </w:tr>
      <w:tr w:rsidR="008F34B9" w:rsidRPr="008F34B9" w14:paraId="0E302025" w14:textId="77777777" w:rsidTr="008F34B9">
        <w:trPr>
          <w:trHeight w:val="288"/>
        </w:trPr>
        <w:tc>
          <w:tcPr>
            <w:tcW w:w="965" w:type="dxa"/>
            <w:noWrap/>
            <w:hideMark/>
          </w:tcPr>
          <w:p w14:paraId="4E8B4711" w14:textId="77777777" w:rsidR="008F34B9" w:rsidRPr="008F34B9" w:rsidRDefault="008F34B9">
            <w:proofErr w:type="spellStart"/>
            <w:r w:rsidRPr="008F34B9">
              <w:t>bmi</w:t>
            </w:r>
            <w:proofErr w:type="spellEnd"/>
          </w:p>
        </w:tc>
        <w:tc>
          <w:tcPr>
            <w:tcW w:w="960" w:type="dxa"/>
            <w:noWrap/>
            <w:hideMark/>
          </w:tcPr>
          <w:p w14:paraId="50323788" w14:textId="77777777" w:rsidR="008F34B9" w:rsidRPr="008F34B9" w:rsidRDefault="008F34B9" w:rsidP="008F34B9">
            <w:r w:rsidRPr="008F34B9">
              <w:t>0.109272</w:t>
            </w:r>
          </w:p>
        </w:tc>
        <w:tc>
          <w:tcPr>
            <w:tcW w:w="960" w:type="dxa"/>
            <w:noWrap/>
            <w:hideMark/>
          </w:tcPr>
          <w:p w14:paraId="31894CE0" w14:textId="77777777" w:rsidR="008F34B9" w:rsidRPr="008F34B9" w:rsidRDefault="008F34B9" w:rsidP="008F34B9">
            <w:r w:rsidRPr="008F34B9">
              <w:t>1</w:t>
            </w:r>
          </w:p>
        </w:tc>
        <w:tc>
          <w:tcPr>
            <w:tcW w:w="960" w:type="dxa"/>
            <w:noWrap/>
            <w:hideMark/>
          </w:tcPr>
          <w:p w14:paraId="7B56F980" w14:textId="77777777" w:rsidR="008F34B9" w:rsidRPr="008F34B9" w:rsidRDefault="008F34B9" w:rsidP="008F34B9"/>
        </w:tc>
        <w:tc>
          <w:tcPr>
            <w:tcW w:w="965" w:type="dxa"/>
            <w:noWrap/>
            <w:hideMark/>
          </w:tcPr>
          <w:p w14:paraId="52AE9251" w14:textId="77777777" w:rsidR="008F34B9" w:rsidRPr="008F34B9" w:rsidRDefault="008F34B9"/>
        </w:tc>
      </w:tr>
      <w:tr w:rsidR="008F34B9" w:rsidRPr="008F34B9" w14:paraId="29A8312B" w14:textId="77777777" w:rsidTr="008F34B9">
        <w:trPr>
          <w:trHeight w:val="288"/>
        </w:trPr>
        <w:tc>
          <w:tcPr>
            <w:tcW w:w="965" w:type="dxa"/>
            <w:noWrap/>
            <w:hideMark/>
          </w:tcPr>
          <w:p w14:paraId="674DE270" w14:textId="77777777" w:rsidR="008F34B9" w:rsidRPr="008F34B9" w:rsidRDefault="008F34B9">
            <w:r w:rsidRPr="008F34B9">
              <w:t>children</w:t>
            </w:r>
          </w:p>
        </w:tc>
        <w:tc>
          <w:tcPr>
            <w:tcW w:w="960" w:type="dxa"/>
            <w:noWrap/>
            <w:hideMark/>
          </w:tcPr>
          <w:p w14:paraId="31F4C8F7" w14:textId="77777777" w:rsidR="008F34B9" w:rsidRPr="008F34B9" w:rsidRDefault="008F34B9" w:rsidP="008F34B9">
            <w:r w:rsidRPr="008F34B9">
              <w:t>0.042469</w:t>
            </w:r>
          </w:p>
        </w:tc>
        <w:tc>
          <w:tcPr>
            <w:tcW w:w="960" w:type="dxa"/>
            <w:noWrap/>
            <w:hideMark/>
          </w:tcPr>
          <w:p w14:paraId="16CE8340" w14:textId="77777777" w:rsidR="008F34B9" w:rsidRPr="008F34B9" w:rsidRDefault="008F34B9" w:rsidP="008F34B9">
            <w:r w:rsidRPr="008F34B9">
              <w:t>0.012759</w:t>
            </w:r>
          </w:p>
        </w:tc>
        <w:tc>
          <w:tcPr>
            <w:tcW w:w="960" w:type="dxa"/>
            <w:noWrap/>
            <w:hideMark/>
          </w:tcPr>
          <w:p w14:paraId="0B8DE7B9" w14:textId="77777777" w:rsidR="008F34B9" w:rsidRPr="008F34B9" w:rsidRDefault="008F34B9" w:rsidP="008F34B9">
            <w:r w:rsidRPr="008F34B9">
              <w:t>1</w:t>
            </w:r>
          </w:p>
        </w:tc>
        <w:tc>
          <w:tcPr>
            <w:tcW w:w="965" w:type="dxa"/>
            <w:noWrap/>
            <w:hideMark/>
          </w:tcPr>
          <w:p w14:paraId="5DFF63E5" w14:textId="77777777" w:rsidR="008F34B9" w:rsidRPr="008F34B9" w:rsidRDefault="008F34B9" w:rsidP="008F34B9"/>
        </w:tc>
      </w:tr>
      <w:tr w:rsidR="008F34B9" w:rsidRPr="008F34B9" w14:paraId="056C7A3B" w14:textId="77777777" w:rsidTr="008F34B9">
        <w:trPr>
          <w:trHeight w:val="288"/>
        </w:trPr>
        <w:tc>
          <w:tcPr>
            <w:tcW w:w="965" w:type="dxa"/>
            <w:noWrap/>
            <w:hideMark/>
          </w:tcPr>
          <w:p w14:paraId="34730475" w14:textId="77777777" w:rsidR="008F34B9" w:rsidRPr="008F34B9" w:rsidRDefault="008F34B9">
            <w:proofErr w:type="gramStart"/>
            <w:r w:rsidRPr="008F34B9">
              <w:t>charges(</w:t>
            </w:r>
            <w:proofErr w:type="gramEnd"/>
            <w:r w:rsidRPr="008F34B9">
              <w:t>$)</w:t>
            </w:r>
          </w:p>
        </w:tc>
        <w:tc>
          <w:tcPr>
            <w:tcW w:w="960" w:type="dxa"/>
            <w:noWrap/>
            <w:hideMark/>
          </w:tcPr>
          <w:p w14:paraId="3B7EBB12" w14:textId="77777777" w:rsidR="008F34B9" w:rsidRPr="008F34B9" w:rsidRDefault="008F34B9" w:rsidP="008F34B9">
            <w:r w:rsidRPr="008F34B9">
              <w:t>0.299008</w:t>
            </w:r>
          </w:p>
        </w:tc>
        <w:tc>
          <w:tcPr>
            <w:tcW w:w="960" w:type="dxa"/>
            <w:noWrap/>
            <w:hideMark/>
          </w:tcPr>
          <w:p w14:paraId="07DB6EB8" w14:textId="77777777" w:rsidR="008F34B9" w:rsidRPr="008F34B9" w:rsidRDefault="008F34B9" w:rsidP="008F34B9">
            <w:r w:rsidRPr="008F34B9">
              <w:t>0.198341</w:t>
            </w:r>
          </w:p>
        </w:tc>
        <w:tc>
          <w:tcPr>
            <w:tcW w:w="960" w:type="dxa"/>
            <w:noWrap/>
            <w:hideMark/>
          </w:tcPr>
          <w:p w14:paraId="08333FC5" w14:textId="77777777" w:rsidR="008F34B9" w:rsidRPr="008F34B9" w:rsidRDefault="008F34B9" w:rsidP="008F34B9">
            <w:r w:rsidRPr="008F34B9">
              <w:t>0.067998</w:t>
            </w:r>
          </w:p>
        </w:tc>
        <w:tc>
          <w:tcPr>
            <w:tcW w:w="965" w:type="dxa"/>
            <w:noWrap/>
            <w:hideMark/>
          </w:tcPr>
          <w:p w14:paraId="31222183" w14:textId="77777777" w:rsidR="008F34B9" w:rsidRPr="008F34B9" w:rsidRDefault="008F34B9" w:rsidP="008F34B9">
            <w:r w:rsidRPr="008F34B9">
              <w:t>1</w:t>
            </w:r>
          </w:p>
        </w:tc>
      </w:tr>
    </w:tbl>
    <w:p w14:paraId="13E8720D" w14:textId="77777777" w:rsidR="00E25C83" w:rsidRDefault="00E25C83"/>
    <w:p w14:paraId="6B67FBA6" w14:textId="77777777" w:rsidR="00E25C83" w:rsidRDefault="00E25C83"/>
    <w:p w14:paraId="730D7774" w14:textId="2FE949B2" w:rsidR="00E25C83" w:rsidRPr="00F50B55" w:rsidRDefault="00E25C83">
      <w:pPr>
        <w:rPr>
          <w:color w:val="C00000"/>
        </w:rPr>
      </w:pPr>
      <w:r w:rsidRPr="00F50B55">
        <w:rPr>
          <w:color w:val="C00000"/>
        </w:rPr>
        <w:t xml:space="preserve">c)pivot tables of relevant data </w:t>
      </w:r>
    </w:p>
    <w:p w14:paraId="23BD1120" w14:textId="1EF76455" w:rsidR="00E25C83" w:rsidRPr="00F50B55" w:rsidRDefault="00E25C83">
      <w:pPr>
        <w:rPr>
          <w:color w:val="C00000"/>
        </w:rPr>
      </w:pPr>
      <w:r w:rsidRPr="00F50B55">
        <w:rPr>
          <w:color w:val="C00000"/>
        </w:rPr>
        <w:t xml:space="preserve"> i. Male/Female ratio and share information on which gender has more smokers</w:t>
      </w:r>
    </w:p>
    <w:tbl>
      <w:tblPr>
        <w:tblpPr w:leftFromText="180" w:rightFromText="180" w:vertAnchor="text" w:horzAnchor="margin" w:tblpY="191"/>
        <w:tblW w:w="4530" w:type="dxa"/>
        <w:tblLook w:val="04A0" w:firstRow="1" w:lastRow="0" w:firstColumn="1" w:lastColumn="0" w:noHBand="0" w:noVBand="1"/>
      </w:tblPr>
      <w:tblGrid>
        <w:gridCol w:w="1640"/>
        <w:gridCol w:w="2060"/>
        <w:gridCol w:w="830"/>
      </w:tblGrid>
      <w:tr w:rsidR="00E25C83" w:rsidRPr="00E25C83" w14:paraId="2169C960" w14:textId="77777777" w:rsidTr="00E25C83">
        <w:trPr>
          <w:trHeight w:val="288"/>
        </w:trPr>
        <w:tc>
          <w:tcPr>
            <w:tcW w:w="1640" w:type="dxa"/>
            <w:tcBorders>
              <w:top w:val="nil"/>
              <w:left w:val="nil"/>
              <w:bottom w:val="nil"/>
              <w:right w:val="nil"/>
            </w:tcBorders>
            <w:shd w:val="clear" w:color="D9E1F2" w:fill="D9E1F2"/>
            <w:noWrap/>
            <w:vAlign w:val="bottom"/>
            <w:hideMark/>
          </w:tcPr>
          <w:p w14:paraId="7E646115"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Count of smoker</w:t>
            </w:r>
          </w:p>
        </w:tc>
        <w:tc>
          <w:tcPr>
            <w:tcW w:w="2060" w:type="dxa"/>
            <w:tcBorders>
              <w:top w:val="nil"/>
              <w:left w:val="nil"/>
              <w:bottom w:val="nil"/>
              <w:right w:val="nil"/>
            </w:tcBorders>
            <w:shd w:val="clear" w:color="D9E1F2" w:fill="D9E1F2"/>
            <w:noWrap/>
            <w:vAlign w:val="bottom"/>
            <w:hideMark/>
          </w:tcPr>
          <w:p w14:paraId="6BED66BA"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Smoker</w:t>
            </w:r>
          </w:p>
        </w:tc>
        <w:tc>
          <w:tcPr>
            <w:tcW w:w="830" w:type="dxa"/>
            <w:tcBorders>
              <w:top w:val="nil"/>
              <w:left w:val="nil"/>
              <w:bottom w:val="nil"/>
              <w:right w:val="nil"/>
            </w:tcBorders>
            <w:shd w:val="clear" w:color="D9E1F2" w:fill="D9E1F2"/>
            <w:noWrap/>
            <w:vAlign w:val="bottom"/>
            <w:hideMark/>
          </w:tcPr>
          <w:p w14:paraId="0D8AD067" w14:textId="77777777" w:rsidR="00E25C83" w:rsidRPr="00E25C83" w:rsidRDefault="00E25C83" w:rsidP="00E25C83">
            <w:pPr>
              <w:spacing w:line="240" w:lineRule="auto"/>
              <w:rPr>
                <w:rFonts w:ascii="Calibri" w:eastAsia="Times New Roman" w:hAnsi="Calibri" w:cs="Calibri"/>
                <w:bCs/>
                <w:color w:val="000000"/>
                <w:sz w:val="22"/>
                <w:lang w:val="en-IN" w:eastAsia="en-IN"/>
              </w:rPr>
            </w:pPr>
          </w:p>
        </w:tc>
      </w:tr>
      <w:tr w:rsidR="00E25C83" w:rsidRPr="00E25C83" w14:paraId="7A38C139" w14:textId="77777777" w:rsidTr="00E25C83">
        <w:trPr>
          <w:trHeight w:val="288"/>
        </w:trPr>
        <w:tc>
          <w:tcPr>
            <w:tcW w:w="1640" w:type="dxa"/>
            <w:tcBorders>
              <w:top w:val="nil"/>
              <w:left w:val="nil"/>
              <w:bottom w:val="single" w:sz="4" w:space="0" w:color="8EA9DB"/>
              <w:right w:val="nil"/>
            </w:tcBorders>
            <w:shd w:val="clear" w:color="D9E1F2" w:fill="D9E1F2"/>
            <w:noWrap/>
            <w:vAlign w:val="bottom"/>
            <w:hideMark/>
          </w:tcPr>
          <w:p w14:paraId="725F2610"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Sex</w:t>
            </w:r>
          </w:p>
        </w:tc>
        <w:tc>
          <w:tcPr>
            <w:tcW w:w="2060" w:type="dxa"/>
            <w:tcBorders>
              <w:top w:val="nil"/>
              <w:left w:val="nil"/>
              <w:bottom w:val="single" w:sz="4" w:space="0" w:color="8EA9DB"/>
              <w:right w:val="nil"/>
            </w:tcBorders>
            <w:shd w:val="clear" w:color="D9E1F2" w:fill="D9E1F2"/>
            <w:noWrap/>
            <w:vAlign w:val="bottom"/>
            <w:hideMark/>
          </w:tcPr>
          <w:p w14:paraId="47442AE0"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no</w:t>
            </w:r>
          </w:p>
        </w:tc>
        <w:tc>
          <w:tcPr>
            <w:tcW w:w="830" w:type="dxa"/>
            <w:tcBorders>
              <w:top w:val="nil"/>
              <w:left w:val="nil"/>
              <w:bottom w:val="single" w:sz="4" w:space="0" w:color="8EA9DB"/>
              <w:right w:val="nil"/>
            </w:tcBorders>
            <w:shd w:val="clear" w:color="D9E1F2" w:fill="D9E1F2"/>
            <w:noWrap/>
            <w:vAlign w:val="bottom"/>
            <w:hideMark/>
          </w:tcPr>
          <w:p w14:paraId="1D2D9EFB"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yes</w:t>
            </w:r>
          </w:p>
        </w:tc>
      </w:tr>
      <w:tr w:rsidR="00E25C83" w:rsidRPr="00E25C83" w14:paraId="509F5689" w14:textId="77777777" w:rsidTr="00E25C83">
        <w:trPr>
          <w:trHeight w:val="288"/>
        </w:trPr>
        <w:tc>
          <w:tcPr>
            <w:tcW w:w="1640" w:type="dxa"/>
            <w:tcBorders>
              <w:top w:val="nil"/>
              <w:left w:val="nil"/>
              <w:bottom w:val="nil"/>
              <w:right w:val="nil"/>
            </w:tcBorders>
            <w:shd w:val="clear" w:color="auto" w:fill="auto"/>
            <w:noWrap/>
            <w:vAlign w:val="bottom"/>
            <w:hideMark/>
          </w:tcPr>
          <w:p w14:paraId="6E5990D4" w14:textId="77777777" w:rsidR="00E25C83" w:rsidRPr="00E25C83" w:rsidRDefault="00E25C83" w:rsidP="00E25C83">
            <w:pPr>
              <w:spacing w:line="240" w:lineRule="auto"/>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female</w:t>
            </w:r>
          </w:p>
        </w:tc>
        <w:tc>
          <w:tcPr>
            <w:tcW w:w="2060" w:type="dxa"/>
            <w:tcBorders>
              <w:top w:val="nil"/>
              <w:left w:val="nil"/>
              <w:bottom w:val="nil"/>
              <w:right w:val="nil"/>
            </w:tcBorders>
            <w:shd w:val="clear" w:color="auto" w:fill="auto"/>
            <w:noWrap/>
            <w:vAlign w:val="bottom"/>
            <w:hideMark/>
          </w:tcPr>
          <w:p w14:paraId="7D160F38" w14:textId="77777777" w:rsidR="00E25C83" w:rsidRPr="00E25C83" w:rsidRDefault="00E25C83" w:rsidP="00E25C83">
            <w:pPr>
              <w:spacing w:line="240" w:lineRule="auto"/>
              <w:jc w:val="right"/>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547</w:t>
            </w:r>
          </w:p>
        </w:tc>
        <w:tc>
          <w:tcPr>
            <w:tcW w:w="830" w:type="dxa"/>
            <w:tcBorders>
              <w:top w:val="nil"/>
              <w:left w:val="nil"/>
              <w:bottom w:val="nil"/>
              <w:right w:val="nil"/>
            </w:tcBorders>
            <w:shd w:val="clear" w:color="auto" w:fill="auto"/>
            <w:noWrap/>
            <w:vAlign w:val="bottom"/>
            <w:hideMark/>
          </w:tcPr>
          <w:p w14:paraId="5252E170" w14:textId="77777777" w:rsidR="00E25C83" w:rsidRPr="00E25C83" w:rsidRDefault="00E25C83" w:rsidP="00E25C83">
            <w:pPr>
              <w:spacing w:line="240" w:lineRule="auto"/>
              <w:jc w:val="right"/>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115</w:t>
            </w:r>
          </w:p>
        </w:tc>
      </w:tr>
      <w:tr w:rsidR="00E25C83" w:rsidRPr="00E25C83" w14:paraId="52DBA8A2" w14:textId="77777777" w:rsidTr="00E25C83">
        <w:trPr>
          <w:trHeight w:val="288"/>
        </w:trPr>
        <w:tc>
          <w:tcPr>
            <w:tcW w:w="1640" w:type="dxa"/>
            <w:tcBorders>
              <w:top w:val="nil"/>
              <w:left w:val="nil"/>
              <w:bottom w:val="nil"/>
              <w:right w:val="nil"/>
            </w:tcBorders>
            <w:shd w:val="clear" w:color="000000" w:fill="FFC000"/>
            <w:noWrap/>
            <w:vAlign w:val="bottom"/>
            <w:hideMark/>
          </w:tcPr>
          <w:p w14:paraId="0BC79F3D" w14:textId="77777777" w:rsidR="00E25C83" w:rsidRPr="00E25C83" w:rsidRDefault="00E25C83" w:rsidP="00E25C83">
            <w:pPr>
              <w:spacing w:line="240" w:lineRule="auto"/>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male</w:t>
            </w:r>
          </w:p>
        </w:tc>
        <w:tc>
          <w:tcPr>
            <w:tcW w:w="2060" w:type="dxa"/>
            <w:tcBorders>
              <w:top w:val="nil"/>
              <w:left w:val="nil"/>
              <w:bottom w:val="nil"/>
              <w:right w:val="nil"/>
            </w:tcBorders>
            <w:shd w:val="clear" w:color="auto" w:fill="auto"/>
            <w:noWrap/>
            <w:vAlign w:val="bottom"/>
            <w:hideMark/>
          </w:tcPr>
          <w:p w14:paraId="043495FF" w14:textId="77777777" w:rsidR="00E25C83" w:rsidRPr="00E25C83" w:rsidRDefault="00E25C83" w:rsidP="00E25C83">
            <w:pPr>
              <w:spacing w:line="240" w:lineRule="auto"/>
              <w:jc w:val="right"/>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517</w:t>
            </w:r>
          </w:p>
        </w:tc>
        <w:tc>
          <w:tcPr>
            <w:tcW w:w="830" w:type="dxa"/>
            <w:tcBorders>
              <w:top w:val="nil"/>
              <w:left w:val="nil"/>
              <w:bottom w:val="nil"/>
              <w:right w:val="nil"/>
            </w:tcBorders>
            <w:shd w:val="clear" w:color="000000" w:fill="FFC000"/>
            <w:noWrap/>
            <w:vAlign w:val="bottom"/>
            <w:hideMark/>
          </w:tcPr>
          <w:p w14:paraId="706AF8E7" w14:textId="77777777" w:rsidR="00E25C83" w:rsidRPr="00E25C83" w:rsidRDefault="00E25C83" w:rsidP="00E25C83">
            <w:pPr>
              <w:spacing w:line="240" w:lineRule="auto"/>
              <w:jc w:val="right"/>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159</w:t>
            </w:r>
          </w:p>
        </w:tc>
      </w:tr>
      <w:tr w:rsidR="00E25C83" w:rsidRPr="00E25C83" w14:paraId="418F58CA" w14:textId="77777777" w:rsidTr="00E25C83">
        <w:trPr>
          <w:trHeight w:val="288"/>
        </w:trPr>
        <w:tc>
          <w:tcPr>
            <w:tcW w:w="1640" w:type="dxa"/>
            <w:tcBorders>
              <w:top w:val="nil"/>
              <w:left w:val="nil"/>
              <w:bottom w:val="nil"/>
              <w:right w:val="nil"/>
            </w:tcBorders>
            <w:shd w:val="clear" w:color="auto" w:fill="auto"/>
            <w:noWrap/>
            <w:vAlign w:val="bottom"/>
            <w:hideMark/>
          </w:tcPr>
          <w:p w14:paraId="4FE12C49" w14:textId="77777777" w:rsidR="00E25C83" w:rsidRPr="00E25C83" w:rsidRDefault="00E25C83" w:rsidP="00E25C83">
            <w:pPr>
              <w:spacing w:line="240" w:lineRule="auto"/>
              <w:jc w:val="right"/>
              <w:rPr>
                <w:rFonts w:ascii="Calibri" w:eastAsia="Times New Roman" w:hAnsi="Calibri" w:cs="Calibri"/>
                <w:b w:val="0"/>
                <w:color w:val="000000"/>
                <w:sz w:val="22"/>
                <w:lang w:val="en-IN" w:eastAsia="en-IN"/>
              </w:rPr>
            </w:pPr>
          </w:p>
        </w:tc>
        <w:tc>
          <w:tcPr>
            <w:tcW w:w="2060" w:type="dxa"/>
            <w:tcBorders>
              <w:top w:val="nil"/>
              <w:left w:val="nil"/>
              <w:bottom w:val="nil"/>
              <w:right w:val="nil"/>
            </w:tcBorders>
            <w:shd w:val="clear" w:color="000000" w:fill="C65911"/>
            <w:noWrap/>
            <w:vAlign w:val="bottom"/>
            <w:hideMark/>
          </w:tcPr>
          <w:p w14:paraId="0C6CD9C5" w14:textId="77777777" w:rsidR="00E25C83" w:rsidRPr="00E25C83" w:rsidRDefault="00E25C83" w:rsidP="00E25C83">
            <w:pPr>
              <w:spacing w:line="240" w:lineRule="auto"/>
              <w:rPr>
                <w:rFonts w:ascii="Calibri" w:eastAsia="Times New Roman" w:hAnsi="Calibri" w:cs="Calibri"/>
                <w:bCs/>
                <w:color w:val="000000"/>
                <w:sz w:val="22"/>
                <w:lang w:val="en-IN" w:eastAsia="en-IN"/>
              </w:rPr>
            </w:pPr>
            <w:r w:rsidRPr="00E25C83">
              <w:rPr>
                <w:rFonts w:ascii="Calibri" w:eastAsia="Times New Roman" w:hAnsi="Calibri" w:cs="Calibri"/>
                <w:bCs/>
                <w:color w:val="000000"/>
                <w:sz w:val="22"/>
                <w:lang w:val="en-IN" w:eastAsia="en-IN"/>
              </w:rPr>
              <w:t>MALE/FEMALE RATIO</w:t>
            </w:r>
          </w:p>
        </w:tc>
        <w:tc>
          <w:tcPr>
            <w:tcW w:w="830" w:type="dxa"/>
            <w:tcBorders>
              <w:top w:val="nil"/>
              <w:left w:val="nil"/>
              <w:bottom w:val="nil"/>
              <w:right w:val="nil"/>
            </w:tcBorders>
            <w:shd w:val="clear" w:color="auto" w:fill="auto"/>
            <w:noWrap/>
            <w:vAlign w:val="bottom"/>
            <w:hideMark/>
          </w:tcPr>
          <w:p w14:paraId="40EBBF25" w14:textId="77777777" w:rsidR="00E25C83" w:rsidRDefault="00E25C83" w:rsidP="00E25C83">
            <w:pPr>
              <w:spacing w:line="240" w:lineRule="auto"/>
              <w:jc w:val="right"/>
              <w:rPr>
                <w:rFonts w:ascii="Calibri" w:eastAsia="Times New Roman" w:hAnsi="Calibri" w:cs="Calibri"/>
                <w:b w:val="0"/>
                <w:color w:val="000000"/>
                <w:sz w:val="22"/>
                <w:lang w:val="en-IN" w:eastAsia="en-IN"/>
              </w:rPr>
            </w:pPr>
            <w:r w:rsidRPr="00E25C83">
              <w:rPr>
                <w:rFonts w:ascii="Calibri" w:eastAsia="Times New Roman" w:hAnsi="Calibri" w:cs="Calibri"/>
                <w:b w:val="0"/>
                <w:color w:val="000000"/>
                <w:sz w:val="22"/>
                <w:lang w:val="en-IN" w:eastAsia="en-IN"/>
              </w:rPr>
              <w:t>1.3826</w:t>
            </w:r>
          </w:p>
          <w:p w14:paraId="46EB0799" w14:textId="60D50C4B" w:rsidR="00E25C83" w:rsidRPr="00E25C83" w:rsidRDefault="00E25C83" w:rsidP="00E25C83">
            <w:pPr>
              <w:spacing w:line="240" w:lineRule="auto"/>
              <w:jc w:val="center"/>
              <w:rPr>
                <w:rFonts w:ascii="Calibri" w:eastAsia="Times New Roman" w:hAnsi="Calibri" w:cs="Calibri"/>
                <w:b w:val="0"/>
                <w:color w:val="000000"/>
                <w:sz w:val="22"/>
                <w:lang w:val="en-IN" w:eastAsia="en-IN"/>
              </w:rPr>
            </w:pPr>
            <w:r>
              <w:rPr>
                <w:rFonts w:ascii="Calibri" w:eastAsia="Times New Roman" w:hAnsi="Calibri" w:cs="Calibri"/>
                <w:b w:val="0"/>
                <w:color w:val="000000"/>
                <w:sz w:val="22"/>
                <w:lang w:val="en-IN" w:eastAsia="en-IN"/>
              </w:rPr>
              <w:t xml:space="preserve">            </w:t>
            </w:r>
          </w:p>
        </w:tc>
      </w:tr>
    </w:tbl>
    <w:p w14:paraId="05EF3860" w14:textId="77777777" w:rsidR="00E25C83" w:rsidRDefault="00E25C83"/>
    <w:p w14:paraId="0440FCD0" w14:textId="77777777" w:rsidR="00E25C83" w:rsidRDefault="00E25C83"/>
    <w:p w14:paraId="53D67D09" w14:textId="77777777" w:rsidR="00E25C83" w:rsidRDefault="00E25C83"/>
    <w:p w14:paraId="581F764C" w14:textId="77777777" w:rsidR="00E25C83" w:rsidRDefault="00E25C83">
      <w:pPr>
        <w:spacing w:after="200"/>
      </w:pPr>
    </w:p>
    <w:p w14:paraId="27157455" w14:textId="64967322" w:rsidR="00E25C83" w:rsidRDefault="00E25C83" w:rsidP="00E25C83">
      <w:pPr>
        <w:tabs>
          <w:tab w:val="left" w:pos="900"/>
        </w:tabs>
        <w:spacing w:after="200"/>
      </w:pPr>
      <w:r>
        <w:tab/>
      </w:r>
    </w:p>
    <w:p w14:paraId="630619FE" w14:textId="77985302" w:rsidR="001328CF" w:rsidRPr="00153264" w:rsidRDefault="00E25C83" w:rsidP="00E25C83">
      <w:pPr>
        <w:tabs>
          <w:tab w:val="left" w:pos="900"/>
        </w:tabs>
        <w:spacing w:after="200"/>
        <w:rPr>
          <w:b w:val="0"/>
          <w:bCs/>
          <w:sz w:val="24"/>
          <w:szCs w:val="24"/>
        </w:rPr>
      </w:pPr>
      <w:r w:rsidRPr="00153264">
        <w:rPr>
          <w:b w:val="0"/>
          <w:bCs/>
          <w:sz w:val="24"/>
          <w:szCs w:val="24"/>
        </w:rPr>
        <w:t>Make a pivot for sex and smoker.</w:t>
      </w:r>
      <w:r w:rsidR="001328CF" w:rsidRPr="00153264">
        <w:rPr>
          <w:b w:val="0"/>
          <w:bCs/>
          <w:sz w:val="24"/>
          <w:szCs w:val="24"/>
        </w:rPr>
        <w:t xml:space="preserve"> By dragging the ' sex' field in ROW area,'smoker' field in COLUMN area,'smoker'field in VALUE AREA can get the COUNT OF SMOKER.</w:t>
      </w:r>
    </w:p>
    <w:p w14:paraId="29B56672" w14:textId="3B1274A4" w:rsidR="001328CF" w:rsidRPr="00153264" w:rsidRDefault="001328CF" w:rsidP="00E25C83">
      <w:pPr>
        <w:tabs>
          <w:tab w:val="left" w:pos="900"/>
        </w:tabs>
        <w:spacing w:after="200"/>
        <w:rPr>
          <w:b w:val="0"/>
          <w:bCs/>
          <w:sz w:val="24"/>
          <w:szCs w:val="24"/>
        </w:rPr>
      </w:pPr>
      <w:r w:rsidRPr="00153264">
        <w:rPr>
          <w:b w:val="0"/>
          <w:bCs/>
          <w:sz w:val="24"/>
          <w:szCs w:val="24"/>
        </w:rPr>
        <w:t xml:space="preserve">By finding the Male to female </w:t>
      </w:r>
      <w:proofErr w:type="gramStart"/>
      <w:r w:rsidRPr="00153264">
        <w:rPr>
          <w:b w:val="0"/>
          <w:bCs/>
          <w:sz w:val="24"/>
          <w:szCs w:val="24"/>
        </w:rPr>
        <w:t>ratio,we</w:t>
      </w:r>
      <w:proofErr w:type="gramEnd"/>
      <w:r w:rsidRPr="00153264">
        <w:rPr>
          <w:b w:val="0"/>
          <w:bCs/>
          <w:sz w:val="24"/>
          <w:szCs w:val="24"/>
        </w:rPr>
        <w:t xml:space="preserve"> can come to the conclusion that MALE has higher ratio of smoking[(i.e) ratio is 1.38]</w:t>
      </w:r>
    </w:p>
    <w:tbl>
      <w:tblPr>
        <w:tblW w:w="12480" w:type="dxa"/>
        <w:tblInd w:w="-1266" w:type="dxa"/>
        <w:tblLook w:val="04A0" w:firstRow="1" w:lastRow="0" w:firstColumn="1" w:lastColumn="0" w:noHBand="0" w:noVBand="1"/>
      </w:tblPr>
      <w:tblGrid>
        <w:gridCol w:w="3840"/>
        <w:gridCol w:w="960"/>
        <w:gridCol w:w="960"/>
        <w:gridCol w:w="960"/>
        <w:gridCol w:w="960"/>
        <w:gridCol w:w="960"/>
        <w:gridCol w:w="960"/>
        <w:gridCol w:w="960"/>
        <w:gridCol w:w="960"/>
        <w:gridCol w:w="960"/>
      </w:tblGrid>
      <w:tr w:rsidR="00E25C83" w:rsidRPr="00153264" w14:paraId="5C84F0AC" w14:textId="77777777" w:rsidTr="00E25C83">
        <w:trPr>
          <w:trHeight w:val="288"/>
        </w:trPr>
        <w:tc>
          <w:tcPr>
            <w:tcW w:w="3840" w:type="dxa"/>
            <w:tcBorders>
              <w:top w:val="nil"/>
              <w:left w:val="nil"/>
              <w:bottom w:val="nil"/>
              <w:right w:val="nil"/>
            </w:tcBorders>
            <w:shd w:val="clear" w:color="auto" w:fill="auto"/>
            <w:noWrap/>
            <w:vAlign w:val="bottom"/>
          </w:tcPr>
          <w:p w14:paraId="5D939F96" w14:textId="2ED7917D" w:rsidR="00E25C83" w:rsidRPr="00E25C83" w:rsidRDefault="00E25C83" w:rsidP="00E25C83">
            <w:pPr>
              <w:spacing w:line="240" w:lineRule="auto"/>
              <w:jc w:val="center"/>
              <w:rPr>
                <w:rFonts w:ascii="Calibri" w:eastAsia="Times New Roman" w:hAnsi="Calibri" w:cs="Calibri"/>
                <w:b w:val="0"/>
                <w:bCs/>
                <w:color w:val="000000"/>
                <w:sz w:val="24"/>
                <w:szCs w:val="24"/>
                <w:lang w:val="en-IN" w:eastAsia="en-IN"/>
              </w:rPr>
            </w:pPr>
          </w:p>
        </w:tc>
        <w:tc>
          <w:tcPr>
            <w:tcW w:w="960" w:type="dxa"/>
            <w:tcBorders>
              <w:top w:val="nil"/>
              <w:left w:val="nil"/>
              <w:bottom w:val="nil"/>
              <w:right w:val="nil"/>
            </w:tcBorders>
            <w:shd w:val="clear" w:color="auto" w:fill="auto"/>
            <w:noWrap/>
            <w:vAlign w:val="bottom"/>
            <w:hideMark/>
          </w:tcPr>
          <w:p w14:paraId="035E1A68" w14:textId="77777777" w:rsidR="00E25C83" w:rsidRPr="00E25C83" w:rsidRDefault="00E25C83" w:rsidP="00E25C83">
            <w:pPr>
              <w:spacing w:line="240" w:lineRule="auto"/>
              <w:jc w:val="center"/>
              <w:rPr>
                <w:rFonts w:ascii="Calibri" w:eastAsia="Times New Roman" w:hAnsi="Calibri" w:cs="Calibri"/>
                <w:b w:val="0"/>
                <w:bCs/>
                <w:color w:val="000000"/>
                <w:sz w:val="24"/>
                <w:szCs w:val="24"/>
                <w:lang w:val="en-IN" w:eastAsia="en-IN"/>
              </w:rPr>
            </w:pPr>
          </w:p>
        </w:tc>
        <w:tc>
          <w:tcPr>
            <w:tcW w:w="960" w:type="dxa"/>
            <w:tcBorders>
              <w:top w:val="nil"/>
              <w:left w:val="nil"/>
              <w:bottom w:val="nil"/>
              <w:right w:val="nil"/>
            </w:tcBorders>
            <w:shd w:val="clear" w:color="auto" w:fill="auto"/>
            <w:noWrap/>
            <w:vAlign w:val="bottom"/>
            <w:hideMark/>
          </w:tcPr>
          <w:p w14:paraId="4C27C43F" w14:textId="77777777" w:rsidR="00E25C83" w:rsidRPr="00E25C83" w:rsidRDefault="00E25C83" w:rsidP="00E25C83">
            <w:pPr>
              <w:spacing w:line="240" w:lineRule="auto"/>
              <w:jc w:val="center"/>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2CA09521" w14:textId="77777777" w:rsidR="00E25C83" w:rsidRPr="00E25C83" w:rsidRDefault="00E25C83" w:rsidP="00E25C83">
            <w:pPr>
              <w:spacing w:line="240" w:lineRule="auto"/>
              <w:jc w:val="center"/>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2785F093"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586B0C38"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1DC0B1DD"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047425E2"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76DE0439"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c>
          <w:tcPr>
            <w:tcW w:w="960" w:type="dxa"/>
            <w:tcBorders>
              <w:top w:val="nil"/>
              <w:left w:val="nil"/>
              <w:bottom w:val="nil"/>
              <w:right w:val="nil"/>
            </w:tcBorders>
            <w:shd w:val="clear" w:color="auto" w:fill="auto"/>
            <w:noWrap/>
            <w:vAlign w:val="bottom"/>
            <w:hideMark/>
          </w:tcPr>
          <w:p w14:paraId="3E54F698" w14:textId="77777777" w:rsidR="00E25C83" w:rsidRPr="00E25C83" w:rsidRDefault="00E25C83" w:rsidP="00E25C83">
            <w:pPr>
              <w:spacing w:line="240" w:lineRule="auto"/>
              <w:rPr>
                <w:rFonts w:ascii="Times New Roman" w:eastAsia="Times New Roman" w:hAnsi="Times New Roman" w:cs="Times New Roman"/>
                <w:b w:val="0"/>
                <w:bCs/>
                <w:color w:val="auto"/>
                <w:sz w:val="24"/>
                <w:szCs w:val="24"/>
                <w:lang w:val="en-IN" w:eastAsia="en-IN"/>
              </w:rPr>
            </w:pPr>
          </w:p>
        </w:tc>
      </w:tr>
      <w:tr w:rsidR="00E25C83" w:rsidRPr="00E25C83" w14:paraId="0CF077A6" w14:textId="77777777" w:rsidTr="00E25C83">
        <w:trPr>
          <w:trHeight w:val="288"/>
        </w:trPr>
        <w:tc>
          <w:tcPr>
            <w:tcW w:w="12480" w:type="dxa"/>
            <w:gridSpan w:val="10"/>
            <w:tcBorders>
              <w:top w:val="nil"/>
              <w:left w:val="nil"/>
              <w:bottom w:val="nil"/>
              <w:right w:val="nil"/>
            </w:tcBorders>
            <w:shd w:val="clear" w:color="auto" w:fill="auto"/>
            <w:noWrap/>
            <w:vAlign w:val="bottom"/>
          </w:tcPr>
          <w:p w14:paraId="7311CCF3" w14:textId="34C3A921" w:rsidR="00E25C83" w:rsidRPr="00E25C83" w:rsidRDefault="00E25C83" w:rsidP="00E25C83">
            <w:pPr>
              <w:spacing w:line="240" w:lineRule="auto"/>
              <w:jc w:val="center"/>
              <w:rPr>
                <w:rFonts w:ascii="Calibri" w:eastAsia="Times New Roman" w:hAnsi="Calibri" w:cs="Calibri"/>
                <w:b w:val="0"/>
                <w:color w:val="000000"/>
                <w:sz w:val="22"/>
                <w:lang w:val="en-IN" w:eastAsia="en-IN"/>
              </w:rPr>
            </w:pPr>
          </w:p>
        </w:tc>
      </w:tr>
      <w:tr w:rsidR="00E25C83" w:rsidRPr="00E25C83" w14:paraId="7C9155BE" w14:textId="77777777" w:rsidTr="00E25C83">
        <w:trPr>
          <w:trHeight w:val="288"/>
        </w:trPr>
        <w:tc>
          <w:tcPr>
            <w:tcW w:w="11520" w:type="dxa"/>
            <w:gridSpan w:val="9"/>
            <w:tcBorders>
              <w:top w:val="nil"/>
              <w:left w:val="nil"/>
              <w:bottom w:val="nil"/>
              <w:right w:val="nil"/>
            </w:tcBorders>
            <w:shd w:val="clear" w:color="auto" w:fill="auto"/>
            <w:noWrap/>
            <w:vAlign w:val="bottom"/>
          </w:tcPr>
          <w:p w14:paraId="002AC80B" w14:textId="1EDE3426" w:rsidR="00E25C83" w:rsidRPr="00E25C83" w:rsidRDefault="00E25C83" w:rsidP="00E25C83">
            <w:pPr>
              <w:spacing w:line="240" w:lineRule="auto"/>
              <w:rPr>
                <w:rFonts w:ascii="Calibri" w:eastAsia="Times New Roman" w:hAnsi="Calibri" w:cs="Calibri"/>
                <w:b w:val="0"/>
                <w:color w:val="000000"/>
                <w:sz w:val="22"/>
                <w:lang w:val="en-IN" w:eastAsia="en-IN"/>
              </w:rPr>
            </w:pPr>
          </w:p>
        </w:tc>
        <w:tc>
          <w:tcPr>
            <w:tcW w:w="960" w:type="dxa"/>
            <w:tcBorders>
              <w:top w:val="nil"/>
              <w:left w:val="nil"/>
              <w:bottom w:val="nil"/>
              <w:right w:val="nil"/>
            </w:tcBorders>
            <w:shd w:val="clear" w:color="auto" w:fill="auto"/>
            <w:noWrap/>
            <w:vAlign w:val="bottom"/>
            <w:hideMark/>
          </w:tcPr>
          <w:p w14:paraId="0448EBF9" w14:textId="77777777" w:rsidR="00E25C83" w:rsidRPr="00E25C83" w:rsidRDefault="00E25C83" w:rsidP="00E25C83">
            <w:pPr>
              <w:spacing w:line="240" w:lineRule="auto"/>
              <w:rPr>
                <w:rFonts w:ascii="Calibri" w:eastAsia="Times New Roman" w:hAnsi="Calibri" w:cs="Calibri"/>
                <w:b w:val="0"/>
                <w:color w:val="000000"/>
                <w:sz w:val="22"/>
                <w:lang w:val="en-IN" w:eastAsia="en-IN"/>
              </w:rPr>
            </w:pPr>
          </w:p>
        </w:tc>
      </w:tr>
      <w:tr w:rsidR="00E25C83" w:rsidRPr="00E25C83" w14:paraId="762F8041" w14:textId="77777777" w:rsidTr="00E25C83">
        <w:trPr>
          <w:trHeight w:val="288"/>
        </w:trPr>
        <w:tc>
          <w:tcPr>
            <w:tcW w:w="6720" w:type="dxa"/>
            <w:gridSpan w:val="4"/>
            <w:tcBorders>
              <w:top w:val="nil"/>
              <w:left w:val="nil"/>
              <w:bottom w:val="nil"/>
              <w:right w:val="nil"/>
            </w:tcBorders>
            <w:shd w:val="clear" w:color="auto" w:fill="auto"/>
            <w:noWrap/>
            <w:vAlign w:val="bottom"/>
          </w:tcPr>
          <w:p w14:paraId="6E9361A1" w14:textId="23017C28" w:rsidR="00E25C83" w:rsidRPr="00E25C83" w:rsidRDefault="004154EF" w:rsidP="00E25C83">
            <w:pPr>
              <w:spacing w:line="240" w:lineRule="auto"/>
              <w:jc w:val="center"/>
              <w:rPr>
                <w:rFonts w:ascii="Calibri" w:eastAsia="Times New Roman" w:hAnsi="Calibri" w:cs="Calibri"/>
                <w:b w:val="0"/>
                <w:color w:val="000000"/>
                <w:sz w:val="22"/>
                <w:lang w:val="en-IN" w:eastAsia="en-IN"/>
              </w:rPr>
            </w:pPr>
            <w:r>
              <w:rPr>
                <w:rFonts w:ascii="Calibri" w:eastAsia="Times New Roman" w:hAnsi="Calibri" w:cs="Calibri"/>
                <w:b w:val="0"/>
                <w:noProof/>
                <w:color w:val="000000"/>
                <w:sz w:val="22"/>
                <w:lang w:val="en-IN" w:eastAsia="en-IN"/>
              </w:rPr>
              <w:drawing>
                <wp:inline distT="0" distB="0" distL="0" distR="0" wp14:anchorId="48D4D252" wp14:editId="3BDBD6E3">
                  <wp:extent cx="3097008" cy="154876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765" cy="1549644"/>
                          </a:xfrm>
                          <a:prstGeom prst="rect">
                            <a:avLst/>
                          </a:prstGeom>
                          <a:noFill/>
                        </pic:spPr>
                      </pic:pic>
                    </a:graphicData>
                  </a:graphic>
                </wp:inline>
              </w:drawing>
            </w:r>
          </w:p>
        </w:tc>
        <w:tc>
          <w:tcPr>
            <w:tcW w:w="960" w:type="dxa"/>
            <w:tcBorders>
              <w:top w:val="nil"/>
              <w:left w:val="nil"/>
              <w:bottom w:val="nil"/>
              <w:right w:val="nil"/>
            </w:tcBorders>
            <w:shd w:val="clear" w:color="auto" w:fill="auto"/>
            <w:noWrap/>
            <w:vAlign w:val="bottom"/>
            <w:hideMark/>
          </w:tcPr>
          <w:p w14:paraId="27153E13" w14:textId="77777777" w:rsidR="00E25C83" w:rsidRPr="00E25C83" w:rsidRDefault="00E25C83" w:rsidP="00E25C83">
            <w:pPr>
              <w:spacing w:line="240" w:lineRule="auto"/>
              <w:rPr>
                <w:rFonts w:ascii="Calibri" w:eastAsia="Times New Roman" w:hAnsi="Calibri" w:cs="Calibri"/>
                <w:b w:val="0"/>
                <w:color w:val="000000"/>
                <w:sz w:val="22"/>
                <w:lang w:val="en-IN" w:eastAsia="en-IN"/>
              </w:rPr>
            </w:pPr>
          </w:p>
        </w:tc>
        <w:tc>
          <w:tcPr>
            <w:tcW w:w="960" w:type="dxa"/>
            <w:tcBorders>
              <w:top w:val="nil"/>
              <w:left w:val="nil"/>
              <w:bottom w:val="nil"/>
              <w:right w:val="nil"/>
            </w:tcBorders>
            <w:shd w:val="clear" w:color="auto" w:fill="auto"/>
            <w:noWrap/>
            <w:vAlign w:val="bottom"/>
            <w:hideMark/>
          </w:tcPr>
          <w:p w14:paraId="74FB179F" w14:textId="77777777" w:rsidR="00E25C83" w:rsidRPr="00E25C83" w:rsidRDefault="00E25C83" w:rsidP="00E25C83">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5FC61BDB" w14:textId="77777777" w:rsidR="00E25C83" w:rsidRPr="00E25C83" w:rsidRDefault="00E25C83" w:rsidP="00E25C83">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4E278C61" w14:textId="77777777" w:rsidR="00E25C83" w:rsidRPr="00E25C83" w:rsidRDefault="00E25C83" w:rsidP="00E25C83">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5E414DB0" w14:textId="77777777" w:rsidR="00E25C83" w:rsidRPr="00E25C83" w:rsidRDefault="00E25C83" w:rsidP="00E25C83">
            <w:pPr>
              <w:spacing w:line="240" w:lineRule="auto"/>
              <w:rPr>
                <w:rFonts w:ascii="Times New Roman" w:eastAsia="Times New Roman" w:hAnsi="Times New Roman" w:cs="Times New Roman"/>
                <w:b w:val="0"/>
                <w:color w:val="auto"/>
                <w:sz w:val="20"/>
                <w:szCs w:val="20"/>
                <w:lang w:val="en-IN" w:eastAsia="en-IN"/>
              </w:rPr>
            </w:pPr>
          </w:p>
        </w:tc>
        <w:tc>
          <w:tcPr>
            <w:tcW w:w="960" w:type="dxa"/>
            <w:tcBorders>
              <w:top w:val="nil"/>
              <w:left w:val="nil"/>
              <w:bottom w:val="nil"/>
              <w:right w:val="nil"/>
            </w:tcBorders>
            <w:shd w:val="clear" w:color="auto" w:fill="auto"/>
            <w:noWrap/>
            <w:vAlign w:val="bottom"/>
            <w:hideMark/>
          </w:tcPr>
          <w:p w14:paraId="0A4E3AB9" w14:textId="77777777" w:rsidR="00E25C83" w:rsidRPr="00E25C83" w:rsidRDefault="00E25C83" w:rsidP="00E25C83">
            <w:pPr>
              <w:spacing w:line="240" w:lineRule="auto"/>
              <w:rPr>
                <w:rFonts w:ascii="Times New Roman" w:eastAsia="Times New Roman" w:hAnsi="Times New Roman" w:cs="Times New Roman"/>
                <w:b w:val="0"/>
                <w:color w:val="auto"/>
                <w:sz w:val="20"/>
                <w:szCs w:val="20"/>
                <w:lang w:val="en-IN" w:eastAsia="en-IN"/>
              </w:rPr>
            </w:pPr>
          </w:p>
        </w:tc>
      </w:tr>
    </w:tbl>
    <w:p w14:paraId="7E180961" w14:textId="2CE3645F" w:rsidR="008F34B9" w:rsidRPr="004154EF" w:rsidRDefault="001328CF" w:rsidP="004154EF">
      <w:pPr>
        <w:spacing w:after="200"/>
      </w:pPr>
      <w:r w:rsidRPr="004154EF">
        <w:rPr>
          <w:color w:val="C00000"/>
        </w:rPr>
        <w:t>ii. Charges vs Age</w:t>
      </w:r>
    </w:p>
    <w:p w14:paraId="13DE5BA1" w14:textId="413C9125" w:rsidR="001328CF" w:rsidRDefault="001328CF">
      <w:pPr>
        <w:rPr>
          <w:noProof/>
        </w:rPr>
      </w:pPr>
      <w:r>
        <w:rPr>
          <w:noProof/>
        </w:rPr>
        <w:lastRenderedPageBreak/>
        <w:drawing>
          <wp:inline distT="0" distB="0" distL="0" distR="0" wp14:anchorId="4E94A8B9" wp14:editId="7A50D67E">
            <wp:extent cx="3619500" cy="1889760"/>
            <wp:effectExtent l="0" t="0" r="0" b="15240"/>
            <wp:docPr id="39" name="Chart 39">
              <a:extLst xmlns:a="http://schemas.openxmlformats.org/drawingml/2006/main">
                <a:ext uri="{FF2B5EF4-FFF2-40B4-BE49-F238E27FC236}">
                  <a16:creationId xmlns:a16="http://schemas.microsoft.com/office/drawing/2014/main" id="{8FF854D8-7AE4-B2DA-BF4A-5B7ED7EA2D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B98FEF3" w14:textId="47798732" w:rsidR="001328CF" w:rsidRDefault="001328CF" w:rsidP="001328CF">
      <w:pPr>
        <w:rPr>
          <w:noProof/>
        </w:rPr>
      </w:pPr>
    </w:p>
    <w:p w14:paraId="53DC8729" w14:textId="77777777" w:rsidR="001328CF" w:rsidRDefault="001328CF" w:rsidP="001328CF">
      <w:pPr>
        <w:tabs>
          <w:tab w:val="left" w:pos="3180"/>
        </w:tabs>
      </w:pPr>
      <w:r w:rsidRPr="004154EF">
        <w:rPr>
          <w:b w:val="0"/>
          <w:bCs/>
        </w:rPr>
        <w:t xml:space="preserve">Make a pivot for age and </w:t>
      </w:r>
      <w:proofErr w:type="gramStart"/>
      <w:r w:rsidRPr="004154EF">
        <w:rPr>
          <w:b w:val="0"/>
          <w:bCs/>
        </w:rPr>
        <w:t>charges.By</w:t>
      </w:r>
      <w:proofErr w:type="gramEnd"/>
      <w:r w:rsidRPr="004154EF">
        <w:rPr>
          <w:b w:val="0"/>
          <w:bCs/>
        </w:rPr>
        <w:t xml:space="preserve"> dragging the ' age' field in ROW area,'charges' field in VALUE AREA can get the  AVERAGE OF CHARGES.This  line  chart  represent the numerical data</w:t>
      </w:r>
      <w:r>
        <w:t>.</w:t>
      </w:r>
    </w:p>
    <w:p w14:paraId="14469236" w14:textId="77777777" w:rsidR="001328CF" w:rsidRPr="004154EF" w:rsidRDefault="001328CF" w:rsidP="001328CF">
      <w:pPr>
        <w:tabs>
          <w:tab w:val="left" w:pos="3180"/>
        </w:tabs>
        <w:rPr>
          <w:color w:val="C00000"/>
        </w:rPr>
      </w:pPr>
      <w:r w:rsidRPr="004154EF">
        <w:rPr>
          <w:color w:val="C00000"/>
        </w:rPr>
        <w:t>ii. Charges vs BMI</w:t>
      </w:r>
    </w:p>
    <w:p w14:paraId="258094F5" w14:textId="77777777" w:rsidR="001328CF" w:rsidRDefault="001328CF" w:rsidP="001328CF">
      <w:pPr>
        <w:tabs>
          <w:tab w:val="left" w:pos="3180"/>
        </w:tabs>
      </w:pPr>
      <w:r>
        <w:rPr>
          <w:noProof/>
        </w:rPr>
        <w:drawing>
          <wp:inline distT="0" distB="0" distL="0" distR="0" wp14:anchorId="00654E22" wp14:editId="59731F57">
            <wp:extent cx="3101340" cy="1584960"/>
            <wp:effectExtent l="0" t="0" r="3810" b="15240"/>
            <wp:docPr id="40" name="Chart 40">
              <a:extLst xmlns:a="http://schemas.openxmlformats.org/drawingml/2006/main">
                <a:ext uri="{FF2B5EF4-FFF2-40B4-BE49-F238E27FC236}">
                  <a16:creationId xmlns:a16="http://schemas.microsoft.com/office/drawing/2014/main" id="{C05F50E8-A83B-F935-F078-2C1B25D416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tab/>
      </w:r>
      <w:r>
        <w:tab/>
      </w:r>
      <w:r>
        <w:tab/>
      </w:r>
    </w:p>
    <w:p w14:paraId="00E10F8E" w14:textId="501A6E26" w:rsidR="001328CF" w:rsidRPr="004154EF" w:rsidRDefault="001328CF" w:rsidP="001328CF">
      <w:pPr>
        <w:tabs>
          <w:tab w:val="left" w:pos="3180"/>
        </w:tabs>
        <w:rPr>
          <w:b w:val="0"/>
          <w:bCs/>
        </w:rPr>
      </w:pPr>
      <w:r w:rsidRPr="004154EF">
        <w:rPr>
          <w:b w:val="0"/>
          <w:bCs/>
        </w:rPr>
        <w:t xml:space="preserve">Make a pivot for Bmi and </w:t>
      </w:r>
      <w:proofErr w:type="gramStart"/>
      <w:r w:rsidRPr="004154EF">
        <w:rPr>
          <w:b w:val="0"/>
          <w:bCs/>
        </w:rPr>
        <w:t>charges.By</w:t>
      </w:r>
      <w:proofErr w:type="gramEnd"/>
      <w:r w:rsidRPr="004154EF">
        <w:rPr>
          <w:b w:val="0"/>
          <w:bCs/>
        </w:rPr>
        <w:t xml:space="preserve"> dragging the ' BMI' field in ROW area, 'charges' field in VALUE AREA can get the AVERAGE OF CHARGES.This Area chart represent the numerical data.</w:t>
      </w:r>
      <w:r w:rsidRPr="004154EF">
        <w:rPr>
          <w:b w:val="0"/>
          <w:bCs/>
        </w:rPr>
        <w:tab/>
      </w:r>
      <w:r>
        <w:tab/>
      </w:r>
      <w:r>
        <w:tab/>
      </w:r>
      <w:r>
        <w:tab/>
      </w:r>
    </w:p>
    <w:p w14:paraId="19AB8170" w14:textId="418B3CF7" w:rsidR="001328CF" w:rsidRDefault="001328CF" w:rsidP="001328CF">
      <w:pPr>
        <w:tabs>
          <w:tab w:val="left" w:pos="3180"/>
        </w:tabs>
        <w:rPr>
          <w:color w:val="C00000"/>
        </w:rPr>
      </w:pPr>
      <w:r w:rsidRPr="004154EF">
        <w:rPr>
          <w:color w:val="C00000"/>
        </w:rPr>
        <w:t>v. Charges for Smokers vs Non-smokers</w:t>
      </w:r>
    </w:p>
    <w:p w14:paraId="2E5D2761" w14:textId="77777777" w:rsidR="004154EF" w:rsidRPr="004154EF" w:rsidRDefault="004154EF" w:rsidP="001328CF">
      <w:pPr>
        <w:tabs>
          <w:tab w:val="left" w:pos="3180"/>
        </w:tabs>
        <w:rPr>
          <w:color w:val="C00000"/>
        </w:rPr>
      </w:pPr>
    </w:p>
    <w:tbl>
      <w:tblPr>
        <w:tblpPr w:leftFromText="180" w:rightFromText="180" w:horzAnchor="page" w:tblpX="1765" w:tblpY="-1740"/>
        <w:tblW w:w="3480" w:type="dxa"/>
        <w:tblLook w:val="04A0" w:firstRow="1" w:lastRow="0" w:firstColumn="1" w:lastColumn="0" w:noHBand="0" w:noVBand="1"/>
      </w:tblPr>
      <w:tblGrid>
        <w:gridCol w:w="1360"/>
        <w:gridCol w:w="2120"/>
      </w:tblGrid>
      <w:tr w:rsidR="004154EF" w:rsidRPr="001328CF" w14:paraId="0DA4A571" w14:textId="77777777" w:rsidTr="004154EF">
        <w:trPr>
          <w:trHeight w:val="288"/>
        </w:trPr>
        <w:tc>
          <w:tcPr>
            <w:tcW w:w="1360" w:type="dxa"/>
            <w:tcBorders>
              <w:top w:val="nil"/>
              <w:left w:val="nil"/>
              <w:bottom w:val="single" w:sz="4" w:space="0" w:color="8EA9DB"/>
              <w:right w:val="nil"/>
            </w:tcBorders>
            <w:shd w:val="clear" w:color="D9E1F2" w:fill="D9E1F2"/>
            <w:noWrap/>
            <w:vAlign w:val="bottom"/>
            <w:hideMark/>
          </w:tcPr>
          <w:p w14:paraId="2F2DA93D" w14:textId="77777777" w:rsidR="001328CF" w:rsidRPr="001328CF" w:rsidRDefault="001328CF" w:rsidP="004154EF">
            <w:pPr>
              <w:spacing w:line="240" w:lineRule="auto"/>
              <w:rPr>
                <w:rFonts w:ascii="Calibri" w:eastAsia="Times New Roman" w:hAnsi="Calibri" w:cs="Calibri"/>
                <w:bCs/>
                <w:color w:val="C00000"/>
                <w:sz w:val="22"/>
                <w:lang w:val="en-IN" w:eastAsia="en-IN"/>
              </w:rPr>
            </w:pPr>
            <w:r w:rsidRPr="001328CF">
              <w:rPr>
                <w:rFonts w:ascii="Calibri" w:eastAsia="Times New Roman" w:hAnsi="Calibri" w:cs="Calibri"/>
                <w:bCs/>
                <w:color w:val="C00000"/>
                <w:sz w:val="22"/>
                <w:lang w:val="en-IN" w:eastAsia="en-IN"/>
              </w:rPr>
              <w:t>Smoker</w:t>
            </w:r>
          </w:p>
        </w:tc>
        <w:tc>
          <w:tcPr>
            <w:tcW w:w="2120" w:type="dxa"/>
            <w:tcBorders>
              <w:top w:val="nil"/>
              <w:left w:val="nil"/>
              <w:bottom w:val="single" w:sz="4" w:space="0" w:color="8EA9DB"/>
              <w:right w:val="nil"/>
            </w:tcBorders>
            <w:shd w:val="clear" w:color="D9E1F2" w:fill="D9E1F2"/>
            <w:noWrap/>
            <w:vAlign w:val="bottom"/>
            <w:hideMark/>
          </w:tcPr>
          <w:p w14:paraId="05C264E0" w14:textId="77777777" w:rsidR="001328CF" w:rsidRPr="001328CF" w:rsidRDefault="001328CF" w:rsidP="004154EF">
            <w:pPr>
              <w:spacing w:line="240" w:lineRule="auto"/>
              <w:rPr>
                <w:rFonts w:ascii="Calibri" w:eastAsia="Times New Roman" w:hAnsi="Calibri" w:cs="Calibri"/>
                <w:bCs/>
                <w:color w:val="C00000"/>
                <w:sz w:val="22"/>
                <w:lang w:val="en-IN" w:eastAsia="en-IN"/>
              </w:rPr>
            </w:pPr>
            <w:r w:rsidRPr="001328CF">
              <w:rPr>
                <w:rFonts w:ascii="Calibri" w:eastAsia="Times New Roman" w:hAnsi="Calibri" w:cs="Calibri"/>
                <w:bCs/>
                <w:color w:val="C00000"/>
                <w:sz w:val="22"/>
                <w:lang w:val="en-IN" w:eastAsia="en-IN"/>
              </w:rPr>
              <w:t xml:space="preserve">Average of </w:t>
            </w:r>
            <w:proofErr w:type="gramStart"/>
            <w:r w:rsidRPr="001328CF">
              <w:rPr>
                <w:rFonts w:ascii="Calibri" w:eastAsia="Times New Roman" w:hAnsi="Calibri" w:cs="Calibri"/>
                <w:bCs/>
                <w:color w:val="C00000"/>
                <w:sz w:val="22"/>
                <w:lang w:val="en-IN" w:eastAsia="en-IN"/>
              </w:rPr>
              <w:t>charges(</w:t>
            </w:r>
            <w:proofErr w:type="gramEnd"/>
            <w:r w:rsidRPr="001328CF">
              <w:rPr>
                <w:rFonts w:ascii="Calibri" w:eastAsia="Times New Roman" w:hAnsi="Calibri" w:cs="Calibri"/>
                <w:bCs/>
                <w:color w:val="C00000"/>
                <w:sz w:val="22"/>
                <w:lang w:val="en-IN" w:eastAsia="en-IN"/>
              </w:rPr>
              <w:t>$)</w:t>
            </w:r>
          </w:p>
        </w:tc>
      </w:tr>
      <w:tr w:rsidR="001328CF" w:rsidRPr="001328CF" w14:paraId="0F9129ED" w14:textId="77777777" w:rsidTr="004154EF">
        <w:trPr>
          <w:trHeight w:val="288"/>
        </w:trPr>
        <w:tc>
          <w:tcPr>
            <w:tcW w:w="1360" w:type="dxa"/>
            <w:tcBorders>
              <w:top w:val="nil"/>
              <w:left w:val="nil"/>
              <w:bottom w:val="nil"/>
              <w:right w:val="nil"/>
            </w:tcBorders>
            <w:shd w:val="clear" w:color="auto" w:fill="auto"/>
            <w:noWrap/>
            <w:vAlign w:val="bottom"/>
            <w:hideMark/>
          </w:tcPr>
          <w:p w14:paraId="006B9F25" w14:textId="69AC4757" w:rsidR="001328CF" w:rsidRPr="001328CF" w:rsidRDefault="007517D9" w:rsidP="004154EF">
            <w:pPr>
              <w:spacing w:line="240" w:lineRule="auto"/>
              <w:rPr>
                <w:rFonts w:ascii="Calibri" w:eastAsia="Times New Roman" w:hAnsi="Calibri" w:cs="Calibri"/>
                <w:b w:val="0"/>
                <w:color w:val="000000"/>
                <w:sz w:val="22"/>
                <w:lang w:val="en-IN" w:eastAsia="en-IN"/>
              </w:rPr>
            </w:pPr>
            <w:r w:rsidRPr="001328CF">
              <w:rPr>
                <w:rFonts w:ascii="Calibri" w:eastAsia="Times New Roman" w:hAnsi="Calibri" w:cs="Calibri"/>
                <w:b w:val="0"/>
                <w:color w:val="000000"/>
                <w:sz w:val="22"/>
                <w:lang w:val="en-IN" w:eastAsia="en-IN"/>
              </w:rPr>
              <w:t>N</w:t>
            </w:r>
            <w:r w:rsidR="001328CF" w:rsidRPr="001328CF">
              <w:rPr>
                <w:rFonts w:ascii="Calibri" w:eastAsia="Times New Roman" w:hAnsi="Calibri" w:cs="Calibri"/>
                <w:b w:val="0"/>
                <w:color w:val="000000"/>
                <w:sz w:val="22"/>
                <w:lang w:val="en-IN" w:eastAsia="en-IN"/>
              </w:rPr>
              <w:t>o</w:t>
            </w:r>
          </w:p>
        </w:tc>
        <w:tc>
          <w:tcPr>
            <w:tcW w:w="2120" w:type="dxa"/>
            <w:tcBorders>
              <w:top w:val="nil"/>
              <w:left w:val="nil"/>
              <w:bottom w:val="nil"/>
              <w:right w:val="nil"/>
            </w:tcBorders>
            <w:shd w:val="clear" w:color="auto" w:fill="auto"/>
            <w:noWrap/>
            <w:vAlign w:val="bottom"/>
            <w:hideMark/>
          </w:tcPr>
          <w:p w14:paraId="3BC4FFAB" w14:textId="77777777" w:rsidR="001328CF" w:rsidRPr="001328CF" w:rsidRDefault="001328CF" w:rsidP="004154EF">
            <w:pPr>
              <w:spacing w:line="240" w:lineRule="auto"/>
              <w:jc w:val="right"/>
              <w:rPr>
                <w:rFonts w:ascii="Calibri" w:eastAsia="Times New Roman" w:hAnsi="Calibri" w:cs="Calibri"/>
                <w:b w:val="0"/>
                <w:color w:val="000000"/>
                <w:sz w:val="22"/>
                <w:lang w:val="en-IN" w:eastAsia="en-IN"/>
              </w:rPr>
            </w:pPr>
            <w:r w:rsidRPr="001328CF">
              <w:rPr>
                <w:rFonts w:ascii="Calibri" w:eastAsia="Times New Roman" w:hAnsi="Calibri" w:cs="Calibri"/>
                <w:b w:val="0"/>
                <w:color w:val="000000"/>
                <w:sz w:val="22"/>
                <w:lang w:val="en-IN" w:eastAsia="en-IN"/>
              </w:rPr>
              <w:t>8434.268298</w:t>
            </w:r>
          </w:p>
        </w:tc>
      </w:tr>
      <w:tr w:rsidR="001328CF" w:rsidRPr="001328CF" w14:paraId="0C0C78C2" w14:textId="77777777" w:rsidTr="004154EF">
        <w:trPr>
          <w:trHeight w:val="288"/>
        </w:trPr>
        <w:tc>
          <w:tcPr>
            <w:tcW w:w="1360" w:type="dxa"/>
            <w:tcBorders>
              <w:top w:val="nil"/>
              <w:left w:val="nil"/>
              <w:bottom w:val="nil"/>
              <w:right w:val="nil"/>
            </w:tcBorders>
            <w:shd w:val="clear" w:color="auto" w:fill="auto"/>
            <w:noWrap/>
            <w:vAlign w:val="bottom"/>
            <w:hideMark/>
          </w:tcPr>
          <w:p w14:paraId="4F023021" w14:textId="7135EB6C" w:rsidR="001328CF" w:rsidRPr="001328CF" w:rsidRDefault="007517D9" w:rsidP="004154EF">
            <w:pPr>
              <w:spacing w:line="240" w:lineRule="auto"/>
              <w:rPr>
                <w:rFonts w:ascii="Calibri" w:eastAsia="Times New Roman" w:hAnsi="Calibri" w:cs="Calibri"/>
                <w:b w:val="0"/>
                <w:color w:val="000000"/>
                <w:sz w:val="22"/>
                <w:lang w:val="en-IN" w:eastAsia="en-IN"/>
              </w:rPr>
            </w:pPr>
            <w:r w:rsidRPr="001328CF">
              <w:rPr>
                <w:rFonts w:ascii="Calibri" w:eastAsia="Times New Roman" w:hAnsi="Calibri" w:cs="Calibri"/>
                <w:b w:val="0"/>
                <w:color w:val="000000"/>
                <w:sz w:val="22"/>
                <w:lang w:val="en-IN" w:eastAsia="en-IN"/>
              </w:rPr>
              <w:t>Y</w:t>
            </w:r>
            <w:r w:rsidR="001328CF" w:rsidRPr="001328CF">
              <w:rPr>
                <w:rFonts w:ascii="Calibri" w:eastAsia="Times New Roman" w:hAnsi="Calibri" w:cs="Calibri"/>
                <w:b w:val="0"/>
                <w:color w:val="000000"/>
                <w:sz w:val="22"/>
                <w:lang w:val="en-IN" w:eastAsia="en-IN"/>
              </w:rPr>
              <w:t>es</w:t>
            </w:r>
          </w:p>
        </w:tc>
        <w:tc>
          <w:tcPr>
            <w:tcW w:w="2120" w:type="dxa"/>
            <w:tcBorders>
              <w:top w:val="nil"/>
              <w:left w:val="nil"/>
              <w:bottom w:val="nil"/>
              <w:right w:val="nil"/>
            </w:tcBorders>
            <w:shd w:val="clear" w:color="auto" w:fill="auto"/>
            <w:noWrap/>
            <w:vAlign w:val="bottom"/>
            <w:hideMark/>
          </w:tcPr>
          <w:p w14:paraId="21FD4353" w14:textId="77777777" w:rsidR="001328CF" w:rsidRPr="001328CF" w:rsidRDefault="001328CF" w:rsidP="004154EF">
            <w:pPr>
              <w:spacing w:line="240" w:lineRule="auto"/>
              <w:jc w:val="right"/>
              <w:rPr>
                <w:rFonts w:ascii="Calibri" w:eastAsia="Times New Roman" w:hAnsi="Calibri" w:cs="Calibri"/>
                <w:b w:val="0"/>
                <w:color w:val="000000"/>
                <w:sz w:val="22"/>
                <w:lang w:val="en-IN" w:eastAsia="en-IN"/>
              </w:rPr>
            </w:pPr>
            <w:r w:rsidRPr="001328CF">
              <w:rPr>
                <w:rFonts w:ascii="Calibri" w:eastAsia="Times New Roman" w:hAnsi="Calibri" w:cs="Calibri"/>
                <w:b w:val="0"/>
                <w:color w:val="000000"/>
                <w:sz w:val="22"/>
                <w:lang w:val="en-IN" w:eastAsia="en-IN"/>
              </w:rPr>
              <w:t>32050.23183</w:t>
            </w:r>
          </w:p>
        </w:tc>
      </w:tr>
    </w:tbl>
    <w:p w14:paraId="15AE97E4" w14:textId="29743E4C" w:rsidR="001328CF" w:rsidRDefault="001328CF" w:rsidP="001328CF">
      <w:pPr>
        <w:tabs>
          <w:tab w:val="left" w:pos="3180"/>
        </w:tabs>
      </w:pPr>
      <w:r>
        <w:rPr>
          <w:noProof/>
        </w:rPr>
        <w:drawing>
          <wp:inline distT="0" distB="0" distL="0" distR="0" wp14:anchorId="6B86A493" wp14:editId="7F13D2E5">
            <wp:extent cx="3314700" cy="1729740"/>
            <wp:effectExtent l="0" t="0" r="0" b="3810"/>
            <wp:docPr id="41" name="Chart 41">
              <a:extLst xmlns:a="http://schemas.openxmlformats.org/drawingml/2006/main">
                <a:ext uri="{FF2B5EF4-FFF2-40B4-BE49-F238E27FC236}">
                  <a16:creationId xmlns:a16="http://schemas.microsoft.com/office/drawing/2014/main" id="{6196DA4F-7ABA-66A2-D78D-783BA74DE5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70D851D" w14:textId="77777777" w:rsidR="001328CF" w:rsidRPr="004154EF" w:rsidRDefault="001328CF" w:rsidP="001328CF">
      <w:pPr>
        <w:spacing w:after="200"/>
        <w:rPr>
          <w:b w:val="0"/>
          <w:bCs/>
        </w:rPr>
      </w:pPr>
      <w:r w:rsidRPr="004154EF">
        <w:rPr>
          <w:b w:val="0"/>
          <w:bCs/>
        </w:rPr>
        <w:lastRenderedPageBreak/>
        <w:t xml:space="preserve">Make a pivot for smoke and </w:t>
      </w:r>
      <w:proofErr w:type="gramStart"/>
      <w:r w:rsidRPr="004154EF">
        <w:rPr>
          <w:b w:val="0"/>
          <w:bCs/>
        </w:rPr>
        <w:t>charges.By</w:t>
      </w:r>
      <w:proofErr w:type="gramEnd"/>
      <w:r w:rsidRPr="004154EF">
        <w:rPr>
          <w:b w:val="0"/>
          <w:bCs/>
        </w:rPr>
        <w:t xml:space="preserve"> dragging the ' Smoke' field in ROW area, 'charges' field in VALUE AREA can get the AVERAGE OF CHARGES.This Bar chart represent the numerical data.</w:t>
      </w:r>
      <w:r w:rsidRPr="004154EF">
        <w:rPr>
          <w:b w:val="0"/>
          <w:bCs/>
        </w:rPr>
        <w:tab/>
      </w:r>
    </w:p>
    <w:p w14:paraId="075161A4" w14:textId="77777777" w:rsidR="001328CF" w:rsidRPr="004154EF" w:rsidRDefault="001328CF" w:rsidP="001328CF">
      <w:pPr>
        <w:spacing w:after="200"/>
        <w:rPr>
          <w:color w:val="C00000"/>
        </w:rPr>
      </w:pPr>
      <w:r w:rsidRPr="004154EF">
        <w:rPr>
          <w:color w:val="C00000"/>
        </w:rPr>
        <w:t>d) Region-wise smokers vs Non-smokers analysis with one or more pivot table and charts</w:t>
      </w:r>
    </w:p>
    <w:tbl>
      <w:tblPr>
        <w:tblW w:w="6254" w:type="dxa"/>
        <w:tblLook w:val="04A0" w:firstRow="1" w:lastRow="0" w:firstColumn="1" w:lastColumn="0" w:noHBand="0" w:noVBand="1"/>
      </w:tblPr>
      <w:tblGrid>
        <w:gridCol w:w="7308"/>
        <w:gridCol w:w="1680"/>
        <w:gridCol w:w="519"/>
      </w:tblGrid>
      <w:tr w:rsidR="001328CF" w:rsidRPr="001328CF" w14:paraId="05A0DE09" w14:textId="77777777" w:rsidTr="002773C0">
        <w:trPr>
          <w:trHeight w:val="288"/>
        </w:trPr>
        <w:tc>
          <w:tcPr>
            <w:tcW w:w="4055" w:type="dxa"/>
            <w:tcBorders>
              <w:top w:val="nil"/>
              <w:left w:val="nil"/>
              <w:bottom w:val="nil"/>
              <w:right w:val="nil"/>
            </w:tcBorders>
            <w:shd w:val="clear" w:color="D9E1F2" w:fill="D9E1F2"/>
            <w:noWrap/>
            <w:vAlign w:val="bottom"/>
          </w:tcPr>
          <w:tbl>
            <w:tblPr>
              <w:tblW w:w="3720" w:type="dxa"/>
              <w:tblLook w:val="04A0" w:firstRow="1" w:lastRow="0" w:firstColumn="1" w:lastColumn="0" w:noHBand="0" w:noVBand="1"/>
            </w:tblPr>
            <w:tblGrid>
              <w:gridCol w:w="1640"/>
              <w:gridCol w:w="1680"/>
              <w:gridCol w:w="519"/>
            </w:tblGrid>
            <w:tr w:rsidR="002773C0" w:rsidRPr="002773C0" w14:paraId="01F8C613" w14:textId="77777777" w:rsidTr="002773C0">
              <w:trPr>
                <w:trHeight w:val="288"/>
              </w:trPr>
              <w:tc>
                <w:tcPr>
                  <w:tcW w:w="1640" w:type="dxa"/>
                  <w:tcBorders>
                    <w:top w:val="nil"/>
                    <w:left w:val="nil"/>
                    <w:bottom w:val="nil"/>
                    <w:right w:val="nil"/>
                  </w:tcBorders>
                  <w:shd w:val="clear" w:color="D9E1F2" w:fill="D9E1F2"/>
                  <w:noWrap/>
                  <w:vAlign w:val="bottom"/>
                  <w:hideMark/>
                </w:tcPr>
                <w:p w14:paraId="62E8674F"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Count of smoker</w:t>
                  </w:r>
                </w:p>
              </w:tc>
              <w:tc>
                <w:tcPr>
                  <w:tcW w:w="1680" w:type="dxa"/>
                  <w:tcBorders>
                    <w:top w:val="nil"/>
                    <w:left w:val="nil"/>
                    <w:bottom w:val="nil"/>
                    <w:right w:val="nil"/>
                  </w:tcBorders>
                  <w:shd w:val="clear" w:color="D9E1F2" w:fill="D9E1F2"/>
                  <w:noWrap/>
                  <w:vAlign w:val="bottom"/>
                  <w:hideMark/>
                </w:tcPr>
                <w:p w14:paraId="08D01E64"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Column Labels</w:t>
                  </w:r>
                </w:p>
              </w:tc>
              <w:tc>
                <w:tcPr>
                  <w:tcW w:w="400" w:type="dxa"/>
                  <w:tcBorders>
                    <w:top w:val="nil"/>
                    <w:left w:val="nil"/>
                    <w:bottom w:val="nil"/>
                    <w:right w:val="nil"/>
                  </w:tcBorders>
                  <w:shd w:val="clear" w:color="D9E1F2" w:fill="D9E1F2"/>
                  <w:noWrap/>
                  <w:vAlign w:val="bottom"/>
                  <w:hideMark/>
                </w:tcPr>
                <w:p w14:paraId="332A89E4" w14:textId="77777777" w:rsidR="002773C0" w:rsidRPr="002773C0" w:rsidRDefault="002773C0" w:rsidP="002773C0">
                  <w:pPr>
                    <w:spacing w:line="240" w:lineRule="auto"/>
                    <w:rPr>
                      <w:rFonts w:ascii="Calibri" w:eastAsia="Times New Roman" w:hAnsi="Calibri" w:cs="Calibri"/>
                      <w:bCs/>
                      <w:color w:val="000000"/>
                      <w:sz w:val="22"/>
                      <w:lang w:val="en-IN" w:eastAsia="en-IN"/>
                    </w:rPr>
                  </w:pPr>
                </w:p>
              </w:tc>
            </w:tr>
            <w:tr w:rsidR="002773C0" w:rsidRPr="002773C0" w14:paraId="2DBED6E4" w14:textId="77777777" w:rsidTr="002773C0">
              <w:trPr>
                <w:trHeight w:val="288"/>
              </w:trPr>
              <w:tc>
                <w:tcPr>
                  <w:tcW w:w="1640" w:type="dxa"/>
                  <w:tcBorders>
                    <w:top w:val="nil"/>
                    <w:left w:val="nil"/>
                    <w:bottom w:val="single" w:sz="4" w:space="0" w:color="8EA9DB"/>
                    <w:right w:val="nil"/>
                  </w:tcBorders>
                  <w:shd w:val="clear" w:color="D9E1F2" w:fill="D9E1F2"/>
                  <w:noWrap/>
                  <w:vAlign w:val="bottom"/>
                  <w:hideMark/>
                </w:tcPr>
                <w:p w14:paraId="3FD37D00"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Region</w:t>
                  </w:r>
                </w:p>
              </w:tc>
              <w:tc>
                <w:tcPr>
                  <w:tcW w:w="1680" w:type="dxa"/>
                  <w:tcBorders>
                    <w:top w:val="nil"/>
                    <w:left w:val="nil"/>
                    <w:bottom w:val="single" w:sz="4" w:space="0" w:color="8EA9DB"/>
                    <w:right w:val="nil"/>
                  </w:tcBorders>
                  <w:shd w:val="clear" w:color="D9E1F2" w:fill="D9E1F2"/>
                  <w:noWrap/>
                  <w:vAlign w:val="bottom"/>
                  <w:hideMark/>
                </w:tcPr>
                <w:p w14:paraId="2F6F4863"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no</w:t>
                  </w:r>
                </w:p>
              </w:tc>
              <w:tc>
                <w:tcPr>
                  <w:tcW w:w="400" w:type="dxa"/>
                  <w:tcBorders>
                    <w:top w:val="nil"/>
                    <w:left w:val="nil"/>
                    <w:bottom w:val="single" w:sz="4" w:space="0" w:color="8EA9DB"/>
                    <w:right w:val="nil"/>
                  </w:tcBorders>
                  <w:shd w:val="clear" w:color="D9E1F2" w:fill="D9E1F2"/>
                  <w:noWrap/>
                  <w:vAlign w:val="bottom"/>
                  <w:hideMark/>
                </w:tcPr>
                <w:p w14:paraId="5B38D135"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yes</w:t>
                  </w:r>
                </w:p>
              </w:tc>
            </w:tr>
            <w:tr w:rsidR="002773C0" w:rsidRPr="002773C0" w14:paraId="28540707" w14:textId="77777777" w:rsidTr="002773C0">
              <w:trPr>
                <w:trHeight w:val="288"/>
              </w:trPr>
              <w:tc>
                <w:tcPr>
                  <w:tcW w:w="1640" w:type="dxa"/>
                  <w:tcBorders>
                    <w:top w:val="nil"/>
                    <w:left w:val="nil"/>
                    <w:bottom w:val="nil"/>
                    <w:right w:val="nil"/>
                  </w:tcBorders>
                  <w:shd w:val="clear" w:color="auto" w:fill="auto"/>
                  <w:noWrap/>
                  <w:vAlign w:val="bottom"/>
                  <w:hideMark/>
                </w:tcPr>
                <w:p w14:paraId="0D46AD3E" w14:textId="4F0501C3" w:rsidR="002773C0" w:rsidRPr="002773C0" w:rsidRDefault="007517D9"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w:t>
                  </w:r>
                  <w:r w:rsidR="002773C0" w:rsidRPr="002773C0">
                    <w:rPr>
                      <w:rFonts w:ascii="Calibri" w:eastAsia="Times New Roman" w:hAnsi="Calibri" w:cs="Calibri"/>
                      <w:b w:val="0"/>
                      <w:color w:val="000000"/>
                      <w:sz w:val="22"/>
                      <w:lang w:val="en-IN" w:eastAsia="en-IN"/>
                    </w:rPr>
                    <w:t>ortheast</w:t>
                  </w:r>
                </w:p>
              </w:tc>
              <w:tc>
                <w:tcPr>
                  <w:tcW w:w="1680" w:type="dxa"/>
                  <w:tcBorders>
                    <w:top w:val="nil"/>
                    <w:left w:val="nil"/>
                    <w:bottom w:val="nil"/>
                    <w:right w:val="nil"/>
                  </w:tcBorders>
                  <w:shd w:val="clear" w:color="auto" w:fill="auto"/>
                  <w:noWrap/>
                  <w:vAlign w:val="bottom"/>
                  <w:hideMark/>
                </w:tcPr>
                <w:p w14:paraId="6B70D0C7"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257</w:t>
                  </w:r>
                </w:p>
              </w:tc>
              <w:tc>
                <w:tcPr>
                  <w:tcW w:w="400" w:type="dxa"/>
                  <w:tcBorders>
                    <w:top w:val="nil"/>
                    <w:left w:val="nil"/>
                    <w:bottom w:val="nil"/>
                    <w:right w:val="nil"/>
                  </w:tcBorders>
                  <w:shd w:val="clear" w:color="auto" w:fill="auto"/>
                  <w:noWrap/>
                  <w:vAlign w:val="bottom"/>
                  <w:hideMark/>
                </w:tcPr>
                <w:p w14:paraId="62065767"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67</w:t>
                  </w:r>
                </w:p>
              </w:tc>
            </w:tr>
            <w:tr w:rsidR="002773C0" w:rsidRPr="002773C0" w14:paraId="2A6E91CC" w14:textId="77777777" w:rsidTr="002773C0">
              <w:trPr>
                <w:trHeight w:val="288"/>
              </w:trPr>
              <w:tc>
                <w:tcPr>
                  <w:tcW w:w="1640" w:type="dxa"/>
                  <w:tcBorders>
                    <w:top w:val="nil"/>
                    <w:left w:val="nil"/>
                    <w:bottom w:val="nil"/>
                    <w:right w:val="nil"/>
                  </w:tcBorders>
                  <w:shd w:val="clear" w:color="auto" w:fill="auto"/>
                  <w:noWrap/>
                  <w:vAlign w:val="bottom"/>
                  <w:hideMark/>
                </w:tcPr>
                <w:p w14:paraId="3A9E4DA4" w14:textId="3704F282" w:rsidR="002773C0" w:rsidRPr="002773C0" w:rsidRDefault="007517D9"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w:t>
                  </w:r>
                  <w:r w:rsidR="002773C0" w:rsidRPr="002773C0">
                    <w:rPr>
                      <w:rFonts w:ascii="Calibri" w:eastAsia="Times New Roman" w:hAnsi="Calibri" w:cs="Calibri"/>
                      <w:b w:val="0"/>
                      <w:color w:val="000000"/>
                      <w:sz w:val="22"/>
                      <w:lang w:val="en-IN" w:eastAsia="en-IN"/>
                    </w:rPr>
                    <w:t>orthwest</w:t>
                  </w:r>
                </w:p>
              </w:tc>
              <w:tc>
                <w:tcPr>
                  <w:tcW w:w="1680" w:type="dxa"/>
                  <w:tcBorders>
                    <w:top w:val="nil"/>
                    <w:left w:val="nil"/>
                    <w:bottom w:val="nil"/>
                    <w:right w:val="nil"/>
                  </w:tcBorders>
                  <w:shd w:val="clear" w:color="auto" w:fill="auto"/>
                  <w:noWrap/>
                  <w:vAlign w:val="bottom"/>
                  <w:hideMark/>
                </w:tcPr>
                <w:p w14:paraId="66156BF6"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267</w:t>
                  </w:r>
                </w:p>
              </w:tc>
              <w:tc>
                <w:tcPr>
                  <w:tcW w:w="400" w:type="dxa"/>
                  <w:tcBorders>
                    <w:top w:val="nil"/>
                    <w:left w:val="nil"/>
                    <w:bottom w:val="nil"/>
                    <w:right w:val="nil"/>
                  </w:tcBorders>
                  <w:shd w:val="clear" w:color="auto" w:fill="auto"/>
                  <w:noWrap/>
                  <w:vAlign w:val="bottom"/>
                  <w:hideMark/>
                </w:tcPr>
                <w:p w14:paraId="5EDB9EF9"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58</w:t>
                  </w:r>
                </w:p>
              </w:tc>
            </w:tr>
            <w:tr w:rsidR="002773C0" w:rsidRPr="002773C0" w14:paraId="14BA6400" w14:textId="77777777" w:rsidTr="002773C0">
              <w:trPr>
                <w:trHeight w:val="288"/>
              </w:trPr>
              <w:tc>
                <w:tcPr>
                  <w:tcW w:w="1640" w:type="dxa"/>
                  <w:tcBorders>
                    <w:top w:val="nil"/>
                    <w:left w:val="nil"/>
                    <w:bottom w:val="nil"/>
                    <w:right w:val="nil"/>
                  </w:tcBorders>
                  <w:shd w:val="clear" w:color="auto" w:fill="auto"/>
                  <w:noWrap/>
                  <w:vAlign w:val="bottom"/>
                  <w:hideMark/>
                </w:tcPr>
                <w:p w14:paraId="6EDC02B1" w14:textId="29A4E49A" w:rsidR="002773C0" w:rsidRPr="002773C0" w:rsidRDefault="007517D9"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w:t>
                  </w:r>
                  <w:r w:rsidR="002773C0" w:rsidRPr="002773C0">
                    <w:rPr>
                      <w:rFonts w:ascii="Calibri" w:eastAsia="Times New Roman" w:hAnsi="Calibri" w:cs="Calibri"/>
                      <w:b w:val="0"/>
                      <w:color w:val="000000"/>
                      <w:sz w:val="22"/>
                      <w:lang w:val="en-IN" w:eastAsia="en-IN"/>
                    </w:rPr>
                    <w:t>outheast</w:t>
                  </w:r>
                </w:p>
              </w:tc>
              <w:tc>
                <w:tcPr>
                  <w:tcW w:w="1680" w:type="dxa"/>
                  <w:tcBorders>
                    <w:top w:val="nil"/>
                    <w:left w:val="nil"/>
                    <w:bottom w:val="nil"/>
                    <w:right w:val="nil"/>
                  </w:tcBorders>
                  <w:shd w:val="clear" w:color="auto" w:fill="auto"/>
                  <w:noWrap/>
                  <w:vAlign w:val="bottom"/>
                  <w:hideMark/>
                </w:tcPr>
                <w:p w14:paraId="09603A5D"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273</w:t>
                  </w:r>
                </w:p>
              </w:tc>
              <w:tc>
                <w:tcPr>
                  <w:tcW w:w="400" w:type="dxa"/>
                  <w:tcBorders>
                    <w:top w:val="nil"/>
                    <w:left w:val="nil"/>
                    <w:bottom w:val="nil"/>
                    <w:right w:val="nil"/>
                  </w:tcBorders>
                  <w:shd w:val="clear" w:color="auto" w:fill="auto"/>
                  <w:noWrap/>
                  <w:vAlign w:val="bottom"/>
                  <w:hideMark/>
                </w:tcPr>
                <w:p w14:paraId="4BABB137"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91</w:t>
                  </w:r>
                </w:p>
              </w:tc>
            </w:tr>
            <w:tr w:rsidR="002773C0" w:rsidRPr="002773C0" w14:paraId="7567DB15" w14:textId="77777777" w:rsidTr="002773C0">
              <w:trPr>
                <w:trHeight w:val="288"/>
              </w:trPr>
              <w:tc>
                <w:tcPr>
                  <w:tcW w:w="1640" w:type="dxa"/>
                  <w:tcBorders>
                    <w:top w:val="nil"/>
                    <w:left w:val="nil"/>
                    <w:bottom w:val="nil"/>
                    <w:right w:val="nil"/>
                  </w:tcBorders>
                  <w:shd w:val="clear" w:color="auto" w:fill="auto"/>
                  <w:noWrap/>
                  <w:vAlign w:val="bottom"/>
                  <w:hideMark/>
                </w:tcPr>
                <w:p w14:paraId="4D9AFF62" w14:textId="5209A90D" w:rsidR="002773C0" w:rsidRPr="002773C0" w:rsidRDefault="007517D9"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w:t>
                  </w:r>
                  <w:r w:rsidR="002773C0" w:rsidRPr="002773C0">
                    <w:rPr>
                      <w:rFonts w:ascii="Calibri" w:eastAsia="Times New Roman" w:hAnsi="Calibri" w:cs="Calibri"/>
                      <w:b w:val="0"/>
                      <w:color w:val="000000"/>
                      <w:sz w:val="22"/>
                      <w:lang w:val="en-IN" w:eastAsia="en-IN"/>
                    </w:rPr>
                    <w:t>outhwest</w:t>
                  </w:r>
                </w:p>
              </w:tc>
              <w:tc>
                <w:tcPr>
                  <w:tcW w:w="1680" w:type="dxa"/>
                  <w:tcBorders>
                    <w:top w:val="nil"/>
                    <w:left w:val="nil"/>
                    <w:bottom w:val="nil"/>
                    <w:right w:val="nil"/>
                  </w:tcBorders>
                  <w:shd w:val="clear" w:color="auto" w:fill="auto"/>
                  <w:noWrap/>
                  <w:vAlign w:val="bottom"/>
                  <w:hideMark/>
                </w:tcPr>
                <w:p w14:paraId="4E4432F5"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267</w:t>
                  </w:r>
                </w:p>
              </w:tc>
              <w:tc>
                <w:tcPr>
                  <w:tcW w:w="400" w:type="dxa"/>
                  <w:tcBorders>
                    <w:top w:val="nil"/>
                    <w:left w:val="nil"/>
                    <w:bottom w:val="nil"/>
                    <w:right w:val="nil"/>
                  </w:tcBorders>
                  <w:shd w:val="clear" w:color="auto" w:fill="auto"/>
                  <w:noWrap/>
                  <w:vAlign w:val="bottom"/>
                  <w:hideMark/>
                </w:tcPr>
                <w:p w14:paraId="2963D179"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58</w:t>
                  </w:r>
                </w:p>
              </w:tc>
            </w:tr>
          </w:tbl>
          <w:p w14:paraId="39849C19" w14:textId="13A6F569" w:rsidR="001328CF" w:rsidRPr="001328CF" w:rsidRDefault="001328CF" w:rsidP="001328CF">
            <w:pPr>
              <w:spacing w:line="240" w:lineRule="auto"/>
              <w:rPr>
                <w:rFonts w:ascii="Calibri" w:eastAsia="Times New Roman" w:hAnsi="Calibri" w:cs="Calibri"/>
                <w:bCs/>
                <w:color w:val="000000"/>
                <w:sz w:val="22"/>
                <w:lang w:val="en-IN" w:eastAsia="en-IN"/>
              </w:rPr>
            </w:pPr>
          </w:p>
        </w:tc>
        <w:tc>
          <w:tcPr>
            <w:tcW w:w="1680" w:type="dxa"/>
            <w:tcBorders>
              <w:top w:val="nil"/>
              <w:left w:val="nil"/>
              <w:bottom w:val="nil"/>
              <w:right w:val="nil"/>
            </w:tcBorders>
            <w:shd w:val="clear" w:color="D9E1F2" w:fill="D9E1F2"/>
            <w:noWrap/>
            <w:vAlign w:val="bottom"/>
          </w:tcPr>
          <w:p w14:paraId="2F6543A6" w14:textId="4610F57F" w:rsidR="001328CF" w:rsidRPr="001328CF" w:rsidRDefault="001328CF" w:rsidP="001328CF">
            <w:pPr>
              <w:spacing w:line="240" w:lineRule="auto"/>
              <w:rPr>
                <w:rFonts w:ascii="Calibri" w:eastAsia="Times New Roman" w:hAnsi="Calibri" w:cs="Calibri"/>
                <w:bCs/>
                <w:color w:val="000000"/>
                <w:sz w:val="22"/>
                <w:lang w:val="en-IN" w:eastAsia="en-IN"/>
              </w:rPr>
            </w:pPr>
          </w:p>
        </w:tc>
        <w:tc>
          <w:tcPr>
            <w:tcW w:w="519" w:type="dxa"/>
            <w:tcBorders>
              <w:top w:val="nil"/>
              <w:left w:val="nil"/>
              <w:bottom w:val="nil"/>
              <w:right w:val="nil"/>
            </w:tcBorders>
            <w:shd w:val="clear" w:color="D9E1F2" w:fill="D9E1F2"/>
            <w:noWrap/>
            <w:vAlign w:val="bottom"/>
          </w:tcPr>
          <w:p w14:paraId="5AE1059A" w14:textId="77777777" w:rsidR="001328CF" w:rsidRPr="001328CF" w:rsidRDefault="001328CF" w:rsidP="001328CF">
            <w:pPr>
              <w:spacing w:line="240" w:lineRule="auto"/>
              <w:rPr>
                <w:rFonts w:ascii="Calibri" w:eastAsia="Times New Roman" w:hAnsi="Calibri" w:cs="Calibri"/>
                <w:bCs/>
                <w:color w:val="000000"/>
                <w:sz w:val="22"/>
                <w:lang w:val="en-IN" w:eastAsia="en-IN"/>
              </w:rPr>
            </w:pPr>
          </w:p>
        </w:tc>
      </w:tr>
      <w:tr w:rsidR="001328CF" w:rsidRPr="001328CF" w14:paraId="46F1C0AB" w14:textId="77777777" w:rsidTr="002773C0">
        <w:trPr>
          <w:trHeight w:val="68"/>
        </w:trPr>
        <w:tc>
          <w:tcPr>
            <w:tcW w:w="4055" w:type="dxa"/>
            <w:tcBorders>
              <w:top w:val="nil"/>
              <w:left w:val="nil"/>
              <w:bottom w:val="single" w:sz="4" w:space="0" w:color="8EA9DB"/>
              <w:right w:val="nil"/>
            </w:tcBorders>
            <w:shd w:val="clear" w:color="D9E1F2" w:fill="D9E1F2"/>
            <w:noWrap/>
            <w:vAlign w:val="bottom"/>
          </w:tcPr>
          <w:p w14:paraId="0772A0C4" w14:textId="11260C5E" w:rsidR="001328CF" w:rsidRPr="001328CF" w:rsidRDefault="001328CF" w:rsidP="001328CF">
            <w:pPr>
              <w:spacing w:line="240" w:lineRule="auto"/>
              <w:rPr>
                <w:rFonts w:ascii="Calibri" w:eastAsia="Times New Roman" w:hAnsi="Calibri" w:cs="Calibri"/>
                <w:bCs/>
                <w:color w:val="000000"/>
                <w:sz w:val="22"/>
                <w:lang w:val="en-IN" w:eastAsia="en-IN"/>
              </w:rPr>
            </w:pPr>
          </w:p>
        </w:tc>
        <w:tc>
          <w:tcPr>
            <w:tcW w:w="1680" w:type="dxa"/>
            <w:tcBorders>
              <w:top w:val="nil"/>
              <w:left w:val="nil"/>
              <w:bottom w:val="single" w:sz="4" w:space="0" w:color="8EA9DB"/>
              <w:right w:val="nil"/>
            </w:tcBorders>
            <w:shd w:val="clear" w:color="D9E1F2" w:fill="D9E1F2"/>
            <w:noWrap/>
            <w:vAlign w:val="bottom"/>
          </w:tcPr>
          <w:p w14:paraId="538E3A19" w14:textId="2B9F1645" w:rsidR="001328CF" w:rsidRPr="001328CF" w:rsidRDefault="001328CF" w:rsidP="001328CF">
            <w:pPr>
              <w:spacing w:line="240" w:lineRule="auto"/>
              <w:rPr>
                <w:rFonts w:ascii="Calibri" w:eastAsia="Times New Roman" w:hAnsi="Calibri" w:cs="Calibri"/>
                <w:bCs/>
                <w:color w:val="000000"/>
                <w:sz w:val="22"/>
                <w:lang w:val="en-IN" w:eastAsia="en-IN"/>
              </w:rPr>
            </w:pPr>
          </w:p>
        </w:tc>
        <w:tc>
          <w:tcPr>
            <w:tcW w:w="519" w:type="dxa"/>
            <w:tcBorders>
              <w:top w:val="nil"/>
              <w:left w:val="nil"/>
              <w:bottom w:val="single" w:sz="4" w:space="0" w:color="8EA9DB"/>
              <w:right w:val="nil"/>
            </w:tcBorders>
            <w:shd w:val="clear" w:color="D9E1F2" w:fill="D9E1F2"/>
            <w:noWrap/>
            <w:vAlign w:val="bottom"/>
          </w:tcPr>
          <w:p w14:paraId="1257A215" w14:textId="072182AF" w:rsidR="001328CF" w:rsidRPr="001328CF" w:rsidRDefault="001328CF" w:rsidP="001328CF">
            <w:pPr>
              <w:spacing w:line="240" w:lineRule="auto"/>
              <w:rPr>
                <w:rFonts w:ascii="Calibri" w:eastAsia="Times New Roman" w:hAnsi="Calibri" w:cs="Calibri"/>
                <w:bCs/>
                <w:color w:val="000000"/>
                <w:sz w:val="22"/>
                <w:lang w:val="en-IN" w:eastAsia="en-IN"/>
              </w:rPr>
            </w:pPr>
          </w:p>
        </w:tc>
      </w:tr>
      <w:tr w:rsidR="001328CF" w:rsidRPr="001328CF" w14:paraId="734FAA87" w14:textId="77777777" w:rsidTr="002773C0">
        <w:trPr>
          <w:trHeight w:val="288"/>
        </w:trPr>
        <w:tc>
          <w:tcPr>
            <w:tcW w:w="4055" w:type="dxa"/>
            <w:tcBorders>
              <w:top w:val="nil"/>
              <w:left w:val="nil"/>
              <w:bottom w:val="nil"/>
              <w:right w:val="nil"/>
            </w:tcBorders>
            <w:shd w:val="clear" w:color="auto" w:fill="auto"/>
            <w:noWrap/>
            <w:vAlign w:val="bottom"/>
          </w:tcPr>
          <w:p w14:paraId="43792D13" w14:textId="195CF8A9" w:rsidR="001328CF" w:rsidRPr="001328CF" w:rsidRDefault="001328CF" w:rsidP="001328CF">
            <w:pPr>
              <w:spacing w:line="240" w:lineRule="auto"/>
              <w:rPr>
                <w:rFonts w:ascii="Calibri" w:eastAsia="Times New Roman" w:hAnsi="Calibri" w:cs="Calibri"/>
                <w:b w:val="0"/>
                <w:color w:val="000000"/>
                <w:sz w:val="22"/>
                <w:lang w:val="en-IN" w:eastAsia="en-IN"/>
              </w:rPr>
            </w:pPr>
          </w:p>
        </w:tc>
        <w:tc>
          <w:tcPr>
            <w:tcW w:w="1680" w:type="dxa"/>
            <w:tcBorders>
              <w:top w:val="nil"/>
              <w:left w:val="nil"/>
              <w:bottom w:val="nil"/>
              <w:right w:val="nil"/>
            </w:tcBorders>
            <w:shd w:val="clear" w:color="auto" w:fill="auto"/>
            <w:noWrap/>
            <w:vAlign w:val="bottom"/>
          </w:tcPr>
          <w:p w14:paraId="1AC2FA49" w14:textId="6FBBF96F"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450887D4" w14:textId="7BB52792"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r>
      <w:tr w:rsidR="002773C0" w:rsidRPr="001328CF" w14:paraId="128094B7" w14:textId="77777777" w:rsidTr="002773C0">
        <w:trPr>
          <w:trHeight w:val="288"/>
        </w:trPr>
        <w:tc>
          <w:tcPr>
            <w:tcW w:w="4055" w:type="dxa"/>
            <w:tcBorders>
              <w:top w:val="nil"/>
              <w:left w:val="nil"/>
              <w:bottom w:val="nil"/>
              <w:right w:val="nil"/>
            </w:tcBorders>
            <w:shd w:val="clear" w:color="auto" w:fill="auto"/>
            <w:noWrap/>
            <w:vAlign w:val="bottom"/>
          </w:tcPr>
          <w:p w14:paraId="511AB732" w14:textId="77777777" w:rsidR="002773C0" w:rsidRDefault="002773C0" w:rsidP="001328CF">
            <w:pPr>
              <w:spacing w:line="240" w:lineRule="auto"/>
              <w:rPr>
                <w:rFonts w:ascii="Calibri" w:eastAsia="Times New Roman" w:hAnsi="Calibri" w:cs="Calibri"/>
                <w:b w:val="0"/>
                <w:color w:val="000000"/>
                <w:sz w:val="22"/>
                <w:lang w:val="en-IN" w:eastAsia="en-IN"/>
              </w:rPr>
            </w:pPr>
          </w:p>
          <w:p w14:paraId="02B781B5" w14:textId="69D5FB68" w:rsidR="002773C0" w:rsidRPr="001328CF" w:rsidRDefault="002773C0" w:rsidP="001328CF">
            <w:pPr>
              <w:spacing w:line="240" w:lineRule="auto"/>
              <w:rPr>
                <w:rFonts w:ascii="Calibri" w:eastAsia="Times New Roman" w:hAnsi="Calibri" w:cs="Calibri"/>
                <w:b w:val="0"/>
                <w:color w:val="000000"/>
                <w:sz w:val="22"/>
                <w:lang w:val="en-IN" w:eastAsia="en-IN"/>
              </w:rPr>
            </w:pPr>
          </w:p>
        </w:tc>
        <w:tc>
          <w:tcPr>
            <w:tcW w:w="1680" w:type="dxa"/>
            <w:tcBorders>
              <w:top w:val="nil"/>
              <w:left w:val="nil"/>
              <w:bottom w:val="nil"/>
              <w:right w:val="nil"/>
            </w:tcBorders>
            <w:shd w:val="clear" w:color="auto" w:fill="auto"/>
            <w:noWrap/>
            <w:vAlign w:val="bottom"/>
          </w:tcPr>
          <w:p w14:paraId="54F7A9B6" w14:textId="77777777" w:rsidR="002773C0" w:rsidRPr="001328CF" w:rsidRDefault="002773C0"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3C36845C" w14:textId="77777777" w:rsidR="002773C0" w:rsidRPr="001328CF" w:rsidRDefault="002773C0" w:rsidP="001328CF">
            <w:pPr>
              <w:spacing w:line="240" w:lineRule="auto"/>
              <w:jc w:val="right"/>
              <w:rPr>
                <w:rFonts w:ascii="Calibri" w:eastAsia="Times New Roman" w:hAnsi="Calibri" w:cs="Calibri"/>
                <w:b w:val="0"/>
                <w:color w:val="000000"/>
                <w:sz w:val="22"/>
                <w:lang w:val="en-IN" w:eastAsia="en-IN"/>
              </w:rPr>
            </w:pPr>
          </w:p>
        </w:tc>
      </w:tr>
      <w:tr w:rsidR="001328CF" w:rsidRPr="001328CF" w14:paraId="2C8313B4" w14:textId="77777777" w:rsidTr="002773C0">
        <w:trPr>
          <w:trHeight w:val="288"/>
        </w:trPr>
        <w:tc>
          <w:tcPr>
            <w:tcW w:w="4055" w:type="dxa"/>
            <w:tcBorders>
              <w:top w:val="nil"/>
              <w:left w:val="nil"/>
              <w:bottom w:val="nil"/>
              <w:right w:val="nil"/>
            </w:tcBorders>
            <w:shd w:val="clear" w:color="auto" w:fill="auto"/>
            <w:noWrap/>
            <w:vAlign w:val="bottom"/>
          </w:tcPr>
          <w:p w14:paraId="524DE711" w14:textId="0BD4B7F6" w:rsidR="001328CF" w:rsidRPr="001328CF" w:rsidRDefault="002773C0" w:rsidP="001328CF">
            <w:pPr>
              <w:spacing w:line="240" w:lineRule="auto"/>
              <w:rPr>
                <w:rFonts w:ascii="Calibri" w:eastAsia="Times New Roman" w:hAnsi="Calibri" w:cs="Calibri"/>
                <w:b w:val="0"/>
                <w:color w:val="000000"/>
                <w:sz w:val="22"/>
                <w:lang w:val="en-IN" w:eastAsia="en-IN"/>
              </w:rPr>
            </w:pPr>
            <w:r>
              <w:rPr>
                <w:noProof/>
              </w:rPr>
              <w:drawing>
                <wp:inline distT="0" distB="0" distL="0" distR="0" wp14:anchorId="7AA1FD61" wp14:editId="3382681A">
                  <wp:extent cx="4503420" cy="2682240"/>
                  <wp:effectExtent l="0" t="0" r="0" b="3810"/>
                  <wp:docPr id="42" name="Chart 42">
                    <a:extLst xmlns:a="http://schemas.openxmlformats.org/drawingml/2006/main">
                      <a:ext uri="{FF2B5EF4-FFF2-40B4-BE49-F238E27FC236}">
                        <a16:creationId xmlns:a16="http://schemas.microsoft.com/office/drawing/2014/main" id="{AE50ACA0-961E-269B-AC77-337AE171A7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c>
          <w:tcPr>
            <w:tcW w:w="1680" w:type="dxa"/>
            <w:tcBorders>
              <w:top w:val="nil"/>
              <w:left w:val="nil"/>
              <w:bottom w:val="nil"/>
              <w:right w:val="nil"/>
            </w:tcBorders>
            <w:shd w:val="clear" w:color="auto" w:fill="auto"/>
            <w:noWrap/>
            <w:vAlign w:val="bottom"/>
          </w:tcPr>
          <w:p w14:paraId="11A651EB" w14:textId="31B425CA"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34A15693" w14:textId="1EBC1D13"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r>
      <w:tr w:rsidR="001328CF" w:rsidRPr="001328CF" w14:paraId="12F1337E" w14:textId="77777777" w:rsidTr="002773C0">
        <w:trPr>
          <w:trHeight w:val="288"/>
        </w:trPr>
        <w:tc>
          <w:tcPr>
            <w:tcW w:w="4055" w:type="dxa"/>
            <w:tcBorders>
              <w:top w:val="nil"/>
              <w:left w:val="nil"/>
              <w:bottom w:val="nil"/>
              <w:right w:val="nil"/>
            </w:tcBorders>
            <w:shd w:val="clear" w:color="auto" w:fill="auto"/>
            <w:noWrap/>
            <w:vAlign w:val="bottom"/>
          </w:tcPr>
          <w:p w14:paraId="3B97B31D" w14:textId="492C07C6" w:rsidR="001328CF" w:rsidRPr="001328CF" w:rsidRDefault="001328CF" w:rsidP="001328CF">
            <w:pPr>
              <w:spacing w:line="240" w:lineRule="auto"/>
              <w:rPr>
                <w:rFonts w:ascii="Calibri" w:eastAsia="Times New Roman" w:hAnsi="Calibri" w:cs="Calibri"/>
                <w:b w:val="0"/>
                <w:color w:val="000000"/>
                <w:sz w:val="22"/>
                <w:lang w:val="en-IN" w:eastAsia="en-IN"/>
              </w:rPr>
            </w:pPr>
          </w:p>
        </w:tc>
        <w:tc>
          <w:tcPr>
            <w:tcW w:w="1680" w:type="dxa"/>
            <w:tcBorders>
              <w:top w:val="nil"/>
              <w:left w:val="nil"/>
              <w:bottom w:val="nil"/>
              <w:right w:val="nil"/>
            </w:tcBorders>
            <w:shd w:val="clear" w:color="auto" w:fill="auto"/>
            <w:noWrap/>
            <w:vAlign w:val="bottom"/>
          </w:tcPr>
          <w:p w14:paraId="45BF2764" w14:textId="7CA10AE6"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51570896" w14:textId="7E9D8916"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r>
      <w:tr w:rsidR="001328CF" w:rsidRPr="001328CF" w14:paraId="45897D8D" w14:textId="77777777" w:rsidTr="002773C0">
        <w:trPr>
          <w:trHeight w:val="288"/>
        </w:trPr>
        <w:tc>
          <w:tcPr>
            <w:tcW w:w="4055" w:type="dxa"/>
            <w:tcBorders>
              <w:top w:val="nil"/>
              <w:left w:val="nil"/>
              <w:bottom w:val="nil"/>
              <w:right w:val="nil"/>
            </w:tcBorders>
            <w:shd w:val="clear" w:color="auto" w:fill="auto"/>
            <w:noWrap/>
            <w:vAlign w:val="bottom"/>
          </w:tcPr>
          <w:p w14:paraId="4A5129D0" w14:textId="61CA859D" w:rsidR="001328CF" w:rsidRPr="001328CF" w:rsidRDefault="001328CF" w:rsidP="001328CF">
            <w:pPr>
              <w:spacing w:line="240" w:lineRule="auto"/>
              <w:rPr>
                <w:rFonts w:ascii="Calibri" w:eastAsia="Times New Roman" w:hAnsi="Calibri" w:cs="Calibri"/>
                <w:b w:val="0"/>
                <w:color w:val="000000"/>
                <w:sz w:val="22"/>
                <w:lang w:val="en-IN" w:eastAsia="en-IN"/>
              </w:rPr>
            </w:pPr>
          </w:p>
        </w:tc>
        <w:tc>
          <w:tcPr>
            <w:tcW w:w="1680" w:type="dxa"/>
            <w:tcBorders>
              <w:top w:val="nil"/>
              <w:left w:val="nil"/>
              <w:bottom w:val="nil"/>
              <w:right w:val="nil"/>
            </w:tcBorders>
            <w:shd w:val="clear" w:color="auto" w:fill="auto"/>
            <w:noWrap/>
            <w:vAlign w:val="bottom"/>
          </w:tcPr>
          <w:p w14:paraId="26BDDD84" w14:textId="78369A4D"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5CE7D955" w14:textId="39331843" w:rsidR="001328CF" w:rsidRPr="001328CF" w:rsidRDefault="001328CF" w:rsidP="001328CF">
            <w:pPr>
              <w:spacing w:line="240" w:lineRule="auto"/>
              <w:jc w:val="right"/>
              <w:rPr>
                <w:rFonts w:ascii="Calibri" w:eastAsia="Times New Roman" w:hAnsi="Calibri" w:cs="Calibri"/>
                <w:b w:val="0"/>
                <w:color w:val="000000"/>
                <w:sz w:val="22"/>
                <w:lang w:val="en-IN" w:eastAsia="en-IN"/>
              </w:rPr>
            </w:pPr>
          </w:p>
        </w:tc>
      </w:tr>
      <w:tr w:rsidR="002773C0" w:rsidRPr="001328CF" w14:paraId="6C2E5EA3" w14:textId="77777777" w:rsidTr="002773C0">
        <w:trPr>
          <w:trHeight w:val="288"/>
        </w:trPr>
        <w:tc>
          <w:tcPr>
            <w:tcW w:w="4055" w:type="dxa"/>
            <w:tcBorders>
              <w:top w:val="nil"/>
              <w:left w:val="nil"/>
              <w:bottom w:val="nil"/>
              <w:right w:val="nil"/>
            </w:tcBorders>
            <w:shd w:val="clear" w:color="auto" w:fill="auto"/>
            <w:noWrap/>
            <w:vAlign w:val="bottom"/>
          </w:tcPr>
          <w:p w14:paraId="4FAC2FEA" w14:textId="77777777" w:rsidR="002773C0" w:rsidRDefault="002773C0" w:rsidP="001328CF">
            <w:pPr>
              <w:spacing w:line="240" w:lineRule="auto"/>
              <w:rPr>
                <w:rFonts w:ascii="Calibri" w:eastAsia="Times New Roman" w:hAnsi="Calibri" w:cs="Calibri"/>
                <w:b w:val="0"/>
                <w:color w:val="000000"/>
                <w:sz w:val="22"/>
                <w:lang w:val="en-IN" w:eastAsia="en-IN"/>
              </w:rPr>
            </w:pPr>
          </w:p>
          <w:p w14:paraId="5B24E0A9" w14:textId="53976006" w:rsidR="002773C0" w:rsidRPr="001328CF" w:rsidRDefault="002773C0" w:rsidP="001328CF">
            <w:pPr>
              <w:spacing w:line="240" w:lineRule="auto"/>
              <w:rPr>
                <w:rFonts w:ascii="Calibri" w:eastAsia="Times New Roman" w:hAnsi="Calibri" w:cs="Calibri"/>
                <w:b w:val="0"/>
                <w:color w:val="000000"/>
                <w:sz w:val="22"/>
                <w:lang w:val="en-IN" w:eastAsia="en-IN"/>
              </w:rPr>
            </w:pPr>
          </w:p>
        </w:tc>
        <w:tc>
          <w:tcPr>
            <w:tcW w:w="1680" w:type="dxa"/>
            <w:tcBorders>
              <w:top w:val="nil"/>
              <w:left w:val="nil"/>
              <w:bottom w:val="nil"/>
              <w:right w:val="nil"/>
            </w:tcBorders>
            <w:shd w:val="clear" w:color="auto" w:fill="auto"/>
            <w:noWrap/>
            <w:vAlign w:val="bottom"/>
          </w:tcPr>
          <w:p w14:paraId="30CBA8E2" w14:textId="77777777" w:rsidR="002773C0" w:rsidRPr="001328CF" w:rsidRDefault="002773C0" w:rsidP="001328CF">
            <w:pPr>
              <w:spacing w:line="240" w:lineRule="auto"/>
              <w:jc w:val="right"/>
              <w:rPr>
                <w:rFonts w:ascii="Calibri" w:eastAsia="Times New Roman" w:hAnsi="Calibri" w:cs="Calibri"/>
                <w:b w:val="0"/>
                <w:color w:val="000000"/>
                <w:sz w:val="22"/>
                <w:lang w:val="en-IN" w:eastAsia="en-IN"/>
              </w:rPr>
            </w:pPr>
          </w:p>
        </w:tc>
        <w:tc>
          <w:tcPr>
            <w:tcW w:w="519" w:type="dxa"/>
            <w:tcBorders>
              <w:top w:val="nil"/>
              <w:left w:val="nil"/>
              <w:bottom w:val="nil"/>
              <w:right w:val="nil"/>
            </w:tcBorders>
            <w:shd w:val="clear" w:color="auto" w:fill="auto"/>
            <w:noWrap/>
            <w:vAlign w:val="bottom"/>
          </w:tcPr>
          <w:p w14:paraId="101AB8C0" w14:textId="77777777" w:rsidR="002773C0" w:rsidRPr="001328CF" w:rsidRDefault="002773C0" w:rsidP="001328CF">
            <w:pPr>
              <w:spacing w:line="240" w:lineRule="auto"/>
              <w:jc w:val="right"/>
              <w:rPr>
                <w:rFonts w:ascii="Calibri" w:eastAsia="Times New Roman" w:hAnsi="Calibri" w:cs="Calibri"/>
                <w:b w:val="0"/>
                <w:color w:val="000000"/>
                <w:sz w:val="22"/>
                <w:lang w:val="en-IN" w:eastAsia="en-IN"/>
              </w:rPr>
            </w:pPr>
          </w:p>
        </w:tc>
      </w:tr>
    </w:tbl>
    <w:p w14:paraId="409F9B2D" w14:textId="77777777" w:rsidR="002773C0" w:rsidRPr="004154EF" w:rsidRDefault="002773C0" w:rsidP="001328CF">
      <w:pPr>
        <w:spacing w:after="200"/>
        <w:rPr>
          <w:color w:val="C00000"/>
        </w:rPr>
      </w:pPr>
      <w:r w:rsidRPr="004154EF">
        <w:rPr>
          <w:color w:val="C00000"/>
        </w:rPr>
        <w:t xml:space="preserve">e) Region-wise charges for </w:t>
      </w:r>
      <w:proofErr w:type="gramStart"/>
      <w:r w:rsidRPr="004154EF">
        <w:rPr>
          <w:color w:val="C00000"/>
        </w:rPr>
        <w:t>smokers</w:t>
      </w:r>
      <w:proofErr w:type="gramEnd"/>
      <w:r w:rsidRPr="004154EF">
        <w:rPr>
          <w:color w:val="C00000"/>
        </w:rPr>
        <w:t xml:space="preserve"> vs non-smokers</w:t>
      </w:r>
    </w:p>
    <w:p w14:paraId="2102C6D4" w14:textId="77777777" w:rsidR="002773C0" w:rsidRDefault="001328CF">
      <w:pPr>
        <w:spacing w:after="200"/>
      </w:pPr>
      <w:r>
        <w:tab/>
      </w:r>
      <w:r>
        <w:tab/>
      </w:r>
      <w:r>
        <w:tab/>
      </w:r>
    </w:p>
    <w:tbl>
      <w:tblPr>
        <w:tblW w:w="3720" w:type="dxa"/>
        <w:tblLook w:val="04A0" w:firstRow="1" w:lastRow="0" w:firstColumn="1" w:lastColumn="0" w:noHBand="0" w:noVBand="1"/>
      </w:tblPr>
      <w:tblGrid>
        <w:gridCol w:w="1640"/>
        <w:gridCol w:w="1680"/>
        <w:gridCol w:w="519"/>
      </w:tblGrid>
      <w:tr w:rsidR="002773C0" w:rsidRPr="002773C0" w14:paraId="664BCF36" w14:textId="77777777" w:rsidTr="002773C0">
        <w:trPr>
          <w:trHeight w:val="288"/>
        </w:trPr>
        <w:tc>
          <w:tcPr>
            <w:tcW w:w="1640" w:type="dxa"/>
            <w:tcBorders>
              <w:top w:val="nil"/>
              <w:left w:val="nil"/>
              <w:bottom w:val="nil"/>
              <w:right w:val="nil"/>
            </w:tcBorders>
            <w:shd w:val="clear" w:color="D9E1F2" w:fill="D9E1F2"/>
            <w:noWrap/>
            <w:vAlign w:val="bottom"/>
            <w:hideMark/>
          </w:tcPr>
          <w:p w14:paraId="02926512"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Count of smoker</w:t>
            </w:r>
          </w:p>
        </w:tc>
        <w:tc>
          <w:tcPr>
            <w:tcW w:w="1680" w:type="dxa"/>
            <w:tcBorders>
              <w:top w:val="nil"/>
              <w:left w:val="nil"/>
              <w:bottom w:val="nil"/>
              <w:right w:val="nil"/>
            </w:tcBorders>
            <w:shd w:val="clear" w:color="D9E1F2" w:fill="D9E1F2"/>
            <w:noWrap/>
            <w:vAlign w:val="bottom"/>
            <w:hideMark/>
          </w:tcPr>
          <w:p w14:paraId="453C23E7"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Smoker</w:t>
            </w:r>
          </w:p>
        </w:tc>
        <w:tc>
          <w:tcPr>
            <w:tcW w:w="400" w:type="dxa"/>
            <w:tcBorders>
              <w:top w:val="nil"/>
              <w:left w:val="nil"/>
              <w:bottom w:val="nil"/>
              <w:right w:val="nil"/>
            </w:tcBorders>
            <w:shd w:val="clear" w:color="D9E1F2" w:fill="D9E1F2"/>
            <w:noWrap/>
            <w:vAlign w:val="bottom"/>
            <w:hideMark/>
          </w:tcPr>
          <w:p w14:paraId="2F3A2FE2" w14:textId="77777777" w:rsidR="002773C0" w:rsidRPr="002773C0" w:rsidRDefault="002773C0" w:rsidP="002773C0">
            <w:pPr>
              <w:spacing w:line="240" w:lineRule="auto"/>
              <w:rPr>
                <w:rFonts w:ascii="Calibri" w:eastAsia="Times New Roman" w:hAnsi="Calibri" w:cs="Calibri"/>
                <w:bCs/>
                <w:color w:val="000000"/>
                <w:sz w:val="22"/>
                <w:lang w:val="en-IN" w:eastAsia="en-IN"/>
              </w:rPr>
            </w:pPr>
          </w:p>
        </w:tc>
      </w:tr>
      <w:tr w:rsidR="002773C0" w:rsidRPr="002773C0" w14:paraId="0B4BE87D" w14:textId="77777777" w:rsidTr="002773C0">
        <w:trPr>
          <w:trHeight w:val="288"/>
        </w:trPr>
        <w:tc>
          <w:tcPr>
            <w:tcW w:w="1640" w:type="dxa"/>
            <w:tcBorders>
              <w:top w:val="nil"/>
              <w:left w:val="nil"/>
              <w:bottom w:val="single" w:sz="4" w:space="0" w:color="8EA9DB"/>
              <w:right w:val="nil"/>
            </w:tcBorders>
            <w:shd w:val="clear" w:color="D9E1F2" w:fill="D9E1F2"/>
            <w:noWrap/>
            <w:vAlign w:val="bottom"/>
            <w:hideMark/>
          </w:tcPr>
          <w:p w14:paraId="055929DB"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lastRenderedPageBreak/>
              <w:t>Region</w:t>
            </w:r>
          </w:p>
        </w:tc>
        <w:tc>
          <w:tcPr>
            <w:tcW w:w="1680" w:type="dxa"/>
            <w:tcBorders>
              <w:top w:val="nil"/>
              <w:left w:val="nil"/>
              <w:bottom w:val="single" w:sz="4" w:space="0" w:color="8EA9DB"/>
              <w:right w:val="nil"/>
            </w:tcBorders>
            <w:shd w:val="clear" w:color="D9E1F2" w:fill="D9E1F2"/>
            <w:noWrap/>
            <w:vAlign w:val="bottom"/>
            <w:hideMark/>
          </w:tcPr>
          <w:p w14:paraId="48A764DD"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no</w:t>
            </w:r>
          </w:p>
        </w:tc>
        <w:tc>
          <w:tcPr>
            <w:tcW w:w="400" w:type="dxa"/>
            <w:tcBorders>
              <w:top w:val="nil"/>
              <w:left w:val="nil"/>
              <w:bottom w:val="single" w:sz="4" w:space="0" w:color="8EA9DB"/>
              <w:right w:val="nil"/>
            </w:tcBorders>
            <w:shd w:val="clear" w:color="D9E1F2" w:fill="D9E1F2"/>
            <w:noWrap/>
            <w:vAlign w:val="bottom"/>
            <w:hideMark/>
          </w:tcPr>
          <w:p w14:paraId="58D555DD"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yes</w:t>
            </w:r>
          </w:p>
        </w:tc>
      </w:tr>
      <w:tr w:rsidR="002773C0" w:rsidRPr="002773C0" w14:paraId="606EA835" w14:textId="77777777" w:rsidTr="002773C0">
        <w:trPr>
          <w:trHeight w:val="288"/>
        </w:trPr>
        <w:tc>
          <w:tcPr>
            <w:tcW w:w="1640" w:type="dxa"/>
            <w:tcBorders>
              <w:top w:val="nil"/>
              <w:left w:val="nil"/>
              <w:bottom w:val="nil"/>
              <w:right w:val="nil"/>
            </w:tcBorders>
            <w:shd w:val="clear" w:color="auto" w:fill="auto"/>
            <w:noWrap/>
            <w:vAlign w:val="bottom"/>
            <w:hideMark/>
          </w:tcPr>
          <w:p w14:paraId="7A22B7C8"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northeast</w:t>
            </w:r>
          </w:p>
        </w:tc>
        <w:tc>
          <w:tcPr>
            <w:tcW w:w="1680" w:type="dxa"/>
            <w:tcBorders>
              <w:top w:val="nil"/>
              <w:left w:val="nil"/>
              <w:bottom w:val="nil"/>
              <w:right w:val="nil"/>
            </w:tcBorders>
            <w:shd w:val="clear" w:color="auto" w:fill="auto"/>
            <w:noWrap/>
            <w:vAlign w:val="bottom"/>
            <w:hideMark/>
          </w:tcPr>
          <w:p w14:paraId="20F17296"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257</w:t>
            </w:r>
          </w:p>
        </w:tc>
        <w:tc>
          <w:tcPr>
            <w:tcW w:w="400" w:type="dxa"/>
            <w:tcBorders>
              <w:top w:val="nil"/>
              <w:left w:val="nil"/>
              <w:bottom w:val="nil"/>
              <w:right w:val="nil"/>
            </w:tcBorders>
            <w:shd w:val="clear" w:color="auto" w:fill="auto"/>
            <w:noWrap/>
            <w:vAlign w:val="bottom"/>
            <w:hideMark/>
          </w:tcPr>
          <w:p w14:paraId="69C5B2F1"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67</w:t>
            </w:r>
          </w:p>
        </w:tc>
      </w:tr>
      <w:tr w:rsidR="002773C0" w:rsidRPr="002773C0" w14:paraId="7741DBEA" w14:textId="77777777" w:rsidTr="002773C0">
        <w:trPr>
          <w:trHeight w:val="288"/>
        </w:trPr>
        <w:tc>
          <w:tcPr>
            <w:tcW w:w="1640" w:type="dxa"/>
            <w:tcBorders>
              <w:top w:val="nil"/>
              <w:left w:val="nil"/>
              <w:bottom w:val="nil"/>
              <w:right w:val="nil"/>
            </w:tcBorders>
            <w:shd w:val="clear" w:color="auto" w:fill="auto"/>
            <w:noWrap/>
            <w:vAlign w:val="bottom"/>
            <w:hideMark/>
          </w:tcPr>
          <w:p w14:paraId="1037DF3C"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northwest</w:t>
            </w:r>
          </w:p>
        </w:tc>
        <w:tc>
          <w:tcPr>
            <w:tcW w:w="1680" w:type="dxa"/>
            <w:tcBorders>
              <w:top w:val="nil"/>
              <w:left w:val="nil"/>
              <w:bottom w:val="nil"/>
              <w:right w:val="nil"/>
            </w:tcBorders>
            <w:shd w:val="clear" w:color="auto" w:fill="auto"/>
            <w:noWrap/>
            <w:vAlign w:val="bottom"/>
            <w:hideMark/>
          </w:tcPr>
          <w:p w14:paraId="4A7BBC71"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267</w:t>
            </w:r>
          </w:p>
        </w:tc>
        <w:tc>
          <w:tcPr>
            <w:tcW w:w="400" w:type="dxa"/>
            <w:tcBorders>
              <w:top w:val="nil"/>
              <w:left w:val="nil"/>
              <w:bottom w:val="nil"/>
              <w:right w:val="nil"/>
            </w:tcBorders>
            <w:shd w:val="clear" w:color="auto" w:fill="auto"/>
            <w:noWrap/>
            <w:vAlign w:val="bottom"/>
            <w:hideMark/>
          </w:tcPr>
          <w:p w14:paraId="07F90502"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58</w:t>
            </w:r>
          </w:p>
        </w:tc>
      </w:tr>
      <w:tr w:rsidR="002773C0" w:rsidRPr="002773C0" w14:paraId="3ADABDCF" w14:textId="77777777" w:rsidTr="002773C0">
        <w:trPr>
          <w:trHeight w:val="288"/>
        </w:trPr>
        <w:tc>
          <w:tcPr>
            <w:tcW w:w="1640" w:type="dxa"/>
            <w:tcBorders>
              <w:top w:val="nil"/>
              <w:left w:val="nil"/>
              <w:bottom w:val="nil"/>
              <w:right w:val="nil"/>
            </w:tcBorders>
            <w:shd w:val="clear" w:color="auto" w:fill="auto"/>
            <w:noWrap/>
            <w:vAlign w:val="bottom"/>
            <w:hideMark/>
          </w:tcPr>
          <w:p w14:paraId="349E9712"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southeast</w:t>
            </w:r>
          </w:p>
        </w:tc>
        <w:tc>
          <w:tcPr>
            <w:tcW w:w="1680" w:type="dxa"/>
            <w:tcBorders>
              <w:top w:val="nil"/>
              <w:left w:val="nil"/>
              <w:bottom w:val="nil"/>
              <w:right w:val="nil"/>
            </w:tcBorders>
            <w:shd w:val="clear" w:color="auto" w:fill="auto"/>
            <w:noWrap/>
            <w:vAlign w:val="bottom"/>
            <w:hideMark/>
          </w:tcPr>
          <w:p w14:paraId="43165924"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273</w:t>
            </w:r>
          </w:p>
        </w:tc>
        <w:tc>
          <w:tcPr>
            <w:tcW w:w="400" w:type="dxa"/>
            <w:tcBorders>
              <w:top w:val="nil"/>
              <w:left w:val="nil"/>
              <w:bottom w:val="nil"/>
              <w:right w:val="nil"/>
            </w:tcBorders>
            <w:shd w:val="clear" w:color="auto" w:fill="auto"/>
            <w:noWrap/>
            <w:vAlign w:val="bottom"/>
            <w:hideMark/>
          </w:tcPr>
          <w:p w14:paraId="4B669E7B"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91</w:t>
            </w:r>
          </w:p>
        </w:tc>
      </w:tr>
      <w:tr w:rsidR="002773C0" w:rsidRPr="002773C0" w14:paraId="1503333F" w14:textId="77777777" w:rsidTr="002773C0">
        <w:trPr>
          <w:trHeight w:val="288"/>
        </w:trPr>
        <w:tc>
          <w:tcPr>
            <w:tcW w:w="1640" w:type="dxa"/>
            <w:tcBorders>
              <w:top w:val="nil"/>
              <w:left w:val="nil"/>
              <w:bottom w:val="nil"/>
              <w:right w:val="nil"/>
            </w:tcBorders>
            <w:shd w:val="clear" w:color="auto" w:fill="auto"/>
            <w:noWrap/>
            <w:vAlign w:val="bottom"/>
            <w:hideMark/>
          </w:tcPr>
          <w:p w14:paraId="74B081F7"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southwest</w:t>
            </w:r>
          </w:p>
        </w:tc>
        <w:tc>
          <w:tcPr>
            <w:tcW w:w="1680" w:type="dxa"/>
            <w:tcBorders>
              <w:top w:val="nil"/>
              <w:left w:val="nil"/>
              <w:bottom w:val="nil"/>
              <w:right w:val="nil"/>
            </w:tcBorders>
            <w:shd w:val="clear" w:color="auto" w:fill="auto"/>
            <w:noWrap/>
            <w:vAlign w:val="bottom"/>
            <w:hideMark/>
          </w:tcPr>
          <w:p w14:paraId="3276E3C8"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267</w:t>
            </w:r>
          </w:p>
        </w:tc>
        <w:tc>
          <w:tcPr>
            <w:tcW w:w="400" w:type="dxa"/>
            <w:tcBorders>
              <w:top w:val="nil"/>
              <w:left w:val="nil"/>
              <w:bottom w:val="nil"/>
              <w:right w:val="nil"/>
            </w:tcBorders>
            <w:shd w:val="clear" w:color="auto" w:fill="auto"/>
            <w:noWrap/>
            <w:vAlign w:val="bottom"/>
            <w:hideMark/>
          </w:tcPr>
          <w:p w14:paraId="160D3DA9"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58</w:t>
            </w:r>
          </w:p>
        </w:tc>
      </w:tr>
    </w:tbl>
    <w:p w14:paraId="59F3F37B" w14:textId="5C2C0D30" w:rsidR="001328CF" w:rsidRDefault="001328CF">
      <w:pPr>
        <w:spacing w:after="200"/>
      </w:pPr>
    </w:p>
    <w:p w14:paraId="1C44579E" w14:textId="7F2B192F" w:rsidR="001328CF" w:rsidRDefault="002773C0" w:rsidP="001328CF">
      <w:pPr>
        <w:tabs>
          <w:tab w:val="left" w:pos="3180"/>
        </w:tabs>
      </w:pPr>
      <w:r w:rsidRPr="004154EF">
        <w:rPr>
          <w:color w:val="C00000"/>
        </w:rPr>
        <w:t>f) Has charges got something to do with the number of dependents</w:t>
      </w:r>
      <w:r w:rsidR="001328CF" w:rsidRPr="004154EF">
        <w:rPr>
          <w:color w:val="C00000"/>
        </w:rPr>
        <w:tab/>
      </w:r>
      <w:r w:rsidR="001328CF" w:rsidRPr="004154EF">
        <w:rPr>
          <w:color w:val="C00000"/>
        </w:rPr>
        <w:tab/>
      </w:r>
      <w:r w:rsidR="001328CF">
        <w:tab/>
      </w:r>
      <w:r>
        <w:t xml:space="preserve">       </w:t>
      </w:r>
      <w:r w:rsidR="001328CF">
        <w:tab/>
      </w:r>
      <w:r w:rsidR="001328CF">
        <w:tab/>
      </w:r>
    </w:p>
    <w:p w14:paraId="0E37946F" w14:textId="77777777" w:rsidR="002773C0" w:rsidRPr="002773C0" w:rsidRDefault="002773C0" w:rsidP="002773C0">
      <w:pPr>
        <w:tabs>
          <w:tab w:val="left" w:pos="1248"/>
        </w:tabs>
      </w:pPr>
      <w:r>
        <w:tab/>
      </w:r>
    </w:p>
    <w:tbl>
      <w:tblPr>
        <w:tblW w:w="2929" w:type="dxa"/>
        <w:tblLook w:val="04A0" w:firstRow="1" w:lastRow="0" w:firstColumn="1" w:lastColumn="0" w:noHBand="0" w:noVBand="1"/>
      </w:tblPr>
      <w:tblGrid>
        <w:gridCol w:w="1165"/>
        <w:gridCol w:w="1056"/>
        <w:gridCol w:w="1176"/>
      </w:tblGrid>
      <w:tr w:rsidR="002773C0" w:rsidRPr="002773C0" w14:paraId="7BB40B88" w14:textId="77777777" w:rsidTr="002773C0">
        <w:trPr>
          <w:trHeight w:val="288"/>
        </w:trPr>
        <w:tc>
          <w:tcPr>
            <w:tcW w:w="979" w:type="dxa"/>
            <w:tcBorders>
              <w:top w:val="single" w:sz="8" w:space="0" w:color="auto"/>
              <w:left w:val="nil"/>
              <w:bottom w:val="single" w:sz="4" w:space="0" w:color="auto"/>
              <w:right w:val="nil"/>
            </w:tcBorders>
            <w:shd w:val="clear" w:color="auto" w:fill="auto"/>
            <w:noWrap/>
            <w:vAlign w:val="bottom"/>
            <w:hideMark/>
          </w:tcPr>
          <w:p w14:paraId="05461083" w14:textId="77777777" w:rsidR="002773C0" w:rsidRPr="002773C0" w:rsidRDefault="002773C0" w:rsidP="002773C0">
            <w:pPr>
              <w:spacing w:line="240" w:lineRule="auto"/>
              <w:jc w:val="center"/>
              <w:rPr>
                <w:rFonts w:ascii="Calibri" w:eastAsia="Times New Roman" w:hAnsi="Calibri" w:cs="Calibri"/>
                <w:bCs/>
                <w:i/>
                <w:iCs/>
                <w:color w:val="000000"/>
                <w:sz w:val="22"/>
                <w:lang w:val="en-IN" w:eastAsia="en-IN"/>
              </w:rPr>
            </w:pPr>
            <w:r w:rsidRPr="002773C0">
              <w:rPr>
                <w:rFonts w:ascii="Calibri" w:eastAsia="Times New Roman" w:hAnsi="Calibri" w:cs="Calibri"/>
                <w:bCs/>
                <w:i/>
                <w:iCs/>
                <w:color w:val="000000"/>
                <w:sz w:val="22"/>
                <w:lang w:val="en-IN" w:eastAsia="en-IN"/>
              </w:rPr>
              <w:t> </w:t>
            </w:r>
          </w:p>
        </w:tc>
        <w:tc>
          <w:tcPr>
            <w:tcW w:w="960" w:type="dxa"/>
            <w:tcBorders>
              <w:top w:val="single" w:sz="8" w:space="0" w:color="auto"/>
              <w:left w:val="nil"/>
              <w:bottom w:val="single" w:sz="4" w:space="0" w:color="auto"/>
              <w:right w:val="nil"/>
            </w:tcBorders>
            <w:shd w:val="clear" w:color="auto" w:fill="auto"/>
            <w:noWrap/>
            <w:vAlign w:val="bottom"/>
            <w:hideMark/>
          </w:tcPr>
          <w:p w14:paraId="6BF42F2E" w14:textId="77777777" w:rsidR="002773C0" w:rsidRPr="002773C0" w:rsidRDefault="002773C0" w:rsidP="002773C0">
            <w:pPr>
              <w:spacing w:line="240" w:lineRule="auto"/>
              <w:jc w:val="center"/>
              <w:rPr>
                <w:rFonts w:ascii="Calibri" w:eastAsia="Times New Roman" w:hAnsi="Calibri" w:cs="Calibri"/>
                <w:bCs/>
                <w:i/>
                <w:iCs/>
                <w:color w:val="000000"/>
                <w:sz w:val="22"/>
                <w:lang w:val="en-IN" w:eastAsia="en-IN"/>
              </w:rPr>
            </w:pPr>
            <w:r w:rsidRPr="002773C0">
              <w:rPr>
                <w:rFonts w:ascii="Calibri" w:eastAsia="Times New Roman" w:hAnsi="Calibri" w:cs="Calibri"/>
                <w:bCs/>
                <w:i/>
                <w:iCs/>
                <w:color w:val="000000"/>
                <w:sz w:val="22"/>
                <w:lang w:val="en-IN" w:eastAsia="en-IN"/>
              </w:rPr>
              <w:t>children</w:t>
            </w:r>
          </w:p>
        </w:tc>
        <w:tc>
          <w:tcPr>
            <w:tcW w:w="990" w:type="dxa"/>
            <w:tcBorders>
              <w:top w:val="single" w:sz="8" w:space="0" w:color="auto"/>
              <w:left w:val="nil"/>
              <w:bottom w:val="single" w:sz="4" w:space="0" w:color="auto"/>
              <w:right w:val="nil"/>
            </w:tcBorders>
            <w:shd w:val="clear" w:color="auto" w:fill="auto"/>
            <w:noWrap/>
            <w:vAlign w:val="bottom"/>
            <w:hideMark/>
          </w:tcPr>
          <w:p w14:paraId="11C2DD64" w14:textId="77777777" w:rsidR="002773C0" w:rsidRPr="002773C0" w:rsidRDefault="002773C0" w:rsidP="002773C0">
            <w:pPr>
              <w:spacing w:line="240" w:lineRule="auto"/>
              <w:jc w:val="center"/>
              <w:rPr>
                <w:rFonts w:ascii="Calibri" w:eastAsia="Times New Roman" w:hAnsi="Calibri" w:cs="Calibri"/>
                <w:bCs/>
                <w:i/>
                <w:iCs/>
                <w:color w:val="000000"/>
                <w:sz w:val="22"/>
                <w:lang w:val="en-IN" w:eastAsia="en-IN"/>
              </w:rPr>
            </w:pPr>
            <w:proofErr w:type="gramStart"/>
            <w:r w:rsidRPr="002773C0">
              <w:rPr>
                <w:rFonts w:ascii="Calibri" w:eastAsia="Times New Roman" w:hAnsi="Calibri" w:cs="Calibri"/>
                <w:bCs/>
                <w:i/>
                <w:iCs/>
                <w:color w:val="000000"/>
                <w:sz w:val="22"/>
                <w:lang w:val="en-IN" w:eastAsia="en-IN"/>
              </w:rPr>
              <w:t>charges(</w:t>
            </w:r>
            <w:proofErr w:type="gramEnd"/>
            <w:r w:rsidRPr="002773C0">
              <w:rPr>
                <w:rFonts w:ascii="Calibri" w:eastAsia="Times New Roman" w:hAnsi="Calibri" w:cs="Calibri"/>
                <w:bCs/>
                <w:i/>
                <w:iCs/>
                <w:color w:val="000000"/>
                <w:sz w:val="22"/>
                <w:lang w:val="en-IN" w:eastAsia="en-IN"/>
              </w:rPr>
              <w:t>$)</w:t>
            </w:r>
          </w:p>
        </w:tc>
      </w:tr>
      <w:tr w:rsidR="002773C0" w:rsidRPr="002773C0" w14:paraId="512FA320" w14:textId="77777777" w:rsidTr="002773C0">
        <w:trPr>
          <w:trHeight w:val="288"/>
        </w:trPr>
        <w:tc>
          <w:tcPr>
            <w:tcW w:w="979" w:type="dxa"/>
            <w:tcBorders>
              <w:top w:val="nil"/>
              <w:left w:val="nil"/>
              <w:bottom w:val="nil"/>
              <w:right w:val="nil"/>
            </w:tcBorders>
            <w:shd w:val="clear" w:color="auto" w:fill="auto"/>
            <w:noWrap/>
            <w:vAlign w:val="bottom"/>
            <w:hideMark/>
          </w:tcPr>
          <w:p w14:paraId="452B682D"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children</w:t>
            </w:r>
          </w:p>
        </w:tc>
        <w:tc>
          <w:tcPr>
            <w:tcW w:w="960" w:type="dxa"/>
            <w:tcBorders>
              <w:top w:val="nil"/>
              <w:left w:val="nil"/>
              <w:bottom w:val="nil"/>
              <w:right w:val="nil"/>
            </w:tcBorders>
            <w:shd w:val="clear" w:color="auto" w:fill="auto"/>
            <w:noWrap/>
            <w:vAlign w:val="bottom"/>
            <w:hideMark/>
          </w:tcPr>
          <w:p w14:paraId="2D486549"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1</w:t>
            </w:r>
          </w:p>
        </w:tc>
        <w:tc>
          <w:tcPr>
            <w:tcW w:w="990" w:type="dxa"/>
            <w:tcBorders>
              <w:top w:val="nil"/>
              <w:left w:val="nil"/>
              <w:bottom w:val="nil"/>
              <w:right w:val="nil"/>
            </w:tcBorders>
            <w:shd w:val="clear" w:color="auto" w:fill="auto"/>
            <w:noWrap/>
            <w:vAlign w:val="bottom"/>
            <w:hideMark/>
          </w:tcPr>
          <w:p w14:paraId="4D625A51"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p>
        </w:tc>
      </w:tr>
      <w:tr w:rsidR="002773C0" w:rsidRPr="002773C0" w14:paraId="507E776F" w14:textId="77777777" w:rsidTr="002773C0">
        <w:trPr>
          <w:trHeight w:val="300"/>
        </w:trPr>
        <w:tc>
          <w:tcPr>
            <w:tcW w:w="979" w:type="dxa"/>
            <w:tcBorders>
              <w:top w:val="nil"/>
              <w:left w:val="nil"/>
              <w:bottom w:val="single" w:sz="8" w:space="0" w:color="auto"/>
              <w:right w:val="nil"/>
            </w:tcBorders>
            <w:shd w:val="clear" w:color="auto" w:fill="auto"/>
            <w:noWrap/>
            <w:vAlign w:val="bottom"/>
            <w:hideMark/>
          </w:tcPr>
          <w:p w14:paraId="2B91EA54" w14:textId="15CA91EA" w:rsidR="002773C0" w:rsidRPr="002773C0" w:rsidRDefault="002773C0" w:rsidP="002773C0">
            <w:pPr>
              <w:spacing w:line="240" w:lineRule="auto"/>
              <w:rPr>
                <w:rFonts w:ascii="Calibri" w:eastAsia="Times New Roman" w:hAnsi="Calibri" w:cs="Calibri"/>
                <w:bCs/>
                <w:color w:val="000000"/>
                <w:sz w:val="22"/>
                <w:lang w:val="en-IN" w:eastAsia="en-IN"/>
              </w:rPr>
            </w:pPr>
            <w:proofErr w:type="gramStart"/>
            <w:r w:rsidRPr="002773C0">
              <w:rPr>
                <w:rFonts w:ascii="Calibri" w:eastAsia="Times New Roman" w:hAnsi="Calibri" w:cs="Calibri"/>
                <w:bCs/>
                <w:color w:val="000000"/>
                <w:sz w:val="22"/>
                <w:lang w:val="en-IN" w:eastAsia="en-IN"/>
              </w:rPr>
              <w:t>charges(</w:t>
            </w:r>
            <w:proofErr w:type="gramEnd"/>
            <w:r w:rsidRPr="002773C0">
              <w:rPr>
                <w:rFonts w:ascii="Calibri" w:eastAsia="Times New Roman" w:hAnsi="Calibri" w:cs="Calibri"/>
                <w:bCs/>
                <w:color w:val="000000"/>
                <w:sz w:val="22"/>
                <w:lang w:val="en-IN" w:eastAsia="en-IN"/>
              </w:rPr>
              <w:t>$)</w:t>
            </w:r>
          </w:p>
        </w:tc>
        <w:tc>
          <w:tcPr>
            <w:tcW w:w="960" w:type="dxa"/>
            <w:tcBorders>
              <w:top w:val="nil"/>
              <w:left w:val="nil"/>
              <w:bottom w:val="single" w:sz="8" w:space="0" w:color="auto"/>
              <w:right w:val="nil"/>
            </w:tcBorders>
            <w:shd w:val="clear" w:color="auto" w:fill="auto"/>
            <w:noWrap/>
            <w:vAlign w:val="bottom"/>
            <w:hideMark/>
          </w:tcPr>
          <w:p w14:paraId="17D75AFB"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0.067998</w:t>
            </w:r>
          </w:p>
        </w:tc>
        <w:tc>
          <w:tcPr>
            <w:tcW w:w="990" w:type="dxa"/>
            <w:tcBorders>
              <w:top w:val="nil"/>
              <w:left w:val="nil"/>
              <w:bottom w:val="single" w:sz="8" w:space="0" w:color="auto"/>
              <w:right w:val="nil"/>
            </w:tcBorders>
            <w:shd w:val="clear" w:color="auto" w:fill="auto"/>
            <w:noWrap/>
            <w:vAlign w:val="bottom"/>
            <w:hideMark/>
          </w:tcPr>
          <w:p w14:paraId="3BCA0715"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1</w:t>
            </w:r>
          </w:p>
        </w:tc>
      </w:tr>
    </w:tbl>
    <w:p w14:paraId="33722FA3" w14:textId="174C8079" w:rsidR="002773C0" w:rsidRDefault="002773C0" w:rsidP="002773C0">
      <w:pPr>
        <w:tabs>
          <w:tab w:val="left" w:pos="1248"/>
        </w:tabs>
      </w:pPr>
    </w:p>
    <w:p w14:paraId="051A5FE8"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 xml:space="preserve">Since it has positive </w:t>
      </w:r>
      <w:proofErr w:type="spellStart"/>
      <w:proofErr w:type="gramStart"/>
      <w:r w:rsidRPr="002773C0">
        <w:rPr>
          <w:rFonts w:ascii="Calibri" w:eastAsia="Times New Roman" w:hAnsi="Calibri" w:cs="Calibri"/>
          <w:b w:val="0"/>
          <w:color w:val="000000"/>
          <w:sz w:val="22"/>
          <w:lang w:val="en-IN" w:eastAsia="en-IN"/>
        </w:rPr>
        <w:t>correlation,we</w:t>
      </w:r>
      <w:proofErr w:type="spellEnd"/>
      <w:proofErr w:type="gramEnd"/>
      <w:r w:rsidRPr="002773C0">
        <w:rPr>
          <w:rFonts w:ascii="Calibri" w:eastAsia="Times New Roman" w:hAnsi="Calibri" w:cs="Calibri"/>
          <w:b w:val="0"/>
          <w:color w:val="000000"/>
          <w:sz w:val="22"/>
          <w:lang w:val="en-IN" w:eastAsia="en-IN"/>
        </w:rPr>
        <w:t xml:space="preserve"> will say that it is a dependent</w:t>
      </w:r>
    </w:p>
    <w:p w14:paraId="6CE959DA" w14:textId="77777777" w:rsidR="002773C0" w:rsidRPr="002773C0" w:rsidRDefault="002773C0" w:rsidP="002773C0">
      <w:pPr>
        <w:tabs>
          <w:tab w:val="left" w:pos="1248"/>
        </w:tabs>
      </w:pPr>
    </w:p>
    <w:p w14:paraId="6F9E3E06" w14:textId="15DE8555" w:rsidR="002773C0" w:rsidRPr="004154EF" w:rsidRDefault="002773C0" w:rsidP="001F0AF0">
      <w:pPr>
        <w:spacing w:after="200"/>
        <w:rPr>
          <w:b w:val="0"/>
          <w:bCs/>
          <w:color w:val="C00000"/>
          <w:szCs w:val="28"/>
        </w:rPr>
      </w:pPr>
      <w:r w:rsidRPr="004154EF">
        <w:rPr>
          <w:b w:val="0"/>
          <w:bCs/>
          <w:color w:val="C00000"/>
          <w:szCs w:val="28"/>
        </w:rPr>
        <w:t xml:space="preserve">g) Do a similar </w:t>
      </w:r>
      <w:proofErr w:type="spellStart"/>
      <w:r w:rsidRPr="004154EF">
        <w:rPr>
          <w:b w:val="0"/>
          <w:bCs/>
          <w:color w:val="C00000"/>
          <w:szCs w:val="28"/>
        </w:rPr>
        <w:t>dependants</w:t>
      </w:r>
      <w:proofErr w:type="spellEnd"/>
      <w:r w:rsidRPr="004154EF">
        <w:rPr>
          <w:b w:val="0"/>
          <w:bCs/>
          <w:color w:val="C00000"/>
          <w:szCs w:val="28"/>
        </w:rPr>
        <w:t>-charges analysis, Region-wise</w:t>
      </w:r>
    </w:p>
    <w:p w14:paraId="3CC294EC" w14:textId="77777777" w:rsidR="002773C0" w:rsidRPr="004154EF" w:rsidRDefault="002773C0" w:rsidP="001F0AF0">
      <w:pPr>
        <w:spacing w:after="200"/>
        <w:rPr>
          <w:color w:val="C00000"/>
          <w:szCs w:val="28"/>
        </w:rPr>
      </w:pPr>
    </w:p>
    <w:tbl>
      <w:tblPr>
        <w:tblW w:w="9360" w:type="dxa"/>
        <w:tblLook w:val="04A0" w:firstRow="1" w:lastRow="0" w:firstColumn="1" w:lastColumn="0" w:noHBand="0" w:noVBand="1"/>
      </w:tblPr>
      <w:tblGrid>
        <w:gridCol w:w="1780"/>
        <w:gridCol w:w="1387"/>
        <w:gridCol w:w="1387"/>
        <w:gridCol w:w="1387"/>
        <w:gridCol w:w="1387"/>
        <w:gridCol w:w="1387"/>
        <w:gridCol w:w="1164"/>
      </w:tblGrid>
      <w:tr w:rsidR="002773C0" w:rsidRPr="002773C0" w14:paraId="62B5994F" w14:textId="77777777" w:rsidTr="002773C0">
        <w:trPr>
          <w:trHeight w:val="288"/>
        </w:trPr>
        <w:tc>
          <w:tcPr>
            <w:tcW w:w="1780" w:type="dxa"/>
            <w:tcBorders>
              <w:top w:val="nil"/>
              <w:left w:val="nil"/>
              <w:bottom w:val="nil"/>
              <w:right w:val="nil"/>
            </w:tcBorders>
            <w:shd w:val="clear" w:color="D9E1F2" w:fill="D9E1F2"/>
            <w:noWrap/>
            <w:vAlign w:val="bottom"/>
            <w:hideMark/>
          </w:tcPr>
          <w:p w14:paraId="4B25A643"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 xml:space="preserve">Average of </w:t>
            </w:r>
            <w:proofErr w:type="gramStart"/>
            <w:r w:rsidRPr="002773C0">
              <w:rPr>
                <w:rFonts w:ascii="Calibri" w:eastAsia="Times New Roman" w:hAnsi="Calibri" w:cs="Calibri"/>
                <w:bCs/>
                <w:color w:val="000000"/>
                <w:sz w:val="22"/>
                <w:lang w:val="en-IN" w:eastAsia="en-IN"/>
              </w:rPr>
              <w:t>charges(</w:t>
            </w:r>
            <w:proofErr w:type="gramEnd"/>
            <w:r w:rsidRPr="002773C0">
              <w:rPr>
                <w:rFonts w:ascii="Calibri" w:eastAsia="Times New Roman" w:hAnsi="Calibri" w:cs="Calibri"/>
                <w:bCs/>
                <w:color w:val="000000"/>
                <w:sz w:val="22"/>
                <w:lang w:val="en-IN" w:eastAsia="en-IN"/>
              </w:rPr>
              <w:t>$)</w:t>
            </w:r>
          </w:p>
        </w:tc>
        <w:tc>
          <w:tcPr>
            <w:tcW w:w="1300" w:type="dxa"/>
            <w:tcBorders>
              <w:top w:val="nil"/>
              <w:left w:val="nil"/>
              <w:bottom w:val="nil"/>
              <w:right w:val="nil"/>
            </w:tcBorders>
            <w:shd w:val="clear" w:color="D9E1F2" w:fill="D9E1F2"/>
            <w:noWrap/>
            <w:vAlign w:val="bottom"/>
            <w:hideMark/>
          </w:tcPr>
          <w:p w14:paraId="7E684090"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Children</w:t>
            </w:r>
          </w:p>
        </w:tc>
        <w:tc>
          <w:tcPr>
            <w:tcW w:w="1300" w:type="dxa"/>
            <w:tcBorders>
              <w:top w:val="nil"/>
              <w:left w:val="nil"/>
              <w:bottom w:val="nil"/>
              <w:right w:val="nil"/>
            </w:tcBorders>
            <w:shd w:val="clear" w:color="D9E1F2" w:fill="D9E1F2"/>
            <w:noWrap/>
            <w:vAlign w:val="bottom"/>
            <w:hideMark/>
          </w:tcPr>
          <w:p w14:paraId="0081C78E" w14:textId="77777777" w:rsidR="002773C0" w:rsidRPr="002773C0" w:rsidRDefault="002773C0" w:rsidP="002773C0">
            <w:pPr>
              <w:spacing w:line="240" w:lineRule="auto"/>
              <w:rPr>
                <w:rFonts w:ascii="Calibri" w:eastAsia="Times New Roman" w:hAnsi="Calibri" w:cs="Calibri"/>
                <w:bCs/>
                <w:color w:val="000000"/>
                <w:sz w:val="22"/>
                <w:lang w:val="en-IN" w:eastAsia="en-IN"/>
              </w:rPr>
            </w:pPr>
          </w:p>
        </w:tc>
        <w:tc>
          <w:tcPr>
            <w:tcW w:w="1300" w:type="dxa"/>
            <w:tcBorders>
              <w:top w:val="nil"/>
              <w:left w:val="nil"/>
              <w:bottom w:val="nil"/>
              <w:right w:val="nil"/>
            </w:tcBorders>
            <w:shd w:val="clear" w:color="D9E1F2" w:fill="D9E1F2"/>
            <w:noWrap/>
            <w:vAlign w:val="bottom"/>
            <w:hideMark/>
          </w:tcPr>
          <w:p w14:paraId="0DD15427" w14:textId="77777777" w:rsidR="002773C0" w:rsidRPr="002773C0" w:rsidRDefault="002773C0" w:rsidP="002773C0">
            <w:pPr>
              <w:spacing w:line="240" w:lineRule="auto"/>
              <w:rPr>
                <w:rFonts w:ascii="Times New Roman" w:eastAsia="Times New Roman" w:hAnsi="Times New Roman" w:cs="Times New Roman"/>
                <w:b w:val="0"/>
                <w:color w:val="auto"/>
                <w:sz w:val="20"/>
                <w:szCs w:val="20"/>
                <w:lang w:val="en-IN" w:eastAsia="en-IN"/>
              </w:rPr>
            </w:pPr>
          </w:p>
        </w:tc>
        <w:tc>
          <w:tcPr>
            <w:tcW w:w="1300" w:type="dxa"/>
            <w:tcBorders>
              <w:top w:val="nil"/>
              <w:left w:val="nil"/>
              <w:bottom w:val="nil"/>
              <w:right w:val="nil"/>
            </w:tcBorders>
            <w:shd w:val="clear" w:color="D9E1F2" w:fill="D9E1F2"/>
            <w:noWrap/>
            <w:vAlign w:val="bottom"/>
            <w:hideMark/>
          </w:tcPr>
          <w:p w14:paraId="32960D2C" w14:textId="77777777" w:rsidR="002773C0" w:rsidRPr="002773C0" w:rsidRDefault="002773C0" w:rsidP="002773C0">
            <w:pPr>
              <w:spacing w:line="240" w:lineRule="auto"/>
              <w:rPr>
                <w:rFonts w:ascii="Times New Roman" w:eastAsia="Times New Roman" w:hAnsi="Times New Roman" w:cs="Times New Roman"/>
                <w:b w:val="0"/>
                <w:color w:val="auto"/>
                <w:sz w:val="20"/>
                <w:szCs w:val="20"/>
                <w:lang w:val="en-IN" w:eastAsia="en-IN"/>
              </w:rPr>
            </w:pPr>
          </w:p>
        </w:tc>
        <w:tc>
          <w:tcPr>
            <w:tcW w:w="1300" w:type="dxa"/>
            <w:tcBorders>
              <w:top w:val="nil"/>
              <w:left w:val="nil"/>
              <w:bottom w:val="nil"/>
              <w:right w:val="nil"/>
            </w:tcBorders>
            <w:shd w:val="clear" w:color="D9E1F2" w:fill="D9E1F2"/>
            <w:noWrap/>
            <w:vAlign w:val="bottom"/>
            <w:hideMark/>
          </w:tcPr>
          <w:p w14:paraId="41842E62" w14:textId="77777777" w:rsidR="002773C0" w:rsidRPr="002773C0" w:rsidRDefault="002773C0" w:rsidP="002773C0">
            <w:pPr>
              <w:spacing w:line="240" w:lineRule="auto"/>
              <w:rPr>
                <w:rFonts w:ascii="Times New Roman" w:eastAsia="Times New Roman" w:hAnsi="Times New Roman" w:cs="Times New Roman"/>
                <w:b w:val="0"/>
                <w:color w:val="auto"/>
                <w:sz w:val="20"/>
                <w:szCs w:val="20"/>
                <w:lang w:val="en-IN" w:eastAsia="en-IN"/>
              </w:rPr>
            </w:pPr>
          </w:p>
        </w:tc>
        <w:tc>
          <w:tcPr>
            <w:tcW w:w="1080" w:type="dxa"/>
            <w:tcBorders>
              <w:top w:val="nil"/>
              <w:left w:val="nil"/>
              <w:bottom w:val="nil"/>
              <w:right w:val="nil"/>
            </w:tcBorders>
            <w:shd w:val="clear" w:color="D9E1F2" w:fill="D9E1F2"/>
            <w:noWrap/>
            <w:vAlign w:val="bottom"/>
            <w:hideMark/>
          </w:tcPr>
          <w:p w14:paraId="06F43C2F" w14:textId="77777777" w:rsidR="002773C0" w:rsidRPr="002773C0" w:rsidRDefault="002773C0" w:rsidP="002773C0">
            <w:pPr>
              <w:spacing w:line="240" w:lineRule="auto"/>
              <w:rPr>
                <w:rFonts w:ascii="Times New Roman" w:eastAsia="Times New Roman" w:hAnsi="Times New Roman" w:cs="Times New Roman"/>
                <w:b w:val="0"/>
                <w:color w:val="auto"/>
                <w:sz w:val="20"/>
                <w:szCs w:val="20"/>
                <w:lang w:val="en-IN" w:eastAsia="en-IN"/>
              </w:rPr>
            </w:pPr>
          </w:p>
        </w:tc>
      </w:tr>
      <w:tr w:rsidR="002773C0" w:rsidRPr="002773C0" w14:paraId="4404DB7E" w14:textId="77777777" w:rsidTr="002773C0">
        <w:trPr>
          <w:trHeight w:val="288"/>
        </w:trPr>
        <w:tc>
          <w:tcPr>
            <w:tcW w:w="1780" w:type="dxa"/>
            <w:tcBorders>
              <w:top w:val="nil"/>
              <w:left w:val="nil"/>
              <w:bottom w:val="single" w:sz="4" w:space="0" w:color="8EA9DB"/>
              <w:right w:val="nil"/>
            </w:tcBorders>
            <w:shd w:val="clear" w:color="D9E1F2" w:fill="D9E1F2"/>
            <w:noWrap/>
            <w:vAlign w:val="bottom"/>
            <w:hideMark/>
          </w:tcPr>
          <w:p w14:paraId="6BC75B6A"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Region</w:t>
            </w:r>
          </w:p>
        </w:tc>
        <w:tc>
          <w:tcPr>
            <w:tcW w:w="1300" w:type="dxa"/>
            <w:tcBorders>
              <w:top w:val="nil"/>
              <w:left w:val="nil"/>
              <w:bottom w:val="single" w:sz="4" w:space="0" w:color="8EA9DB"/>
              <w:right w:val="nil"/>
            </w:tcBorders>
            <w:shd w:val="clear" w:color="D9E1F2" w:fill="D9E1F2"/>
            <w:noWrap/>
            <w:vAlign w:val="bottom"/>
            <w:hideMark/>
          </w:tcPr>
          <w:p w14:paraId="5A0AEB0A"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0</w:t>
            </w:r>
          </w:p>
        </w:tc>
        <w:tc>
          <w:tcPr>
            <w:tcW w:w="1300" w:type="dxa"/>
            <w:tcBorders>
              <w:top w:val="nil"/>
              <w:left w:val="nil"/>
              <w:bottom w:val="single" w:sz="4" w:space="0" w:color="8EA9DB"/>
              <w:right w:val="nil"/>
            </w:tcBorders>
            <w:shd w:val="clear" w:color="D9E1F2" w:fill="D9E1F2"/>
            <w:noWrap/>
            <w:vAlign w:val="bottom"/>
            <w:hideMark/>
          </w:tcPr>
          <w:p w14:paraId="6FE7D072"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1</w:t>
            </w:r>
          </w:p>
        </w:tc>
        <w:tc>
          <w:tcPr>
            <w:tcW w:w="1300" w:type="dxa"/>
            <w:tcBorders>
              <w:top w:val="nil"/>
              <w:left w:val="nil"/>
              <w:bottom w:val="single" w:sz="4" w:space="0" w:color="8EA9DB"/>
              <w:right w:val="nil"/>
            </w:tcBorders>
            <w:shd w:val="clear" w:color="D9E1F2" w:fill="D9E1F2"/>
            <w:noWrap/>
            <w:vAlign w:val="bottom"/>
            <w:hideMark/>
          </w:tcPr>
          <w:p w14:paraId="2B34A23F"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2</w:t>
            </w:r>
          </w:p>
        </w:tc>
        <w:tc>
          <w:tcPr>
            <w:tcW w:w="1300" w:type="dxa"/>
            <w:tcBorders>
              <w:top w:val="nil"/>
              <w:left w:val="nil"/>
              <w:bottom w:val="single" w:sz="4" w:space="0" w:color="8EA9DB"/>
              <w:right w:val="nil"/>
            </w:tcBorders>
            <w:shd w:val="clear" w:color="D9E1F2" w:fill="D9E1F2"/>
            <w:noWrap/>
            <w:vAlign w:val="bottom"/>
            <w:hideMark/>
          </w:tcPr>
          <w:p w14:paraId="1D41160B"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3</w:t>
            </w:r>
          </w:p>
        </w:tc>
        <w:tc>
          <w:tcPr>
            <w:tcW w:w="1300" w:type="dxa"/>
            <w:tcBorders>
              <w:top w:val="nil"/>
              <w:left w:val="nil"/>
              <w:bottom w:val="single" w:sz="4" w:space="0" w:color="8EA9DB"/>
              <w:right w:val="nil"/>
            </w:tcBorders>
            <w:shd w:val="clear" w:color="D9E1F2" w:fill="D9E1F2"/>
            <w:noWrap/>
            <w:vAlign w:val="bottom"/>
            <w:hideMark/>
          </w:tcPr>
          <w:p w14:paraId="64F75E97"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4</w:t>
            </w:r>
          </w:p>
        </w:tc>
        <w:tc>
          <w:tcPr>
            <w:tcW w:w="1080" w:type="dxa"/>
            <w:tcBorders>
              <w:top w:val="nil"/>
              <w:left w:val="nil"/>
              <w:bottom w:val="single" w:sz="4" w:space="0" w:color="8EA9DB"/>
              <w:right w:val="nil"/>
            </w:tcBorders>
            <w:shd w:val="clear" w:color="D9E1F2" w:fill="D9E1F2"/>
            <w:noWrap/>
            <w:vAlign w:val="bottom"/>
            <w:hideMark/>
          </w:tcPr>
          <w:p w14:paraId="00F4A259" w14:textId="77777777" w:rsidR="002773C0" w:rsidRPr="002773C0" w:rsidRDefault="002773C0" w:rsidP="002773C0">
            <w:pPr>
              <w:spacing w:line="240" w:lineRule="auto"/>
              <w:jc w:val="right"/>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5</w:t>
            </w:r>
          </w:p>
        </w:tc>
      </w:tr>
      <w:tr w:rsidR="002773C0" w:rsidRPr="002773C0" w14:paraId="186AE5AF" w14:textId="77777777" w:rsidTr="002773C0">
        <w:trPr>
          <w:trHeight w:val="288"/>
        </w:trPr>
        <w:tc>
          <w:tcPr>
            <w:tcW w:w="1780" w:type="dxa"/>
            <w:tcBorders>
              <w:top w:val="nil"/>
              <w:left w:val="nil"/>
              <w:bottom w:val="nil"/>
              <w:right w:val="nil"/>
            </w:tcBorders>
            <w:shd w:val="clear" w:color="auto" w:fill="auto"/>
            <w:noWrap/>
            <w:vAlign w:val="bottom"/>
            <w:hideMark/>
          </w:tcPr>
          <w:p w14:paraId="09653C3B"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northeast</w:t>
            </w:r>
          </w:p>
        </w:tc>
        <w:tc>
          <w:tcPr>
            <w:tcW w:w="1300" w:type="dxa"/>
            <w:tcBorders>
              <w:top w:val="nil"/>
              <w:left w:val="nil"/>
              <w:bottom w:val="nil"/>
              <w:right w:val="nil"/>
            </w:tcBorders>
            <w:shd w:val="clear" w:color="auto" w:fill="auto"/>
            <w:noWrap/>
            <w:vAlign w:val="bottom"/>
            <w:hideMark/>
          </w:tcPr>
          <w:p w14:paraId="0BC45F01"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11626.46266</w:t>
            </w:r>
          </w:p>
        </w:tc>
        <w:tc>
          <w:tcPr>
            <w:tcW w:w="1300" w:type="dxa"/>
            <w:tcBorders>
              <w:top w:val="nil"/>
              <w:left w:val="nil"/>
              <w:bottom w:val="nil"/>
              <w:right w:val="nil"/>
            </w:tcBorders>
            <w:shd w:val="clear" w:color="auto" w:fill="auto"/>
            <w:noWrap/>
            <w:vAlign w:val="bottom"/>
            <w:hideMark/>
          </w:tcPr>
          <w:p w14:paraId="077D6C5A"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16310.2064</w:t>
            </w:r>
          </w:p>
        </w:tc>
        <w:tc>
          <w:tcPr>
            <w:tcW w:w="1300" w:type="dxa"/>
            <w:tcBorders>
              <w:top w:val="nil"/>
              <w:left w:val="nil"/>
              <w:bottom w:val="nil"/>
              <w:right w:val="nil"/>
            </w:tcBorders>
            <w:shd w:val="clear" w:color="auto" w:fill="auto"/>
            <w:noWrap/>
            <w:vAlign w:val="bottom"/>
            <w:hideMark/>
          </w:tcPr>
          <w:p w14:paraId="71B27B01"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13615.15272</w:t>
            </w:r>
          </w:p>
        </w:tc>
        <w:tc>
          <w:tcPr>
            <w:tcW w:w="1300" w:type="dxa"/>
            <w:tcBorders>
              <w:top w:val="nil"/>
              <w:left w:val="nil"/>
              <w:bottom w:val="nil"/>
              <w:right w:val="nil"/>
            </w:tcBorders>
            <w:shd w:val="clear" w:color="auto" w:fill="auto"/>
            <w:noWrap/>
            <w:vAlign w:val="bottom"/>
            <w:hideMark/>
          </w:tcPr>
          <w:p w14:paraId="6725CC0C"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14409.9133</w:t>
            </w:r>
          </w:p>
        </w:tc>
        <w:tc>
          <w:tcPr>
            <w:tcW w:w="1300" w:type="dxa"/>
            <w:tcBorders>
              <w:top w:val="nil"/>
              <w:left w:val="nil"/>
              <w:bottom w:val="nil"/>
              <w:right w:val="nil"/>
            </w:tcBorders>
            <w:shd w:val="clear" w:color="auto" w:fill="auto"/>
            <w:noWrap/>
            <w:vAlign w:val="bottom"/>
            <w:hideMark/>
          </w:tcPr>
          <w:p w14:paraId="3011DDC6"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14485.19312</w:t>
            </w:r>
          </w:p>
        </w:tc>
        <w:tc>
          <w:tcPr>
            <w:tcW w:w="1080" w:type="dxa"/>
            <w:tcBorders>
              <w:top w:val="nil"/>
              <w:left w:val="nil"/>
              <w:bottom w:val="nil"/>
              <w:right w:val="nil"/>
            </w:tcBorders>
            <w:shd w:val="clear" w:color="auto" w:fill="auto"/>
            <w:noWrap/>
            <w:vAlign w:val="bottom"/>
            <w:hideMark/>
          </w:tcPr>
          <w:p w14:paraId="3875C09C"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6978.9735</w:t>
            </w:r>
          </w:p>
        </w:tc>
      </w:tr>
      <w:tr w:rsidR="002773C0" w:rsidRPr="002773C0" w14:paraId="0FA69D38" w14:textId="77777777" w:rsidTr="002773C0">
        <w:trPr>
          <w:trHeight w:val="288"/>
        </w:trPr>
        <w:tc>
          <w:tcPr>
            <w:tcW w:w="1780" w:type="dxa"/>
            <w:tcBorders>
              <w:top w:val="nil"/>
              <w:left w:val="nil"/>
              <w:bottom w:val="nil"/>
              <w:right w:val="nil"/>
            </w:tcBorders>
            <w:shd w:val="clear" w:color="auto" w:fill="auto"/>
            <w:noWrap/>
            <w:vAlign w:val="bottom"/>
            <w:hideMark/>
          </w:tcPr>
          <w:p w14:paraId="57FA2937"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northwest</w:t>
            </w:r>
          </w:p>
        </w:tc>
        <w:tc>
          <w:tcPr>
            <w:tcW w:w="1300" w:type="dxa"/>
            <w:tcBorders>
              <w:top w:val="nil"/>
              <w:left w:val="nil"/>
              <w:bottom w:val="nil"/>
              <w:right w:val="nil"/>
            </w:tcBorders>
            <w:shd w:val="clear" w:color="auto" w:fill="auto"/>
            <w:noWrap/>
            <w:vAlign w:val="bottom"/>
            <w:hideMark/>
          </w:tcPr>
          <w:p w14:paraId="330BF720"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11324.37092</w:t>
            </w:r>
          </w:p>
        </w:tc>
        <w:tc>
          <w:tcPr>
            <w:tcW w:w="1300" w:type="dxa"/>
            <w:tcBorders>
              <w:top w:val="nil"/>
              <w:left w:val="nil"/>
              <w:bottom w:val="nil"/>
              <w:right w:val="nil"/>
            </w:tcBorders>
            <w:shd w:val="clear" w:color="auto" w:fill="auto"/>
            <w:noWrap/>
            <w:vAlign w:val="bottom"/>
            <w:hideMark/>
          </w:tcPr>
          <w:p w14:paraId="6D145FCA"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10230.25631</w:t>
            </w:r>
          </w:p>
        </w:tc>
        <w:tc>
          <w:tcPr>
            <w:tcW w:w="1300" w:type="dxa"/>
            <w:tcBorders>
              <w:top w:val="nil"/>
              <w:left w:val="nil"/>
              <w:bottom w:val="nil"/>
              <w:right w:val="nil"/>
            </w:tcBorders>
            <w:shd w:val="clear" w:color="auto" w:fill="auto"/>
            <w:noWrap/>
            <w:vAlign w:val="bottom"/>
            <w:hideMark/>
          </w:tcPr>
          <w:p w14:paraId="41ABA811"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13464.31469</w:t>
            </w:r>
          </w:p>
        </w:tc>
        <w:tc>
          <w:tcPr>
            <w:tcW w:w="1300" w:type="dxa"/>
            <w:tcBorders>
              <w:top w:val="nil"/>
              <w:left w:val="nil"/>
              <w:bottom w:val="nil"/>
              <w:right w:val="nil"/>
            </w:tcBorders>
            <w:shd w:val="clear" w:color="auto" w:fill="auto"/>
            <w:noWrap/>
            <w:vAlign w:val="bottom"/>
            <w:hideMark/>
          </w:tcPr>
          <w:p w14:paraId="715B6C5D"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17786.16067</w:t>
            </w:r>
          </w:p>
        </w:tc>
        <w:tc>
          <w:tcPr>
            <w:tcW w:w="1300" w:type="dxa"/>
            <w:tcBorders>
              <w:top w:val="nil"/>
              <w:left w:val="nil"/>
              <w:bottom w:val="nil"/>
              <w:right w:val="nil"/>
            </w:tcBorders>
            <w:shd w:val="clear" w:color="auto" w:fill="auto"/>
            <w:noWrap/>
            <w:vAlign w:val="bottom"/>
            <w:hideMark/>
          </w:tcPr>
          <w:p w14:paraId="5B5923F8"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11347.01873</w:t>
            </w:r>
          </w:p>
        </w:tc>
        <w:tc>
          <w:tcPr>
            <w:tcW w:w="1080" w:type="dxa"/>
            <w:tcBorders>
              <w:top w:val="nil"/>
              <w:left w:val="nil"/>
              <w:bottom w:val="nil"/>
              <w:right w:val="nil"/>
            </w:tcBorders>
            <w:shd w:val="clear" w:color="auto" w:fill="auto"/>
            <w:noWrap/>
            <w:vAlign w:val="bottom"/>
            <w:hideMark/>
          </w:tcPr>
          <w:p w14:paraId="05C5C86C"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8965.7958</w:t>
            </w:r>
          </w:p>
        </w:tc>
      </w:tr>
      <w:tr w:rsidR="002773C0" w:rsidRPr="002773C0" w14:paraId="0FB9546B" w14:textId="77777777" w:rsidTr="002773C0">
        <w:trPr>
          <w:trHeight w:val="288"/>
        </w:trPr>
        <w:tc>
          <w:tcPr>
            <w:tcW w:w="1780" w:type="dxa"/>
            <w:tcBorders>
              <w:top w:val="nil"/>
              <w:left w:val="nil"/>
              <w:bottom w:val="nil"/>
              <w:right w:val="nil"/>
            </w:tcBorders>
            <w:shd w:val="clear" w:color="auto" w:fill="auto"/>
            <w:noWrap/>
            <w:vAlign w:val="bottom"/>
            <w:hideMark/>
          </w:tcPr>
          <w:p w14:paraId="05EA39D9"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southeast</w:t>
            </w:r>
          </w:p>
        </w:tc>
        <w:tc>
          <w:tcPr>
            <w:tcW w:w="1300" w:type="dxa"/>
            <w:tcBorders>
              <w:top w:val="nil"/>
              <w:left w:val="nil"/>
              <w:bottom w:val="nil"/>
              <w:right w:val="nil"/>
            </w:tcBorders>
            <w:shd w:val="clear" w:color="auto" w:fill="auto"/>
            <w:noWrap/>
            <w:vAlign w:val="bottom"/>
            <w:hideMark/>
          </w:tcPr>
          <w:p w14:paraId="05B9FEC5"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14309.86838</w:t>
            </w:r>
          </w:p>
        </w:tc>
        <w:tc>
          <w:tcPr>
            <w:tcW w:w="1300" w:type="dxa"/>
            <w:tcBorders>
              <w:top w:val="nil"/>
              <w:left w:val="nil"/>
              <w:bottom w:val="nil"/>
              <w:right w:val="nil"/>
            </w:tcBorders>
            <w:shd w:val="clear" w:color="auto" w:fill="auto"/>
            <w:noWrap/>
            <w:vAlign w:val="bottom"/>
            <w:hideMark/>
          </w:tcPr>
          <w:p w14:paraId="4B6F833D"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13687.04197</w:t>
            </w:r>
          </w:p>
        </w:tc>
        <w:tc>
          <w:tcPr>
            <w:tcW w:w="1300" w:type="dxa"/>
            <w:tcBorders>
              <w:top w:val="nil"/>
              <w:left w:val="nil"/>
              <w:bottom w:val="nil"/>
              <w:right w:val="nil"/>
            </w:tcBorders>
            <w:shd w:val="clear" w:color="auto" w:fill="auto"/>
            <w:noWrap/>
            <w:vAlign w:val="bottom"/>
            <w:hideMark/>
          </w:tcPr>
          <w:p w14:paraId="100A936E"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15728.47062</w:t>
            </w:r>
          </w:p>
        </w:tc>
        <w:tc>
          <w:tcPr>
            <w:tcW w:w="1300" w:type="dxa"/>
            <w:tcBorders>
              <w:top w:val="nil"/>
              <w:left w:val="nil"/>
              <w:bottom w:val="nil"/>
              <w:right w:val="nil"/>
            </w:tcBorders>
            <w:shd w:val="clear" w:color="auto" w:fill="auto"/>
            <w:noWrap/>
            <w:vAlign w:val="bottom"/>
            <w:hideMark/>
          </w:tcPr>
          <w:p w14:paraId="00C69564"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18449.84602</w:t>
            </w:r>
          </w:p>
        </w:tc>
        <w:tc>
          <w:tcPr>
            <w:tcW w:w="1300" w:type="dxa"/>
            <w:tcBorders>
              <w:top w:val="nil"/>
              <w:left w:val="nil"/>
              <w:bottom w:val="nil"/>
              <w:right w:val="nil"/>
            </w:tcBorders>
            <w:shd w:val="clear" w:color="auto" w:fill="auto"/>
            <w:noWrap/>
            <w:vAlign w:val="bottom"/>
            <w:hideMark/>
          </w:tcPr>
          <w:p w14:paraId="5D5DDA2B"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14451.02397</w:t>
            </w:r>
          </w:p>
        </w:tc>
        <w:tc>
          <w:tcPr>
            <w:tcW w:w="1080" w:type="dxa"/>
            <w:tcBorders>
              <w:top w:val="nil"/>
              <w:left w:val="nil"/>
              <w:bottom w:val="nil"/>
              <w:right w:val="nil"/>
            </w:tcBorders>
            <w:shd w:val="clear" w:color="auto" w:fill="auto"/>
            <w:noWrap/>
            <w:vAlign w:val="bottom"/>
            <w:hideMark/>
          </w:tcPr>
          <w:p w14:paraId="74879057"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10115.442</w:t>
            </w:r>
          </w:p>
        </w:tc>
      </w:tr>
      <w:tr w:rsidR="002773C0" w:rsidRPr="002773C0" w14:paraId="7048F316" w14:textId="77777777" w:rsidTr="002773C0">
        <w:trPr>
          <w:trHeight w:val="288"/>
        </w:trPr>
        <w:tc>
          <w:tcPr>
            <w:tcW w:w="1780" w:type="dxa"/>
            <w:tcBorders>
              <w:top w:val="nil"/>
              <w:left w:val="nil"/>
              <w:bottom w:val="nil"/>
              <w:right w:val="nil"/>
            </w:tcBorders>
            <w:shd w:val="clear" w:color="auto" w:fill="auto"/>
            <w:noWrap/>
            <w:vAlign w:val="bottom"/>
            <w:hideMark/>
          </w:tcPr>
          <w:p w14:paraId="53E83542"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southwest</w:t>
            </w:r>
          </w:p>
        </w:tc>
        <w:tc>
          <w:tcPr>
            <w:tcW w:w="1300" w:type="dxa"/>
            <w:tcBorders>
              <w:top w:val="nil"/>
              <w:left w:val="nil"/>
              <w:bottom w:val="nil"/>
              <w:right w:val="nil"/>
            </w:tcBorders>
            <w:shd w:val="clear" w:color="auto" w:fill="auto"/>
            <w:noWrap/>
            <w:vAlign w:val="bottom"/>
            <w:hideMark/>
          </w:tcPr>
          <w:p w14:paraId="0E4FFB26"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11938.50499</w:t>
            </w:r>
          </w:p>
        </w:tc>
        <w:tc>
          <w:tcPr>
            <w:tcW w:w="1300" w:type="dxa"/>
            <w:tcBorders>
              <w:top w:val="nil"/>
              <w:left w:val="nil"/>
              <w:bottom w:val="nil"/>
              <w:right w:val="nil"/>
            </w:tcBorders>
            <w:shd w:val="clear" w:color="auto" w:fill="auto"/>
            <w:noWrap/>
            <w:vAlign w:val="bottom"/>
            <w:hideMark/>
          </w:tcPr>
          <w:p w14:paraId="2D628FF0"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10406.48495</w:t>
            </w:r>
          </w:p>
        </w:tc>
        <w:tc>
          <w:tcPr>
            <w:tcW w:w="1300" w:type="dxa"/>
            <w:tcBorders>
              <w:top w:val="nil"/>
              <w:left w:val="nil"/>
              <w:bottom w:val="nil"/>
              <w:right w:val="nil"/>
            </w:tcBorders>
            <w:shd w:val="clear" w:color="auto" w:fill="auto"/>
            <w:noWrap/>
            <w:vAlign w:val="bottom"/>
            <w:hideMark/>
          </w:tcPr>
          <w:p w14:paraId="3938A754"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17483.48556</w:t>
            </w:r>
          </w:p>
        </w:tc>
        <w:tc>
          <w:tcPr>
            <w:tcW w:w="1300" w:type="dxa"/>
            <w:tcBorders>
              <w:top w:val="nil"/>
              <w:left w:val="nil"/>
              <w:bottom w:val="nil"/>
              <w:right w:val="nil"/>
            </w:tcBorders>
            <w:shd w:val="clear" w:color="auto" w:fill="auto"/>
            <w:noWrap/>
            <w:vAlign w:val="bottom"/>
            <w:hideMark/>
          </w:tcPr>
          <w:p w14:paraId="4D7823BF"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10402.44226</w:t>
            </w:r>
          </w:p>
        </w:tc>
        <w:tc>
          <w:tcPr>
            <w:tcW w:w="1300" w:type="dxa"/>
            <w:tcBorders>
              <w:top w:val="nil"/>
              <w:left w:val="nil"/>
              <w:bottom w:val="nil"/>
              <w:right w:val="nil"/>
            </w:tcBorders>
            <w:shd w:val="clear" w:color="auto" w:fill="auto"/>
            <w:noWrap/>
            <w:vAlign w:val="bottom"/>
            <w:hideMark/>
          </w:tcPr>
          <w:p w14:paraId="15003540"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14933.26053</w:t>
            </w:r>
          </w:p>
        </w:tc>
        <w:tc>
          <w:tcPr>
            <w:tcW w:w="1080" w:type="dxa"/>
            <w:tcBorders>
              <w:top w:val="nil"/>
              <w:left w:val="nil"/>
              <w:bottom w:val="nil"/>
              <w:right w:val="nil"/>
            </w:tcBorders>
            <w:shd w:val="clear" w:color="auto" w:fill="auto"/>
            <w:noWrap/>
            <w:vAlign w:val="bottom"/>
            <w:hideMark/>
          </w:tcPr>
          <w:p w14:paraId="44078A14"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8444.1586</w:t>
            </w:r>
          </w:p>
        </w:tc>
      </w:tr>
    </w:tbl>
    <w:p w14:paraId="78E332D9" w14:textId="77777777" w:rsidR="002773C0" w:rsidRDefault="002773C0">
      <w:pPr>
        <w:spacing w:after="200"/>
      </w:pPr>
    </w:p>
    <w:p w14:paraId="2AA73F95" w14:textId="77777777" w:rsidR="002773C0" w:rsidRPr="004154EF" w:rsidRDefault="002773C0">
      <w:pPr>
        <w:spacing w:after="200"/>
        <w:rPr>
          <w:b w:val="0"/>
          <w:bCs/>
          <w:color w:val="C00000"/>
          <w:szCs w:val="28"/>
        </w:rPr>
      </w:pPr>
      <w:r w:rsidRPr="004154EF">
        <w:rPr>
          <w:b w:val="0"/>
          <w:bCs/>
          <w:color w:val="C00000"/>
          <w:szCs w:val="28"/>
        </w:rPr>
        <w:t>h) Do at least one more pivot table and chart of your own choice on the remaining variable</w:t>
      </w:r>
    </w:p>
    <w:tbl>
      <w:tblPr>
        <w:tblW w:w="4534" w:type="dxa"/>
        <w:tblLook w:val="04A0" w:firstRow="1" w:lastRow="0" w:firstColumn="1" w:lastColumn="0" w:noHBand="0" w:noVBand="1"/>
      </w:tblPr>
      <w:tblGrid>
        <w:gridCol w:w="1760"/>
        <w:gridCol w:w="1387"/>
        <w:gridCol w:w="1387"/>
      </w:tblGrid>
      <w:tr w:rsidR="002773C0" w:rsidRPr="002773C0" w14:paraId="6D80E762" w14:textId="77777777" w:rsidTr="002773C0">
        <w:trPr>
          <w:trHeight w:val="288"/>
        </w:trPr>
        <w:tc>
          <w:tcPr>
            <w:tcW w:w="1760" w:type="dxa"/>
            <w:tcBorders>
              <w:top w:val="nil"/>
              <w:left w:val="nil"/>
              <w:bottom w:val="nil"/>
              <w:right w:val="nil"/>
            </w:tcBorders>
            <w:shd w:val="clear" w:color="D9E1F2" w:fill="D9E1F2"/>
            <w:noWrap/>
            <w:vAlign w:val="bottom"/>
            <w:hideMark/>
          </w:tcPr>
          <w:p w14:paraId="73696784"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 xml:space="preserve">Sum of </w:t>
            </w:r>
            <w:proofErr w:type="gramStart"/>
            <w:r w:rsidRPr="002773C0">
              <w:rPr>
                <w:rFonts w:ascii="Calibri" w:eastAsia="Times New Roman" w:hAnsi="Calibri" w:cs="Calibri"/>
                <w:bCs/>
                <w:color w:val="000000"/>
                <w:sz w:val="22"/>
                <w:lang w:val="en-IN" w:eastAsia="en-IN"/>
              </w:rPr>
              <w:t>charges(</w:t>
            </w:r>
            <w:proofErr w:type="gramEnd"/>
            <w:r w:rsidRPr="002773C0">
              <w:rPr>
                <w:rFonts w:ascii="Calibri" w:eastAsia="Times New Roman" w:hAnsi="Calibri" w:cs="Calibri"/>
                <w:bCs/>
                <w:color w:val="000000"/>
                <w:sz w:val="22"/>
                <w:lang w:val="en-IN" w:eastAsia="en-IN"/>
              </w:rPr>
              <w:t>$)</w:t>
            </w:r>
          </w:p>
        </w:tc>
        <w:tc>
          <w:tcPr>
            <w:tcW w:w="1387" w:type="dxa"/>
            <w:tcBorders>
              <w:top w:val="nil"/>
              <w:left w:val="nil"/>
              <w:bottom w:val="nil"/>
              <w:right w:val="nil"/>
            </w:tcBorders>
            <w:shd w:val="clear" w:color="D9E1F2" w:fill="D9E1F2"/>
            <w:noWrap/>
            <w:vAlign w:val="bottom"/>
            <w:hideMark/>
          </w:tcPr>
          <w:p w14:paraId="2DB51795"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Sex</w:t>
            </w:r>
          </w:p>
        </w:tc>
        <w:tc>
          <w:tcPr>
            <w:tcW w:w="1387" w:type="dxa"/>
            <w:tcBorders>
              <w:top w:val="nil"/>
              <w:left w:val="nil"/>
              <w:bottom w:val="nil"/>
              <w:right w:val="nil"/>
            </w:tcBorders>
            <w:shd w:val="clear" w:color="D9E1F2" w:fill="D9E1F2"/>
            <w:noWrap/>
            <w:vAlign w:val="bottom"/>
            <w:hideMark/>
          </w:tcPr>
          <w:p w14:paraId="175686DF" w14:textId="77777777" w:rsidR="002773C0" w:rsidRPr="002773C0" w:rsidRDefault="002773C0" w:rsidP="002773C0">
            <w:pPr>
              <w:spacing w:line="240" w:lineRule="auto"/>
              <w:rPr>
                <w:rFonts w:ascii="Calibri" w:eastAsia="Times New Roman" w:hAnsi="Calibri" w:cs="Calibri"/>
                <w:bCs/>
                <w:color w:val="000000"/>
                <w:sz w:val="22"/>
                <w:lang w:val="en-IN" w:eastAsia="en-IN"/>
              </w:rPr>
            </w:pPr>
          </w:p>
        </w:tc>
      </w:tr>
      <w:tr w:rsidR="002773C0" w:rsidRPr="002773C0" w14:paraId="18B5FB1D" w14:textId="77777777" w:rsidTr="002773C0">
        <w:trPr>
          <w:trHeight w:val="288"/>
        </w:trPr>
        <w:tc>
          <w:tcPr>
            <w:tcW w:w="1760" w:type="dxa"/>
            <w:tcBorders>
              <w:top w:val="nil"/>
              <w:left w:val="nil"/>
              <w:bottom w:val="single" w:sz="4" w:space="0" w:color="8EA9DB"/>
              <w:right w:val="nil"/>
            </w:tcBorders>
            <w:shd w:val="clear" w:color="D9E1F2" w:fill="D9E1F2"/>
            <w:noWrap/>
            <w:vAlign w:val="bottom"/>
            <w:hideMark/>
          </w:tcPr>
          <w:p w14:paraId="05399AA8"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Smoker</w:t>
            </w:r>
          </w:p>
        </w:tc>
        <w:tc>
          <w:tcPr>
            <w:tcW w:w="1387" w:type="dxa"/>
            <w:tcBorders>
              <w:top w:val="nil"/>
              <w:left w:val="nil"/>
              <w:bottom w:val="single" w:sz="4" w:space="0" w:color="8EA9DB"/>
              <w:right w:val="nil"/>
            </w:tcBorders>
            <w:shd w:val="clear" w:color="D9E1F2" w:fill="D9E1F2"/>
            <w:noWrap/>
            <w:vAlign w:val="bottom"/>
            <w:hideMark/>
          </w:tcPr>
          <w:p w14:paraId="0DEEE2D8"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female</w:t>
            </w:r>
          </w:p>
        </w:tc>
        <w:tc>
          <w:tcPr>
            <w:tcW w:w="1387" w:type="dxa"/>
            <w:tcBorders>
              <w:top w:val="nil"/>
              <w:left w:val="nil"/>
              <w:bottom w:val="single" w:sz="4" w:space="0" w:color="8EA9DB"/>
              <w:right w:val="nil"/>
            </w:tcBorders>
            <w:shd w:val="clear" w:color="D9E1F2" w:fill="D9E1F2"/>
            <w:noWrap/>
            <w:vAlign w:val="bottom"/>
            <w:hideMark/>
          </w:tcPr>
          <w:p w14:paraId="20813AB5" w14:textId="77777777" w:rsidR="002773C0" w:rsidRPr="002773C0" w:rsidRDefault="002773C0" w:rsidP="002773C0">
            <w:pPr>
              <w:spacing w:line="240" w:lineRule="auto"/>
              <w:rPr>
                <w:rFonts w:ascii="Calibri" w:eastAsia="Times New Roman" w:hAnsi="Calibri" w:cs="Calibri"/>
                <w:bCs/>
                <w:color w:val="000000"/>
                <w:sz w:val="22"/>
                <w:lang w:val="en-IN" w:eastAsia="en-IN"/>
              </w:rPr>
            </w:pPr>
            <w:r w:rsidRPr="002773C0">
              <w:rPr>
                <w:rFonts w:ascii="Calibri" w:eastAsia="Times New Roman" w:hAnsi="Calibri" w:cs="Calibri"/>
                <w:bCs/>
                <w:color w:val="000000"/>
                <w:sz w:val="22"/>
                <w:lang w:val="en-IN" w:eastAsia="en-IN"/>
              </w:rPr>
              <w:t>male</w:t>
            </w:r>
          </w:p>
        </w:tc>
      </w:tr>
      <w:tr w:rsidR="002773C0" w:rsidRPr="002773C0" w14:paraId="5864D89D" w14:textId="77777777" w:rsidTr="002773C0">
        <w:trPr>
          <w:trHeight w:val="288"/>
        </w:trPr>
        <w:tc>
          <w:tcPr>
            <w:tcW w:w="1760" w:type="dxa"/>
            <w:tcBorders>
              <w:top w:val="nil"/>
              <w:left w:val="nil"/>
              <w:bottom w:val="nil"/>
              <w:right w:val="nil"/>
            </w:tcBorders>
            <w:shd w:val="clear" w:color="auto" w:fill="auto"/>
            <w:noWrap/>
            <w:vAlign w:val="bottom"/>
            <w:hideMark/>
          </w:tcPr>
          <w:p w14:paraId="186F3458"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no</w:t>
            </w:r>
          </w:p>
        </w:tc>
        <w:tc>
          <w:tcPr>
            <w:tcW w:w="1387" w:type="dxa"/>
            <w:tcBorders>
              <w:top w:val="nil"/>
              <w:left w:val="nil"/>
              <w:bottom w:val="nil"/>
              <w:right w:val="nil"/>
            </w:tcBorders>
            <w:shd w:val="clear" w:color="auto" w:fill="auto"/>
            <w:noWrap/>
            <w:vAlign w:val="bottom"/>
            <w:hideMark/>
          </w:tcPr>
          <w:p w14:paraId="7D37DF45"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4792976.623</w:t>
            </w:r>
          </w:p>
        </w:tc>
        <w:tc>
          <w:tcPr>
            <w:tcW w:w="1387" w:type="dxa"/>
            <w:tcBorders>
              <w:top w:val="nil"/>
              <w:left w:val="nil"/>
              <w:bottom w:val="nil"/>
              <w:right w:val="nil"/>
            </w:tcBorders>
            <w:shd w:val="clear" w:color="auto" w:fill="auto"/>
            <w:noWrap/>
            <w:vAlign w:val="bottom"/>
            <w:hideMark/>
          </w:tcPr>
          <w:p w14:paraId="637D48F5"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4181084.846</w:t>
            </w:r>
          </w:p>
        </w:tc>
      </w:tr>
      <w:tr w:rsidR="002773C0" w:rsidRPr="002773C0" w14:paraId="1252D380" w14:textId="77777777" w:rsidTr="002773C0">
        <w:trPr>
          <w:trHeight w:val="288"/>
        </w:trPr>
        <w:tc>
          <w:tcPr>
            <w:tcW w:w="1760" w:type="dxa"/>
            <w:tcBorders>
              <w:top w:val="nil"/>
              <w:left w:val="nil"/>
              <w:bottom w:val="nil"/>
              <w:right w:val="nil"/>
            </w:tcBorders>
            <w:shd w:val="clear" w:color="auto" w:fill="auto"/>
            <w:noWrap/>
            <w:vAlign w:val="bottom"/>
            <w:hideMark/>
          </w:tcPr>
          <w:p w14:paraId="2FD6D14F" w14:textId="77777777" w:rsidR="002773C0" w:rsidRPr="002773C0" w:rsidRDefault="002773C0" w:rsidP="002773C0">
            <w:pPr>
              <w:spacing w:line="240" w:lineRule="auto"/>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yes</w:t>
            </w:r>
          </w:p>
        </w:tc>
        <w:tc>
          <w:tcPr>
            <w:tcW w:w="1387" w:type="dxa"/>
            <w:tcBorders>
              <w:top w:val="nil"/>
              <w:left w:val="nil"/>
              <w:bottom w:val="nil"/>
              <w:right w:val="nil"/>
            </w:tcBorders>
            <w:shd w:val="clear" w:color="auto" w:fill="auto"/>
            <w:noWrap/>
            <w:vAlign w:val="bottom"/>
            <w:hideMark/>
          </w:tcPr>
          <w:p w14:paraId="5F28881B"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3528084.572</w:t>
            </w:r>
          </w:p>
        </w:tc>
        <w:tc>
          <w:tcPr>
            <w:tcW w:w="1387" w:type="dxa"/>
            <w:tcBorders>
              <w:top w:val="nil"/>
              <w:left w:val="nil"/>
              <w:bottom w:val="nil"/>
              <w:right w:val="nil"/>
            </w:tcBorders>
            <w:shd w:val="clear" w:color="auto" w:fill="auto"/>
            <w:noWrap/>
            <w:vAlign w:val="bottom"/>
            <w:hideMark/>
          </w:tcPr>
          <w:p w14:paraId="30FA6DCB"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r w:rsidRPr="002773C0">
              <w:rPr>
                <w:rFonts w:ascii="Calibri" w:eastAsia="Times New Roman" w:hAnsi="Calibri" w:cs="Calibri"/>
                <w:b w:val="0"/>
                <w:color w:val="000000"/>
                <w:sz w:val="22"/>
                <w:lang w:val="en-IN" w:eastAsia="en-IN"/>
              </w:rPr>
              <w:t>5253678.95</w:t>
            </w:r>
          </w:p>
        </w:tc>
      </w:tr>
      <w:tr w:rsidR="002773C0" w:rsidRPr="002773C0" w14:paraId="2CE5ECB4" w14:textId="77777777" w:rsidTr="002773C0">
        <w:trPr>
          <w:trHeight w:val="288"/>
        </w:trPr>
        <w:tc>
          <w:tcPr>
            <w:tcW w:w="1760" w:type="dxa"/>
            <w:tcBorders>
              <w:top w:val="nil"/>
              <w:left w:val="nil"/>
              <w:bottom w:val="nil"/>
              <w:right w:val="nil"/>
            </w:tcBorders>
            <w:shd w:val="clear" w:color="auto" w:fill="auto"/>
            <w:noWrap/>
            <w:vAlign w:val="bottom"/>
          </w:tcPr>
          <w:p w14:paraId="761D368B" w14:textId="77777777" w:rsidR="002773C0" w:rsidRDefault="002773C0" w:rsidP="002773C0">
            <w:pPr>
              <w:spacing w:line="240" w:lineRule="auto"/>
              <w:rPr>
                <w:rFonts w:ascii="Calibri" w:eastAsia="Times New Roman" w:hAnsi="Calibri" w:cs="Calibri"/>
                <w:b w:val="0"/>
                <w:color w:val="000000"/>
                <w:sz w:val="22"/>
                <w:lang w:val="en-IN" w:eastAsia="en-IN"/>
              </w:rPr>
            </w:pPr>
          </w:p>
          <w:p w14:paraId="6C3FF6C7" w14:textId="0BB69275" w:rsidR="002773C0" w:rsidRPr="002773C0" w:rsidRDefault="002773C0" w:rsidP="002773C0">
            <w:pPr>
              <w:spacing w:line="240" w:lineRule="auto"/>
              <w:rPr>
                <w:rFonts w:ascii="Calibri" w:eastAsia="Times New Roman" w:hAnsi="Calibri" w:cs="Calibri"/>
                <w:b w:val="0"/>
                <w:color w:val="000000"/>
                <w:sz w:val="22"/>
                <w:lang w:val="en-IN" w:eastAsia="en-IN"/>
              </w:rPr>
            </w:pPr>
          </w:p>
        </w:tc>
        <w:tc>
          <w:tcPr>
            <w:tcW w:w="1387" w:type="dxa"/>
            <w:tcBorders>
              <w:top w:val="nil"/>
              <w:left w:val="nil"/>
              <w:bottom w:val="nil"/>
              <w:right w:val="nil"/>
            </w:tcBorders>
            <w:shd w:val="clear" w:color="auto" w:fill="auto"/>
            <w:noWrap/>
            <w:vAlign w:val="bottom"/>
          </w:tcPr>
          <w:p w14:paraId="6CEB33B7"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p>
        </w:tc>
        <w:tc>
          <w:tcPr>
            <w:tcW w:w="1387" w:type="dxa"/>
            <w:tcBorders>
              <w:top w:val="nil"/>
              <w:left w:val="nil"/>
              <w:bottom w:val="nil"/>
              <w:right w:val="nil"/>
            </w:tcBorders>
            <w:shd w:val="clear" w:color="auto" w:fill="auto"/>
            <w:noWrap/>
            <w:vAlign w:val="bottom"/>
          </w:tcPr>
          <w:p w14:paraId="162BE466" w14:textId="77777777" w:rsidR="002773C0" w:rsidRPr="002773C0" w:rsidRDefault="002773C0" w:rsidP="002773C0">
            <w:pPr>
              <w:spacing w:line="240" w:lineRule="auto"/>
              <w:jc w:val="right"/>
              <w:rPr>
                <w:rFonts w:ascii="Calibri" w:eastAsia="Times New Roman" w:hAnsi="Calibri" w:cs="Calibri"/>
                <w:b w:val="0"/>
                <w:color w:val="000000"/>
                <w:sz w:val="22"/>
                <w:lang w:val="en-IN" w:eastAsia="en-IN"/>
              </w:rPr>
            </w:pPr>
          </w:p>
        </w:tc>
      </w:tr>
    </w:tbl>
    <w:p w14:paraId="7387F19E" w14:textId="77777777" w:rsidR="004154EF" w:rsidRDefault="002773C0" w:rsidP="001F0AF0">
      <w:pPr>
        <w:spacing w:after="200"/>
      </w:pPr>
      <w:r>
        <w:rPr>
          <w:noProof/>
        </w:rPr>
        <w:lastRenderedPageBreak/>
        <w:drawing>
          <wp:inline distT="0" distB="0" distL="0" distR="0" wp14:anchorId="0AB9F2CE" wp14:editId="5C01D6AE">
            <wp:extent cx="4709160" cy="2468880"/>
            <wp:effectExtent l="0" t="0" r="0" b="7620"/>
            <wp:docPr id="44" name="Chart 44">
              <a:extLst xmlns:a="http://schemas.openxmlformats.org/drawingml/2006/main">
                <a:ext uri="{FF2B5EF4-FFF2-40B4-BE49-F238E27FC236}">
                  <a16:creationId xmlns:a16="http://schemas.microsoft.com/office/drawing/2014/main" id="{A0D6755D-6E31-830F-54B8-10F0BFB608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6A1E55D" w14:textId="7F1F6C3A" w:rsidR="002773C0" w:rsidRPr="004154EF" w:rsidRDefault="002773C0" w:rsidP="001F0AF0">
      <w:pPr>
        <w:spacing w:after="200"/>
        <w:rPr>
          <w:b w:val="0"/>
          <w:bCs/>
          <w:color w:val="C00000"/>
        </w:rPr>
      </w:pPr>
      <w:r w:rsidRPr="004154EF">
        <w:rPr>
          <w:b w:val="0"/>
          <w:bCs/>
          <w:color w:val="C00000"/>
        </w:rPr>
        <w:t>i) Give your understanding from the patterns observed in point (b)</w:t>
      </w:r>
    </w:p>
    <w:p w14:paraId="186B3BD8" w14:textId="77777777" w:rsidR="002773C0" w:rsidRDefault="002773C0" w:rsidP="002773C0">
      <w:pPr>
        <w:spacing w:after="200"/>
      </w:pPr>
      <w:r>
        <w:t xml:space="preserve">Q&amp;A-1(i)OBSERVATION FROM THE POINT </w:t>
      </w:r>
      <w:proofErr w:type="gramStart"/>
      <w:r>
        <w:t>IN  (</w:t>
      </w:r>
      <w:proofErr w:type="gramEnd"/>
      <w:r>
        <w:t>b):</w:t>
      </w:r>
    </w:p>
    <w:p w14:paraId="64E38391" w14:textId="77777777" w:rsidR="002773C0" w:rsidRDefault="002773C0" w:rsidP="002773C0">
      <w:pPr>
        <w:spacing w:after="200"/>
      </w:pPr>
      <w:r>
        <w:tab/>
      </w:r>
      <w:r>
        <w:tab/>
      </w:r>
      <w:r>
        <w:tab/>
      </w:r>
      <w:r>
        <w:tab/>
      </w:r>
      <w:r>
        <w:tab/>
      </w:r>
    </w:p>
    <w:p w14:paraId="2284AF84" w14:textId="77777777" w:rsidR="004154EF" w:rsidRDefault="002773C0" w:rsidP="002773C0">
      <w:pPr>
        <w:spacing w:after="200"/>
      </w:pPr>
      <w:r>
        <w:t>UNIVARIATE ANALYSIS:</w:t>
      </w:r>
    </w:p>
    <w:p w14:paraId="1E40C76D" w14:textId="7D51D02D" w:rsidR="002773C0" w:rsidRDefault="002773C0" w:rsidP="002773C0">
      <w:pPr>
        <w:spacing w:after="200"/>
      </w:pPr>
      <w:r>
        <w:t xml:space="preserve"> </w:t>
      </w:r>
      <w:r w:rsidR="004154EF">
        <w:t xml:space="preserve">        </w:t>
      </w:r>
      <w:r>
        <w:t xml:space="preserve"> </w:t>
      </w:r>
      <w:r w:rsidRPr="004154EF">
        <w:rPr>
          <w:b w:val="0"/>
          <w:bCs/>
        </w:rPr>
        <w:t>Univariate analysis is the simplest form of analyzing data.  Uni means one, so in other words the data has only one variableUnivariate data requires to analyze each variable separately</w:t>
      </w:r>
      <w:r>
        <w:t>.</w:t>
      </w:r>
      <w:r>
        <w:tab/>
      </w:r>
      <w:r>
        <w:tab/>
      </w:r>
      <w:r>
        <w:tab/>
      </w:r>
      <w:r>
        <w:tab/>
      </w:r>
      <w:r>
        <w:tab/>
      </w:r>
    </w:p>
    <w:p w14:paraId="4A1FFFEC" w14:textId="77777777" w:rsidR="004154EF" w:rsidRDefault="002773C0" w:rsidP="002773C0">
      <w:pPr>
        <w:spacing w:after="200"/>
      </w:pPr>
      <w:r>
        <w:t>CONTINUOUS VARIABLE:</w:t>
      </w:r>
    </w:p>
    <w:p w14:paraId="532332C5" w14:textId="5AEC8D5D" w:rsidR="002773C0" w:rsidRPr="004154EF" w:rsidRDefault="004154EF" w:rsidP="002773C0">
      <w:pPr>
        <w:spacing w:after="200"/>
        <w:rPr>
          <w:b w:val="0"/>
          <w:bCs/>
        </w:rPr>
      </w:pPr>
      <w:r>
        <w:t xml:space="preserve">           </w:t>
      </w:r>
      <w:r w:rsidR="002773C0" w:rsidRPr="004154EF">
        <w:rPr>
          <w:b w:val="0"/>
          <w:bCs/>
        </w:rPr>
        <w:t xml:space="preserve">A continuous variable is defined as a variable which can take an uncountable set of values or infinite set of </w:t>
      </w:r>
      <w:proofErr w:type="gramStart"/>
      <w:r w:rsidR="002773C0" w:rsidRPr="004154EF">
        <w:rPr>
          <w:b w:val="0"/>
          <w:bCs/>
        </w:rPr>
        <w:t>values.So</w:t>
      </w:r>
      <w:proofErr w:type="gramEnd"/>
      <w:r w:rsidR="002773C0" w:rsidRPr="004154EF">
        <w:rPr>
          <w:b w:val="0"/>
          <w:bCs/>
        </w:rPr>
        <w:t>,We consider the Bmi &amp;Charges as continuous variables.Also we find the histogram and box plot for each variables.</w:t>
      </w:r>
      <w:r w:rsidR="002773C0" w:rsidRPr="004154EF">
        <w:rPr>
          <w:b w:val="0"/>
          <w:bCs/>
        </w:rPr>
        <w:tab/>
      </w:r>
      <w:r w:rsidR="002773C0" w:rsidRPr="004154EF">
        <w:rPr>
          <w:b w:val="0"/>
          <w:bCs/>
        </w:rPr>
        <w:tab/>
      </w:r>
      <w:r w:rsidR="002773C0" w:rsidRPr="004154EF">
        <w:rPr>
          <w:b w:val="0"/>
          <w:bCs/>
        </w:rPr>
        <w:tab/>
      </w:r>
      <w:r w:rsidR="002773C0" w:rsidRPr="004154EF">
        <w:rPr>
          <w:b w:val="0"/>
          <w:bCs/>
        </w:rPr>
        <w:tab/>
      </w:r>
    </w:p>
    <w:p w14:paraId="6A4BB50C" w14:textId="77777777" w:rsidR="004154EF" w:rsidRDefault="002773C0" w:rsidP="002773C0">
      <w:pPr>
        <w:spacing w:after="200"/>
      </w:pPr>
      <w:r>
        <w:t>MULTIVARIATE ANALYSIS:</w:t>
      </w:r>
    </w:p>
    <w:p w14:paraId="53891391" w14:textId="73688AEB" w:rsidR="002773C0" w:rsidRPr="004154EF" w:rsidRDefault="004154EF" w:rsidP="002773C0">
      <w:pPr>
        <w:spacing w:after="200"/>
        <w:rPr>
          <w:b w:val="0"/>
          <w:bCs/>
        </w:rPr>
      </w:pPr>
      <w:r>
        <w:t xml:space="preserve">         </w:t>
      </w:r>
      <w:r w:rsidR="002773C0" w:rsidRPr="004154EF">
        <w:rPr>
          <w:b w:val="0"/>
          <w:bCs/>
        </w:rPr>
        <w:t xml:space="preserve">Multivariate analysis is used to study more complex sets of data than what univariate analysis methods can </w:t>
      </w:r>
      <w:proofErr w:type="gramStart"/>
      <w:r w:rsidR="002773C0" w:rsidRPr="004154EF">
        <w:rPr>
          <w:b w:val="0"/>
          <w:bCs/>
        </w:rPr>
        <w:t>handle.Correlation</w:t>
      </w:r>
      <w:proofErr w:type="gramEnd"/>
      <w:r w:rsidR="002773C0" w:rsidRPr="004154EF">
        <w:rPr>
          <w:b w:val="0"/>
          <w:bCs/>
        </w:rPr>
        <w:t xml:space="preserve"> coefficients are used to measure how strong a relationship is between two variables.Age,Bmi,children,Charges </w:t>
      </w:r>
      <w:r w:rsidR="002773C0" w:rsidRPr="004154EF">
        <w:rPr>
          <w:b w:val="0"/>
          <w:bCs/>
        </w:rPr>
        <w:lastRenderedPageBreak/>
        <w:t>is an numerical value,so that we can make the correlation between them.</w:t>
      </w:r>
      <w:r w:rsidR="002773C0" w:rsidRPr="004154EF">
        <w:rPr>
          <w:b w:val="0"/>
          <w:bCs/>
        </w:rPr>
        <w:tab/>
      </w:r>
      <w:r w:rsidR="002773C0" w:rsidRPr="004154EF">
        <w:rPr>
          <w:b w:val="0"/>
          <w:bCs/>
        </w:rPr>
        <w:tab/>
      </w:r>
      <w:r w:rsidR="002773C0" w:rsidRPr="004154EF">
        <w:rPr>
          <w:b w:val="0"/>
          <w:bCs/>
        </w:rPr>
        <w:tab/>
      </w:r>
      <w:r w:rsidR="002773C0" w:rsidRPr="004154EF">
        <w:rPr>
          <w:b w:val="0"/>
          <w:bCs/>
        </w:rPr>
        <w:tab/>
      </w:r>
    </w:p>
    <w:p w14:paraId="5525476F" w14:textId="4CC0778B" w:rsidR="002773C0" w:rsidRDefault="002773C0" w:rsidP="002773C0">
      <w:pPr>
        <w:spacing w:after="200"/>
      </w:pPr>
      <w:r>
        <w:tab/>
      </w:r>
      <w:r>
        <w:tab/>
      </w:r>
      <w:r>
        <w:tab/>
      </w:r>
      <w:r>
        <w:tab/>
      </w:r>
      <w:r>
        <w:tab/>
      </w:r>
    </w:p>
    <w:p w14:paraId="559ADC3A" w14:textId="1683F1EE" w:rsidR="002773C0" w:rsidRPr="004154EF" w:rsidRDefault="002773C0" w:rsidP="001F0AF0">
      <w:pPr>
        <w:spacing w:after="200"/>
        <w:rPr>
          <w:color w:val="C00000"/>
        </w:rPr>
      </w:pPr>
      <w:r w:rsidRPr="004154EF">
        <w:rPr>
          <w:color w:val="C00000"/>
        </w:rPr>
        <w:t>j) Give your interpretation for observations made in point (c)</w:t>
      </w:r>
    </w:p>
    <w:p w14:paraId="615D8BAA" w14:textId="77777777" w:rsidR="004E0ACD" w:rsidRDefault="004E0ACD" w:rsidP="004E0ACD">
      <w:pPr>
        <w:spacing w:after="200"/>
      </w:pPr>
      <w:r>
        <w:t>OBSERVATION FROM THE POINT IN (C)</w:t>
      </w:r>
    </w:p>
    <w:p w14:paraId="5CC3E03B" w14:textId="77777777" w:rsidR="004E0ACD" w:rsidRDefault="004E0ACD" w:rsidP="004E0ACD">
      <w:pPr>
        <w:spacing w:after="200"/>
      </w:pPr>
      <w:r>
        <w:tab/>
      </w:r>
      <w:r>
        <w:tab/>
      </w:r>
      <w:r>
        <w:tab/>
      </w:r>
      <w:r>
        <w:tab/>
      </w:r>
      <w:r>
        <w:tab/>
      </w:r>
    </w:p>
    <w:p w14:paraId="617E31B7" w14:textId="77777777" w:rsidR="004E0ACD" w:rsidRDefault="004E0ACD" w:rsidP="004E0ACD">
      <w:pPr>
        <w:spacing w:after="200"/>
      </w:pPr>
      <w:r>
        <w:t>(i)Male to female ratio</w:t>
      </w:r>
      <w:r>
        <w:tab/>
      </w:r>
      <w:r>
        <w:tab/>
      </w:r>
      <w:r>
        <w:tab/>
      </w:r>
      <w:r>
        <w:tab/>
      </w:r>
      <w:r>
        <w:tab/>
      </w:r>
    </w:p>
    <w:p w14:paraId="4146241B" w14:textId="7362C2FD" w:rsidR="004E0ACD" w:rsidRPr="004154EF" w:rsidRDefault="004E0ACD" w:rsidP="004E0ACD">
      <w:pPr>
        <w:spacing w:after="200"/>
        <w:rPr>
          <w:b w:val="0"/>
          <w:bCs/>
        </w:rPr>
      </w:pPr>
      <w:r>
        <w:tab/>
      </w:r>
      <w:r w:rsidRPr="004154EF">
        <w:rPr>
          <w:b w:val="0"/>
          <w:bCs/>
        </w:rPr>
        <w:t xml:space="preserve">Make a pivot for sex and </w:t>
      </w:r>
      <w:proofErr w:type="gramStart"/>
      <w:r w:rsidRPr="004154EF">
        <w:rPr>
          <w:b w:val="0"/>
          <w:bCs/>
        </w:rPr>
        <w:t>smoker.By</w:t>
      </w:r>
      <w:proofErr w:type="gramEnd"/>
      <w:r w:rsidRPr="004154EF">
        <w:rPr>
          <w:b w:val="0"/>
          <w:bCs/>
        </w:rPr>
        <w:t xml:space="preserve"> dragging the ' sex' field in ROW area,'smoker' field in COLUMN area,'smoker'field in VALUE AREA can get the COUNT OF SMOKER.By finding the Male to female ratio,we can come to the conclusion that MALE has higher ratio of smoking[(i.e) ratio is 1.38]</w:t>
      </w:r>
      <w:r w:rsidR="004154EF" w:rsidRPr="004154EF">
        <w:rPr>
          <w:b w:val="0"/>
          <w:bCs/>
        </w:rPr>
        <w:t>.</w:t>
      </w:r>
      <w:r w:rsidRPr="004154EF">
        <w:rPr>
          <w:b w:val="0"/>
          <w:bCs/>
        </w:rPr>
        <w:t>This  Bar chart , represent the visual  data of male and female ratio easily.</w:t>
      </w:r>
      <w:r w:rsidRPr="004154EF">
        <w:rPr>
          <w:b w:val="0"/>
          <w:bCs/>
        </w:rPr>
        <w:tab/>
      </w:r>
      <w:r w:rsidRPr="004154EF">
        <w:rPr>
          <w:b w:val="0"/>
          <w:bCs/>
        </w:rPr>
        <w:tab/>
      </w:r>
      <w:r w:rsidRPr="004154EF">
        <w:rPr>
          <w:b w:val="0"/>
          <w:bCs/>
        </w:rPr>
        <w:tab/>
      </w:r>
      <w:r w:rsidRPr="004154EF">
        <w:rPr>
          <w:b w:val="0"/>
          <w:bCs/>
        </w:rPr>
        <w:tab/>
      </w:r>
    </w:p>
    <w:p w14:paraId="3AE3E57E" w14:textId="77777777" w:rsidR="004E0ACD" w:rsidRDefault="004E0ACD" w:rsidP="004E0ACD">
      <w:pPr>
        <w:spacing w:after="200"/>
      </w:pPr>
      <w:r>
        <w:tab/>
      </w:r>
      <w:r>
        <w:tab/>
      </w:r>
      <w:r>
        <w:tab/>
      </w:r>
      <w:r>
        <w:tab/>
      </w:r>
      <w:r>
        <w:tab/>
      </w:r>
    </w:p>
    <w:p w14:paraId="53E7E9C4" w14:textId="77777777" w:rsidR="004E0ACD" w:rsidRDefault="004E0ACD" w:rsidP="004E0ACD">
      <w:pPr>
        <w:spacing w:after="200"/>
      </w:pPr>
      <w:r>
        <w:t xml:space="preserve">(ii)Age vs </w:t>
      </w:r>
      <w:proofErr w:type="gramStart"/>
      <w:r>
        <w:t>Charges(</w:t>
      </w:r>
      <w:proofErr w:type="gramEnd"/>
      <w:r>
        <w:t>$)</w:t>
      </w:r>
      <w:r>
        <w:tab/>
      </w:r>
      <w:r>
        <w:tab/>
      </w:r>
      <w:r>
        <w:tab/>
      </w:r>
      <w:r>
        <w:tab/>
      </w:r>
      <w:r>
        <w:tab/>
      </w:r>
    </w:p>
    <w:p w14:paraId="02FFD9A0" w14:textId="77777777" w:rsidR="004E0ACD" w:rsidRPr="004154EF" w:rsidRDefault="004E0ACD" w:rsidP="004E0ACD">
      <w:pPr>
        <w:spacing w:after="200"/>
        <w:rPr>
          <w:b w:val="0"/>
          <w:bCs/>
        </w:rPr>
      </w:pPr>
      <w:r>
        <w:tab/>
      </w:r>
      <w:r w:rsidRPr="004154EF">
        <w:rPr>
          <w:b w:val="0"/>
          <w:bCs/>
        </w:rPr>
        <w:t xml:space="preserve">Make a pivot for age and </w:t>
      </w:r>
      <w:proofErr w:type="gramStart"/>
      <w:r w:rsidRPr="004154EF">
        <w:rPr>
          <w:b w:val="0"/>
          <w:bCs/>
        </w:rPr>
        <w:t>charges.By</w:t>
      </w:r>
      <w:proofErr w:type="gramEnd"/>
      <w:r w:rsidRPr="004154EF">
        <w:rPr>
          <w:b w:val="0"/>
          <w:bCs/>
        </w:rPr>
        <w:t xml:space="preserve"> dragging the ' age' field in ROW area,'charges' field in VALUE AREA can get the  AVERAGE OF CHARGES.This  line  chart  represent the numerical data.</w:t>
      </w:r>
      <w:r w:rsidRPr="004154EF">
        <w:rPr>
          <w:b w:val="0"/>
          <w:bCs/>
        </w:rPr>
        <w:tab/>
      </w:r>
      <w:r w:rsidRPr="004154EF">
        <w:rPr>
          <w:b w:val="0"/>
          <w:bCs/>
        </w:rPr>
        <w:tab/>
      </w:r>
      <w:r w:rsidRPr="004154EF">
        <w:rPr>
          <w:b w:val="0"/>
          <w:bCs/>
        </w:rPr>
        <w:tab/>
      </w:r>
      <w:r w:rsidRPr="004154EF">
        <w:rPr>
          <w:b w:val="0"/>
          <w:bCs/>
        </w:rPr>
        <w:tab/>
      </w:r>
    </w:p>
    <w:p w14:paraId="2C4C854D" w14:textId="77777777" w:rsidR="004E0ACD" w:rsidRDefault="004E0ACD" w:rsidP="004E0ACD">
      <w:pPr>
        <w:spacing w:after="200"/>
      </w:pPr>
      <w:r>
        <w:tab/>
      </w:r>
      <w:r>
        <w:tab/>
      </w:r>
      <w:r>
        <w:tab/>
      </w:r>
      <w:r>
        <w:tab/>
      </w:r>
      <w:r>
        <w:tab/>
      </w:r>
    </w:p>
    <w:p w14:paraId="0EA29AF8" w14:textId="77777777" w:rsidR="004E0ACD" w:rsidRDefault="004E0ACD" w:rsidP="004E0ACD">
      <w:pPr>
        <w:spacing w:after="200"/>
      </w:pPr>
      <w:r>
        <w:t xml:space="preserve">(iii)BMI vs </w:t>
      </w:r>
      <w:proofErr w:type="gramStart"/>
      <w:r>
        <w:t>Charges(</w:t>
      </w:r>
      <w:proofErr w:type="gramEnd"/>
      <w:r>
        <w:t>$)</w:t>
      </w:r>
      <w:r>
        <w:tab/>
      </w:r>
      <w:r>
        <w:tab/>
      </w:r>
      <w:r>
        <w:tab/>
      </w:r>
      <w:r>
        <w:tab/>
      </w:r>
      <w:r>
        <w:tab/>
      </w:r>
    </w:p>
    <w:p w14:paraId="11A966A9" w14:textId="77777777" w:rsidR="004154EF" w:rsidRDefault="004E0ACD" w:rsidP="004E0ACD">
      <w:pPr>
        <w:spacing w:after="200"/>
        <w:rPr>
          <w:b w:val="0"/>
          <w:bCs/>
        </w:rPr>
      </w:pPr>
      <w:r>
        <w:tab/>
      </w:r>
      <w:r w:rsidRPr="004154EF">
        <w:rPr>
          <w:b w:val="0"/>
          <w:bCs/>
        </w:rPr>
        <w:t xml:space="preserve">Make a pivot for Bmi and </w:t>
      </w:r>
      <w:proofErr w:type="gramStart"/>
      <w:r w:rsidRPr="004154EF">
        <w:rPr>
          <w:b w:val="0"/>
          <w:bCs/>
        </w:rPr>
        <w:t>charges.By</w:t>
      </w:r>
      <w:proofErr w:type="gramEnd"/>
      <w:r w:rsidRPr="004154EF">
        <w:rPr>
          <w:b w:val="0"/>
          <w:bCs/>
        </w:rPr>
        <w:t xml:space="preserve"> dragging the ' BMI' field in ROW area, 'charges' field in VALUE AREA can get the AVERAGE OF CHARGES.This Area chart represent the numerical data.</w:t>
      </w:r>
      <w:r w:rsidRPr="004154EF">
        <w:rPr>
          <w:b w:val="0"/>
          <w:bCs/>
        </w:rPr>
        <w:tab/>
      </w:r>
      <w:r w:rsidRPr="004154EF">
        <w:rPr>
          <w:b w:val="0"/>
          <w:bCs/>
        </w:rPr>
        <w:tab/>
      </w:r>
      <w:r w:rsidRPr="004154EF">
        <w:rPr>
          <w:b w:val="0"/>
          <w:bCs/>
        </w:rPr>
        <w:tab/>
      </w:r>
      <w:r w:rsidRPr="004154EF">
        <w:rPr>
          <w:b w:val="0"/>
          <w:bCs/>
        </w:rPr>
        <w:tab/>
      </w:r>
    </w:p>
    <w:p w14:paraId="50A62A24" w14:textId="08647A02" w:rsidR="004E0ACD" w:rsidRPr="004154EF" w:rsidRDefault="004E0ACD" w:rsidP="004E0ACD">
      <w:pPr>
        <w:spacing w:after="200"/>
        <w:rPr>
          <w:b w:val="0"/>
          <w:bCs/>
        </w:rPr>
      </w:pPr>
      <w:r>
        <w:t xml:space="preserve">(iv) Smoker vs </w:t>
      </w:r>
      <w:r>
        <w:tab/>
        <w:t xml:space="preserve">vs </w:t>
      </w:r>
      <w:proofErr w:type="gramStart"/>
      <w:r>
        <w:t>charges(</w:t>
      </w:r>
      <w:proofErr w:type="gramEnd"/>
      <w:r>
        <w:t>$)</w:t>
      </w:r>
      <w:r>
        <w:tab/>
      </w:r>
      <w:r>
        <w:tab/>
      </w:r>
      <w:r>
        <w:tab/>
      </w:r>
      <w:r>
        <w:tab/>
      </w:r>
    </w:p>
    <w:p w14:paraId="705AF78C" w14:textId="77777777" w:rsidR="004E0ACD" w:rsidRPr="004154EF" w:rsidRDefault="004E0ACD" w:rsidP="004E0ACD">
      <w:pPr>
        <w:spacing w:after="200"/>
        <w:rPr>
          <w:b w:val="0"/>
          <w:bCs/>
        </w:rPr>
      </w:pPr>
      <w:r>
        <w:lastRenderedPageBreak/>
        <w:tab/>
      </w:r>
      <w:r w:rsidRPr="004154EF">
        <w:rPr>
          <w:b w:val="0"/>
          <w:bCs/>
        </w:rPr>
        <w:t xml:space="preserve">Make a pivot for smoke and </w:t>
      </w:r>
      <w:proofErr w:type="gramStart"/>
      <w:r w:rsidRPr="004154EF">
        <w:rPr>
          <w:b w:val="0"/>
          <w:bCs/>
        </w:rPr>
        <w:t>charges.By</w:t>
      </w:r>
      <w:proofErr w:type="gramEnd"/>
      <w:r w:rsidRPr="004154EF">
        <w:rPr>
          <w:b w:val="0"/>
          <w:bCs/>
        </w:rPr>
        <w:t xml:space="preserve"> dragging the ' Smoke' field in ROW area, 'charges' field in VALUE AREA can get the AVERAGE OF CHARGES.This Bar chart represent the numerical data.</w:t>
      </w:r>
    </w:p>
    <w:p w14:paraId="6B330ECC" w14:textId="5626BF80" w:rsidR="004E0ACD" w:rsidRPr="007517D9" w:rsidRDefault="004E0ACD" w:rsidP="004E0ACD">
      <w:pPr>
        <w:spacing w:after="200"/>
        <w:rPr>
          <w:color w:val="C00000"/>
        </w:rPr>
      </w:pPr>
      <w:r w:rsidRPr="007517D9">
        <w:rPr>
          <w:color w:val="C00000"/>
        </w:rPr>
        <w:t xml:space="preserve">2. Edit the data as following, to obtain dummy variables: </w:t>
      </w:r>
    </w:p>
    <w:p w14:paraId="25150F17" w14:textId="33F0B5AE" w:rsidR="004E0ACD" w:rsidRPr="007517D9" w:rsidRDefault="004E0ACD" w:rsidP="004E0ACD">
      <w:pPr>
        <w:spacing w:after="200"/>
        <w:rPr>
          <w:color w:val="C00000"/>
        </w:rPr>
      </w:pPr>
      <w:r w:rsidRPr="007517D9">
        <w:rPr>
          <w:color w:val="C00000"/>
        </w:rPr>
        <w:t xml:space="preserve">a) </w:t>
      </w:r>
      <w:proofErr w:type="gramStart"/>
      <w:r w:rsidRPr="007517D9">
        <w:rPr>
          <w:color w:val="C00000"/>
        </w:rPr>
        <w:t>Sex :</w:t>
      </w:r>
      <w:proofErr w:type="gramEnd"/>
      <w:r w:rsidRPr="007517D9">
        <w:rPr>
          <w:color w:val="C00000"/>
        </w:rPr>
        <w:t xml:space="preserve"> Replace all the “Males” with “1” and “Females” with “0”, creating numerical entries for gender this way will help you do analysis further</w:t>
      </w:r>
    </w:p>
    <w:p w14:paraId="3476A343" w14:textId="02D4F9ED" w:rsidR="004E0ACD" w:rsidRPr="00CD398C" w:rsidRDefault="004E0ACD" w:rsidP="004E0ACD">
      <w:pPr>
        <w:spacing w:after="200"/>
        <w:rPr>
          <w:b w:val="0"/>
          <w:bCs/>
        </w:rPr>
      </w:pPr>
      <w:r>
        <w:t xml:space="preserve">            </w:t>
      </w:r>
      <w:r w:rsidRPr="00CD398C">
        <w:rPr>
          <w:b w:val="0"/>
          <w:bCs/>
        </w:rPr>
        <w:t>From the given data replace all the “Males “into “1” and “</w:t>
      </w:r>
      <w:proofErr w:type="gramStart"/>
      <w:r w:rsidRPr="00CD398C">
        <w:rPr>
          <w:b w:val="0"/>
          <w:bCs/>
        </w:rPr>
        <w:t>Females”with</w:t>
      </w:r>
      <w:proofErr w:type="gramEnd"/>
      <w:r w:rsidRPr="00CD398C">
        <w:rPr>
          <w:b w:val="0"/>
          <w:bCs/>
        </w:rPr>
        <w:t xml:space="preserve"> ‘0’.</w:t>
      </w:r>
    </w:p>
    <w:p w14:paraId="3F849F63" w14:textId="2F6A1FEB" w:rsidR="004E0ACD" w:rsidRPr="00CD398C" w:rsidRDefault="004E0ACD" w:rsidP="004E0ACD">
      <w:pPr>
        <w:spacing w:after="200"/>
        <w:rPr>
          <w:b w:val="0"/>
          <w:bCs/>
        </w:rPr>
      </w:pPr>
      <w:r w:rsidRPr="00CD398C">
        <w:rPr>
          <w:b w:val="0"/>
          <w:bCs/>
        </w:rPr>
        <w:t>Using the formula of IF condition as =if(A2</w:t>
      </w:r>
      <w:proofErr w:type="gramStart"/>
      <w:r w:rsidRPr="00CD398C">
        <w:rPr>
          <w:b w:val="0"/>
          <w:bCs/>
        </w:rPr>
        <w:t>=”Male</w:t>
      </w:r>
      <w:proofErr w:type="gramEnd"/>
      <w:r w:rsidRPr="00CD398C">
        <w:rPr>
          <w:b w:val="0"/>
          <w:bCs/>
        </w:rPr>
        <w:t>”,1,0).The entire gender will change.</w:t>
      </w:r>
    </w:p>
    <w:p w14:paraId="53DA29F1" w14:textId="77777777" w:rsidR="00650145" w:rsidRPr="00141B71" w:rsidRDefault="004E0ACD" w:rsidP="004E0ACD">
      <w:pPr>
        <w:spacing w:after="200"/>
        <w:rPr>
          <w:color w:val="C00000"/>
        </w:rPr>
      </w:pPr>
      <w:r w:rsidRPr="007517D9">
        <w:rPr>
          <w:color w:val="C00000"/>
        </w:rPr>
        <w:t>b) Smoker: Replace all the “Smokers” with “1” and “Non-smokers” with “0</w:t>
      </w:r>
      <w:r w:rsidRPr="007517D9">
        <w:rPr>
          <w:color w:val="00B050"/>
        </w:rPr>
        <w:t xml:space="preserve">”.  </w:t>
      </w:r>
    </w:p>
    <w:p w14:paraId="7C43E0EF" w14:textId="68C88CEC" w:rsidR="004E0ACD" w:rsidRPr="00650145" w:rsidRDefault="00650145" w:rsidP="004E0ACD">
      <w:pPr>
        <w:spacing w:after="200"/>
        <w:rPr>
          <w:b w:val="0"/>
          <w:bCs/>
        </w:rPr>
      </w:pPr>
      <w:r w:rsidRPr="00650145">
        <w:rPr>
          <w:b w:val="0"/>
          <w:bCs/>
        </w:rPr>
        <w:t xml:space="preserve">          </w:t>
      </w:r>
      <w:r w:rsidR="004E0ACD" w:rsidRPr="00650145">
        <w:rPr>
          <w:b w:val="0"/>
          <w:bCs/>
        </w:rPr>
        <w:t>From the given data replace all the “</w:t>
      </w:r>
      <w:r w:rsidR="0001651A" w:rsidRPr="00650145">
        <w:rPr>
          <w:b w:val="0"/>
          <w:bCs/>
        </w:rPr>
        <w:t>smokers</w:t>
      </w:r>
      <w:r w:rsidR="004E0ACD" w:rsidRPr="00650145">
        <w:rPr>
          <w:b w:val="0"/>
          <w:bCs/>
        </w:rPr>
        <w:t xml:space="preserve"> “into “1” and “</w:t>
      </w:r>
      <w:proofErr w:type="spellStart"/>
      <w:r w:rsidR="0001651A" w:rsidRPr="00650145">
        <w:rPr>
          <w:b w:val="0"/>
          <w:bCs/>
        </w:rPr>
        <w:t xml:space="preserve">Non </w:t>
      </w:r>
      <w:proofErr w:type="gramStart"/>
      <w:r w:rsidR="0001651A" w:rsidRPr="00650145">
        <w:rPr>
          <w:b w:val="0"/>
          <w:bCs/>
        </w:rPr>
        <w:t>smokers</w:t>
      </w:r>
      <w:proofErr w:type="spellEnd"/>
      <w:r w:rsidR="004E0ACD" w:rsidRPr="00650145">
        <w:rPr>
          <w:b w:val="0"/>
          <w:bCs/>
        </w:rPr>
        <w:t>”with</w:t>
      </w:r>
      <w:proofErr w:type="gramEnd"/>
      <w:r w:rsidR="004E0ACD" w:rsidRPr="00650145">
        <w:rPr>
          <w:b w:val="0"/>
          <w:bCs/>
        </w:rPr>
        <w:t xml:space="preserve"> ‘0’.Using the formula of IF condition as =if(A2=”</w:t>
      </w:r>
      <w:r w:rsidR="0001651A" w:rsidRPr="00650145">
        <w:rPr>
          <w:b w:val="0"/>
          <w:bCs/>
        </w:rPr>
        <w:t>Smokers</w:t>
      </w:r>
      <w:r w:rsidR="004E0ACD" w:rsidRPr="00650145">
        <w:rPr>
          <w:b w:val="0"/>
          <w:bCs/>
        </w:rPr>
        <w:t xml:space="preserve">”,1,0).The entire </w:t>
      </w:r>
      <w:r w:rsidR="0001651A" w:rsidRPr="00650145">
        <w:rPr>
          <w:b w:val="0"/>
          <w:bCs/>
        </w:rPr>
        <w:t xml:space="preserve">smoker </w:t>
      </w:r>
      <w:r w:rsidR="004E0ACD" w:rsidRPr="00650145">
        <w:rPr>
          <w:b w:val="0"/>
          <w:bCs/>
        </w:rPr>
        <w:t>will change.</w:t>
      </w:r>
    </w:p>
    <w:p w14:paraId="3D2D25D1" w14:textId="2695F20B" w:rsidR="0001651A" w:rsidRPr="004D3702" w:rsidRDefault="0001651A" w:rsidP="004E0ACD">
      <w:pPr>
        <w:spacing w:after="200"/>
        <w:rPr>
          <w:color w:val="auto"/>
        </w:rPr>
      </w:pPr>
      <w:r w:rsidRPr="004D3702">
        <w:rPr>
          <w:color w:val="FF0000"/>
        </w:rPr>
        <w:t xml:space="preserve">c) Region: We always create one less category column for the dummy data w.r.t the </w:t>
      </w:r>
      <w:r w:rsidRPr="007517D9">
        <w:rPr>
          <w:color w:val="C00000"/>
        </w:rPr>
        <w:t xml:space="preserve">categories available for that original variable. </w:t>
      </w:r>
      <w:proofErr w:type="gramStart"/>
      <w:r w:rsidRPr="004D3702">
        <w:rPr>
          <w:color w:val="auto"/>
        </w:rPr>
        <w:t>So</w:t>
      </w:r>
      <w:proofErr w:type="gramEnd"/>
      <w:r w:rsidRPr="004D3702">
        <w:rPr>
          <w:color w:val="auto"/>
        </w:rPr>
        <w:t xml:space="preserve"> for Region, we will create three dummy columns, assuming “Northeast” as zero and omit the column for it. Now create three columns for “northwest”, “Southeast”, “Southwest”. Whichever row has “northwest” region as an entry will take “1” as an entry otherwise “0” in “northwest” column. </w:t>
      </w:r>
      <w:proofErr w:type="gramStart"/>
      <w:r w:rsidRPr="004D3702">
        <w:rPr>
          <w:color w:val="auto"/>
        </w:rPr>
        <w:t>Similarly</w:t>
      </w:r>
      <w:proofErr w:type="gramEnd"/>
      <w:r w:rsidRPr="004D3702">
        <w:rPr>
          <w:color w:val="auto"/>
        </w:rPr>
        <w:t xml:space="preserve"> in the “Southeast” column, whichever row had “southeast” as an entry will take “1” as the new entry and “0” for the rest of the column (Southeast). Do a similar operation on the “Southwest” column. Please refer to the below image for your understanding,</w:t>
      </w:r>
    </w:p>
    <w:p w14:paraId="4E35FB54" w14:textId="33C952CF" w:rsidR="0001651A" w:rsidRPr="00141B71" w:rsidRDefault="0001651A" w:rsidP="004E0ACD">
      <w:pPr>
        <w:spacing w:after="200"/>
        <w:rPr>
          <w:b w:val="0"/>
          <w:bCs/>
        </w:rPr>
      </w:pPr>
      <w:r>
        <w:t xml:space="preserve">          </w:t>
      </w:r>
      <w:r w:rsidRPr="00141B71">
        <w:rPr>
          <w:b w:val="0"/>
          <w:bCs/>
        </w:rPr>
        <w:t xml:space="preserve">From the given data of category </w:t>
      </w:r>
      <w:proofErr w:type="gramStart"/>
      <w:r w:rsidRPr="00141B71">
        <w:rPr>
          <w:b w:val="0"/>
          <w:bCs/>
        </w:rPr>
        <w:t>column.Southwest</w:t>
      </w:r>
      <w:proofErr w:type="gramEnd"/>
      <w:r w:rsidRPr="00141B71">
        <w:rPr>
          <w:b w:val="0"/>
          <w:bCs/>
        </w:rPr>
        <w:t>,NorthWest,SouthEast are</w:t>
      </w:r>
      <w:r w:rsidR="00E941EA">
        <w:rPr>
          <w:b w:val="0"/>
          <w:bCs/>
        </w:rPr>
        <w:t>, r</w:t>
      </w:r>
      <w:r w:rsidRPr="00141B71">
        <w:rPr>
          <w:b w:val="0"/>
          <w:bCs/>
        </w:rPr>
        <w:t>eplaced with”1”in individual manner.Other regions are represented by”0”.</w:t>
      </w:r>
    </w:p>
    <w:p w14:paraId="6AF4DE14" w14:textId="531923B0" w:rsidR="004E0ACD" w:rsidRPr="004E0ACD" w:rsidRDefault="004E0ACD" w:rsidP="004E0ACD">
      <w:pPr>
        <w:spacing w:after="200"/>
        <w:rPr>
          <w:b w:val="0"/>
          <w:bCs/>
        </w:rPr>
      </w:pPr>
    </w:p>
    <w:p w14:paraId="5EE4F38D" w14:textId="779A4075" w:rsidR="0001651A" w:rsidRDefault="004E0ACD" w:rsidP="004E0ACD">
      <w:pPr>
        <w:spacing w:after="200"/>
      </w:pPr>
      <w:r>
        <w:tab/>
      </w:r>
    </w:p>
    <w:p w14:paraId="48FEF217" w14:textId="6EEB6315" w:rsidR="0001651A" w:rsidRDefault="0001651A" w:rsidP="004E0ACD">
      <w:pPr>
        <w:spacing w:after="200"/>
      </w:pPr>
      <w:r>
        <w:br w:type="page"/>
      </w:r>
      <w:r w:rsidRPr="00E941EA">
        <w:rPr>
          <w:color w:val="C00000"/>
        </w:rPr>
        <w:lastRenderedPageBreak/>
        <w:t>3. Do a descriptive summary analysis for the edited data. Perform a Multiple Linear Regression analysis to identify which variables decide the insurance charges/billed insurance claim. Give your interpretation for the above analysis, do another set of regression analysis by dropping insignificant variables, if needed</w:t>
      </w:r>
      <w:r>
        <w:t>.</w:t>
      </w:r>
    </w:p>
    <w:p w14:paraId="7377A631" w14:textId="05AC4194" w:rsidR="0001651A" w:rsidRPr="00E941EA" w:rsidRDefault="0001651A" w:rsidP="004E0ACD">
      <w:pPr>
        <w:spacing w:after="200"/>
        <w:rPr>
          <w:b w:val="0"/>
          <w:bCs/>
        </w:rPr>
      </w:pPr>
      <w:r w:rsidRPr="00E941EA">
        <w:rPr>
          <w:b w:val="0"/>
          <w:bCs/>
        </w:rPr>
        <w:t xml:space="preserve">         i)</w:t>
      </w:r>
      <w:r w:rsidR="007517D9">
        <w:rPr>
          <w:b w:val="0"/>
          <w:bCs/>
        </w:rPr>
        <w:t xml:space="preserve"> </w:t>
      </w:r>
      <w:r w:rsidRPr="00E941EA">
        <w:rPr>
          <w:b w:val="0"/>
          <w:bCs/>
        </w:rPr>
        <w:t xml:space="preserve">From the given data source we want to change all the character into numerical values by using IF </w:t>
      </w:r>
      <w:proofErr w:type="gramStart"/>
      <w:r w:rsidRPr="00E941EA">
        <w:rPr>
          <w:b w:val="0"/>
          <w:bCs/>
        </w:rPr>
        <w:t>condition.</w:t>
      </w:r>
      <w:r w:rsidR="007517D9">
        <w:rPr>
          <w:b w:val="0"/>
          <w:bCs/>
        </w:rPr>
        <w:t>A</w:t>
      </w:r>
      <w:r w:rsidRPr="00E941EA">
        <w:rPr>
          <w:b w:val="0"/>
          <w:bCs/>
        </w:rPr>
        <w:t>fter</w:t>
      </w:r>
      <w:proofErr w:type="gramEnd"/>
      <w:r w:rsidRPr="00E941EA">
        <w:rPr>
          <w:b w:val="0"/>
          <w:bCs/>
        </w:rPr>
        <w:t xml:space="preserve"> that we want to find the Descriptive statistics by</w:t>
      </w:r>
      <w:r w:rsidR="007517D9">
        <w:rPr>
          <w:b w:val="0"/>
          <w:bCs/>
        </w:rPr>
        <w:t xml:space="preserve"> </w:t>
      </w:r>
      <w:r w:rsidRPr="00E941EA">
        <w:rPr>
          <w:b w:val="0"/>
          <w:bCs/>
        </w:rPr>
        <w:t xml:space="preserve">using </w:t>
      </w:r>
      <w:r w:rsidR="007517D9">
        <w:rPr>
          <w:b w:val="0"/>
          <w:bCs/>
        </w:rPr>
        <w:t xml:space="preserve">  </w:t>
      </w:r>
      <w:r w:rsidRPr="00E941EA">
        <w:rPr>
          <w:b w:val="0"/>
          <w:bCs/>
        </w:rPr>
        <w:t>Data Analysis source.so, that we can enable the functions of the descriptive process.</w:t>
      </w:r>
      <w:r w:rsidR="007517D9">
        <w:rPr>
          <w:b w:val="0"/>
          <w:bCs/>
        </w:rPr>
        <w:t>W</w:t>
      </w:r>
      <w:r w:rsidRPr="00E941EA">
        <w:rPr>
          <w:b w:val="0"/>
          <w:bCs/>
        </w:rPr>
        <w:t>e will obtain the table.</w:t>
      </w:r>
    </w:p>
    <w:p w14:paraId="0F3561B9" w14:textId="60AB128E" w:rsidR="0001651A" w:rsidRDefault="0001651A">
      <w:pPr>
        <w:spacing w:after="200"/>
      </w:pPr>
      <w:r w:rsidRPr="0001651A">
        <w:rPr>
          <w:noProof/>
        </w:rPr>
        <w:drawing>
          <wp:inline distT="0" distB="0" distL="0" distR="0" wp14:anchorId="6A69914E" wp14:editId="563B25CD">
            <wp:extent cx="6309360" cy="177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09360" cy="1778000"/>
                    </a:xfrm>
                    <a:prstGeom prst="rect">
                      <a:avLst/>
                    </a:prstGeom>
                    <a:noFill/>
                    <a:ln>
                      <a:noFill/>
                    </a:ln>
                  </pic:spPr>
                </pic:pic>
              </a:graphicData>
            </a:graphic>
          </wp:inline>
        </w:drawing>
      </w:r>
    </w:p>
    <w:p w14:paraId="1DF3B192" w14:textId="4DDCF4E1" w:rsidR="002B5471" w:rsidRPr="00E941EA" w:rsidRDefault="002B5471">
      <w:pPr>
        <w:spacing w:after="200"/>
        <w:rPr>
          <w:color w:val="C00000"/>
        </w:rPr>
      </w:pPr>
      <w:r w:rsidRPr="00E941EA">
        <w:rPr>
          <w:color w:val="C00000"/>
        </w:rPr>
        <w:t xml:space="preserve">ii)By Descriptive Summary Output Regression for </w:t>
      </w:r>
      <w:proofErr w:type="spellStart"/>
      <w:proofErr w:type="gramStart"/>
      <w:r w:rsidRPr="00E941EA">
        <w:rPr>
          <w:color w:val="C00000"/>
        </w:rPr>
        <w:t>insurancecharges</w:t>
      </w:r>
      <w:proofErr w:type="spellEnd"/>
      <w:r w:rsidRPr="00E941EA">
        <w:rPr>
          <w:color w:val="C00000"/>
        </w:rPr>
        <w:t>(</w:t>
      </w:r>
      <w:proofErr w:type="gramEnd"/>
      <w:r w:rsidRPr="00E941EA">
        <w:rPr>
          <w:color w:val="C00000"/>
        </w:rPr>
        <w:t>$).</w:t>
      </w:r>
    </w:p>
    <w:p w14:paraId="38D3BB46" w14:textId="4BE8B0E5" w:rsidR="002B5471" w:rsidRPr="00E941EA" w:rsidRDefault="002B5471">
      <w:pPr>
        <w:spacing w:after="200"/>
        <w:rPr>
          <w:b w:val="0"/>
          <w:bCs/>
        </w:rPr>
      </w:pPr>
      <w:r w:rsidRPr="00E941EA">
        <w:rPr>
          <w:b w:val="0"/>
          <w:bCs/>
        </w:rPr>
        <w:t xml:space="preserve">With the same if condition </w:t>
      </w:r>
      <w:proofErr w:type="gramStart"/>
      <w:r w:rsidRPr="007517D9">
        <w:rPr>
          <w:b w:val="0"/>
          <w:bCs/>
        </w:rPr>
        <w:t>data.Using</w:t>
      </w:r>
      <w:proofErr w:type="gramEnd"/>
      <w:r w:rsidRPr="00E941EA">
        <w:rPr>
          <w:b w:val="0"/>
          <w:bCs/>
        </w:rPr>
        <w:t xml:space="preserve"> the data analysis,regression process have bee</w:t>
      </w:r>
      <w:r w:rsidR="007517D9">
        <w:rPr>
          <w:b w:val="0"/>
          <w:bCs/>
        </w:rPr>
        <w:t>n m</w:t>
      </w:r>
      <w:r w:rsidRPr="00E941EA">
        <w:rPr>
          <w:b w:val="0"/>
          <w:bCs/>
        </w:rPr>
        <w:t>ade with the  x range age,sex,bmi,chikdren,smokers,southwest,northwest,southeast with charges as Y range coeeficient,P values,significant etc with Absolute value.</w:t>
      </w:r>
    </w:p>
    <w:p w14:paraId="2F5A87A7" w14:textId="77777777" w:rsidR="00125937" w:rsidRDefault="002B5471">
      <w:pPr>
        <w:spacing w:after="200"/>
      </w:pPr>
      <w:r w:rsidRPr="002B5471">
        <w:rPr>
          <w:noProof/>
        </w:rPr>
        <w:drawing>
          <wp:inline distT="0" distB="0" distL="0" distR="0" wp14:anchorId="7EDE892F" wp14:editId="7CA50447">
            <wp:extent cx="1341120" cy="1104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1120" cy="1104900"/>
                    </a:xfrm>
                    <a:prstGeom prst="rect">
                      <a:avLst/>
                    </a:prstGeom>
                    <a:noFill/>
                    <a:ln>
                      <a:noFill/>
                    </a:ln>
                  </pic:spPr>
                </pic:pic>
              </a:graphicData>
            </a:graphic>
          </wp:inline>
        </w:drawing>
      </w:r>
      <w:r>
        <w:t xml:space="preserve"> </w:t>
      </w:r>
      <w:r w:rsidR="001178A0">
        <w:rPr>
          <w:noProof/>
        </w:rPr>
        <w:t xml:space="preserve">                          </w:t>
      </w:r>
      <w:r>
        <w:rPr>
          <w:noProof/>
        </w:rPr>
        <w:drawing>
          <wp:inline distT="0" distB="0" distL="0" distR="0" wp14:anchorId="37301F6E" wp14:editId="02AB79B3">
            <wp:extent cx="3054350" cy="1664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4350" cy="1664335"/>
                    </a:xfrm>
                    <a:prstGeom prst="rect">
                      <a:avLst/>
                    </a:prstGeom>
                    <a:noFill/>
                  </pic:spPr>
                </pic:pic>
              </a:graphicData>
            </a:graphic>
          </wp:inline>
        </w:drawing>
      </w:r>
    </w:p>
    <w:p w14:paraId="57111C74" w14:textId="2EF5966D" w:rsidR="002B5471" w:rsidRPr="00125937" w:rsidRDefault="002B5471">
      <w:pPr>
        <w:spacing w:after="200"/>
        <w:rPr>
          <w:b w:val="0"/>
          <w:bCs/>
        </w:rPr>
      </w:pPr>
      <w:r w:rsidRPr="00125937">
        <w:rPr>
          <w:b w:val="0"/>
          <w:bCs/>
        </w:rPr>
        <w:t>iii)</w:t>
      </w:r>
      <w:r w:rsidR="00125937" w:rsidRPr="00125937">
        <w:rPr>
          <w:b w:val="0"/>
          <w:bCs/>
        </w:rPr>
        <w:t xml:space="preserve"> I</w:t>
      </w:r>
      <w:r w:rsidRPr="00125937">
        <w:rPr>
          <w:b w:val="0"/>
          <w:bCs/>
        </w:rPr>
        <w:t xml:space="preserve">n this regression process the x </w:t>
      </w:r>
      <w:proofErr w:type="gramStart"/>
      <w:r w:rsidRPr="00125937">
        <w:rPr>
          <w:b w:val="0"/>
          <w:bCs/>
        </w:rPr>
        <w:t>range  will</w:t>
      </w:r>
      <w:proofErr w:type="gramEnd"/>
      <w:r w:rsidRPr="00125937">
        <w:rPr>
          <w:b w:val="0"/>
          <w:bCs/>
        </w:rPr>
        <w:t xml:space="preserve"> b</w:t>
      </w:r>
      <w:r w:rsidR="00125937" w:rsidRPr="00125937">
        <w:rPr>
          <w:b w:val="0"/>
          <w:bCs/>
        </w:rPr>
        <w:t xml:space="preserve">e </w:t>
      </w:r>
      <w:r w:rsidR="007517D9">
        <w:rPr>
          <w:b w:val="0"/>
          <w:bCs/>
        </w:rPr>
        <w:t>a</w:t>
      </w:r>
      <w:r w:rsidRPr="00125937">
        <w:rPr>
          <w:b w:val="0"/>
          <w:bCs/>
        </w:rPr>
        <w:t>ge,bmi,chikdren,smokers,southwest,southeast and the charges(y)</w:t>
      </w:r>
      <w:r w:rsidR="00125937" w:rsidRPr="00125937">
        <w:rPr>
          <w:b w:val="0"/>
          <w:bCs/>
        </w:rPr>
        <w:t>,</w:t>
      </w:r>
      <w:r w:rsidRPr="00125937">
        <w:rPr>
          <w:b w:val="0"/>
          <w:bCs/>
        </w:rPr>
        <w:t>by using data analysis and regression can be obtained.</w:t>
      </w:r>
    </w:p>
    <w:p w14:paraId="2BA38431" w14:textId="28A63BFA" w:rsidR="002B5471" w:rsidRDefault="002B5471">
      <w:pPr>
        <w:spacing w:after="200"/>
      </w:pPr>
      <w:r w:rsidRPr="002B5471">
        <w:rPr>
          <w:noProof/>
        </w:rPr>
        <w:lastRenderedPageBreak/>
        <w:drawing>
          <wp:inline distT="0" distB="0" distL="0" distR="0" wp14:anchorId="31F70E5E" wp14:editId="5038B378">
            <wp:extent cx="1341120" cy="1112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1120" cy="1112520"/>
                    </a:xfrm>
                    <a:prstGeom prst="rect">
                      <a:avLst/>
                    </a:prstGeom>
                    <a:noFill/>
                    <a:ln>
                      <a:noFill/>
                    </a:ln>
                  </pic:spPr>
                </pic:pic>
              </a:graphicData>
            </a:graphic>
          </wp:inline>
        </w:drawing>
      </w:r>
      <w:r>
        <w:t xml:space="preserve">         </w:t>
      </w:r>
      <w:r w:rsidR="001178A0">
        <w:t xml:space="preserve"> </w:t>
      </w:r>
      <w:r w:rsidR="001178A0" w:rsidRPr="001178A0">
        <w:rPr>
          <w:noProof/>
        </w:rPr>
        <w:drawing>
          <wp:inline distT="0" distB="0" distL="0" distR="0" wp14:anchorId="520C1240" wp14:editId="5E817D06">
            <wp:extent cx="3055620" cy="1844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55620" cy="1844040"/>
                    </a:xfrm>
                    <a:prstGeom prst="rect">
                      <a:avLst/>
                    </a:prstGeom>
                    <a:noFill/>
                    <a:ln>
                      <a:noFill/>
                    </a:ln>
                  </pic:spPr>
                </pic:pic>
              </a:graphicData>
            </a:graphic>
          </wp:inline>
        </w:drawing>
      </w:r>
    </w:p>
    <w:p w14:paraId="0DAD04F0" w14:textId="77777777" w:rsidR="002B5471" w:rsidRDefault="002B5471">
      <w:pPr>
        <w:spacing w:after="200"/>
      </w:pPr>
    </w:p>
    <w:p w14:paraId="6D97264D" w14:textId="77777777" w:rsidR="004E0ACD" w:rsidRDefault="004E0ACD" w:rsidP="004E0ACD">
      <w:pPr>
        <w:spacing w:after="200"/>
      </w:pPr>
    </w:p>
    <w:sectPr w:rsidR="004E0ACD" w:rsidSect="007C7473">
      <w:headerReference w:type="even" r:id="rId32"/>
      <w:headerReference w:type="default" r:id="rId33"/>
      <w:footerReference w:type="even" r:id="rId3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F694C" w14:textId="77777777" w:rsidR="00883019" w:rsidRDefault="00883019" w:rsidP="007057F4">
      <w:r>
        <w:separator/>
      </w:r>
    </w:p>
  </w:endnote>
  <w:endnote w:type="continuationSeparator" w:id="0">
    <w:p w14:paraId="3A43F72C" w14:textId="77777777" w:rsidR="00883019" w:rsidRDefault="00883019"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rlow">
    <w:charset w:val="00"/>
    <w:family w:val="auto"/>
    <w:pitch w:val="variable"/>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C26B3" w14:textId="77777777" w:rsidR="00136006" w:rsidRDefault="00000000" w:rsidP="007057F4">
    <w:pPr>
      <w:pStyle w:val="Footer"/>
    </w:pPr>
    <w:sdt>
      <w:sdtPr>
        <w:rPr>
          <w:rFonts w:asciiTheme="majorHAnsi" w:eastAsiaTheme="majorEastAsia" w:hAnsiTheme="majorHAnsi" w:cstheme="majorBidi"/>
        </w:rPr>
        <w:id w:val="306900621"/>
        <w:placeholder>
          <w:docPart w:val="B9B5834273224308922EDF5DAD70981B"/>
        </w:placeholder>
        <w:temporary/>
        <w:showingPlcHdr/>
      </w:sdt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C0D56" w14:textId="77777777" w:rsidR="00883019" w:rsidRDefault="00883019" w:rsidP="007057F4">
      <w:r>
        <w:separator/>
      </w:r>
    </w:p>
  </w:footnote>
  <w:footnote w:type="continuationSeparator" w:id="0">
    <w:p w14:paraId="6C419C57" w14:textId="77777777" w:rsidR="00883019" w:rsidRDefault="00883019"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35255" w14:textId="77777777" w:rsidR="00136006" w:rsidRDefault="0049185C" w:rsidP="007057F4">
    <w:pPr>
      <w:pStyle w:val="Header"/>
    </w:pPr>
    <w:r>
      <w:t>Adventure Works Marketing Plan</w:t>
    </w:r>
  </w:p>
  <w:p w14:paraId="0BDA764D"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311"/>
    </w:tblGrid>
    <w:tr w:rsidR="007057F4" w14:paraId="3A831997" w14:textId="77777777" w:rsidTr="007057F4">
      <w:trPr>
        <w:trHeight w:val="1712"/>
      </w:trPr>
      <w:tc>
        <w:tcPr>
          <w:tcW w:w="12311" w:type="dxa"/>
          <w:tcBorders>
            <w:top w:val="nil"/>
            <w:left w:val="nil"/>
            <w:bottom w:val="nil"/>
            <w:right w:val="nil"/>
          </w:tcBorders>
        </w:tcPr>
        <w:p w14:paraId="2E3175DB" w14:textId="7E8E0385" w:rsidR="007057F4" w:rsidRDefault="00670C0F" w:rsidP="007057F4">
          <w:pPr>
            <w:pStyle w:val="Header"/>
          </w:pPr>
          <w:r w:rsidRPr="00670C0F">
            <w:t xml:space="preserve">C </w:t>
          </w:r>
          <w:r w:rsidR="004F2231">
            <w:rPr>
              <w:noProof/>
            </w:rPr>
            <mc:AlternateContent>
              <mc:Choice Requires="wps">
                <w:drawing>
                  <wp:anchor distT="0" distB="0" distL="114300" distR="114300" simplePos="0" relativeHeight="251685376" behindDoc="0" locked="0" layoutInCell="1" allowOverlap="1" wp14:anchorId="225AD784" wp14:editId="120AA006">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5C64658E" w14:textId="20DBB46E"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5AD784" id="_x0000_t202" coordsize="21600,21600" o:spt="202" path="m,l,21600r21600,l21600,xe">
                    <v:stroke joinstyle="miter"/>
                    <v:path gradientshapeok="t" o:connecttype="rect"/>
                  </v:shapetype>
                  <v:shape id="Text Box 21" o:spid="_x0000_s1031" type="#_x0000_t202" style="position:absolute;left:0;text-align:left;margin-left:560.5pt;margin-top:19.1pt;width:61.3pt;height:23.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5C64658E" w14:textId="20DBB46E" w:rsidR="004F2231" w:rsidRPr="004F2231" w:rsidRDefault="004F2231"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F63939">
                            <w:rPr>
                              <w:noProof/>
                              <w:sz w:val="32"/>
                            </w:rPr>
                            <w:t>1</w:t>
                          </w:r>
                          <w:r w:rsidRPr="004F2231">
                            <w:rPr>
                              <w:sz w:val="32"/>
                            </w:rPr>
                            <w:fldChar w:fldCharType="end"/>
                          </w:r>
                        </w:p>
                      </w:txbxContent>
                    </v:textbox>
                  </v:shape>
                </w:pict>
              </mc:Fallback>
            </mc:AlternateContent>
          </w:r>
          <w:r>
            <w:t xml:space="preserve"> </w:t>
          </w:r>
        </w:p>
      </w:tc>
    </w:tr>
  </w:tbl>
  <w:p w14:paraId="52799730"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7"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18"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9408340">
    <w:abstractNumId w:val="8"/>
  </w:num>
  <w:num w:numId="2" w16cid:durableId="827403994">
    <w:abstractNumId w:val="16"/>
  </w:num>
  <w:num w:numId="3" w16cid:durableId="43065039">
    <w:abstractNumId w:val="17"/>
  </w:num>
  <w:num w:numId="4" w16cid:durableId="899555564">
    <w:abstractNumId w:val="18"/>
  </w:num>
  <w:num w:numId="5" w16cid:durableId="19417983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15458122">
    <w:abstractNumId w:val="10"/>
  </w:num>
  <w:num w:numId="7" w16cid:durableId="739642523">
    <w:abstractNumId w:val="15"/>
  </w:num>
  <w:num w:numId="8" w16cid:durableId="1508442712">
    <w:abstractNumId w:val="7"/>
  </w:num>
  <w:num w:numId="9" w16cid:durableId="1682775971">
    <w:abstractNumId w:val="6"/>
  </w:num>
  <w:num w:numId="10" w16cid:durableId="1330906274">
    <w:abstractNumId w:val="5"/>
  </w:num>
  <w:num w:numId="11" w16cid:durableId="1080103190">
    <w:abstractNumId w:val="4"/>
  </w:num>
  <w:num w:numId="12" w16cid:durableId="1889220154">
    <w:abstractNumId w:val="3"/>
  </w:num>
  <w:num w:numId="13" w16cid:durableId="169608415">
    <w:abstractNumId w:val="2"/>
  </w:num>
  <w:num w:numId="14" w16cid:durableId="1086078758">
    <w:abstractNumId w:val="1"/>
  </w:num>
  <w:num w:numId="15" w16cid:durableId="1817989713">
    <w:abstractNumId w:val="0"/>
  </w:num>
  <w:num w:numId="16" w16cid:durableId="1446728631">
    <w:abstractNumId w:val="11"/>
  </w:num>
  <w:num w:numId="17" w16cid:durableId="2062558006">
    <w:abstractNumId w:val="13"/>
  </w:num>
  <w:num w:numId="18" w16cid:durableId="1856460304">
    <w:abstractNumId w:val="9"/>
  </w:num>
  <w:num w:numId="19" w16cid:durableId="496119330">
    <w:abstractNumId w:val="12"/>
  </w:num>
  <w:num w:numId="20" w16cid:durableId="89092071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93A"/>
    <w:rsid w:val="0001651A"/>
    <w:rsid w:val="000174F2"/>
    <w:rsid w:val="00067C92"/>
    <w:rsid w:val="000719E5"/>
    <w:rsid w:val="000C6E91"/>
    <w:rsid w:val="001178A0"/>
    <w:rsid w:val="00125937"/>
    <w:rsid w:val="001328CF"/>
    <w:rsid w:val="00136006"/>
    <w:rsid w:val="00141B71"/>
    <w:rsid w:val="001449EC"/>
    <w:rsid w:val="00146CD2"/>
    <w:rsid w:val="00153264"/>
    <w:rsid w:val="001670A7"/>
    <w:rsid w:val="001B361F"/>
    <w:rsid w:val="001F0AF0"/>
    <w:rsid w:val="002178B9"/>
    <w:rsid w:val="0024230B"/>
    <w:rsid w:val="002773C0"/>
    <w:rsid w:val="00291712"/>
    <w:rsid w:val="002B5471"/>
    <w:rsid w:val="002E0194"/>
    <w:rsid w:val="002E4D24"/>
    <w:rsid w:val="00303EF8"/>
    <w:rsid w:val="00313A64"/>
    <w:rsid w:val="00327A2B"/>
    <w:rsid w:val="00350AB3"/>
    <w:rsid w:val="003620E2"/>
    <w:rsid w:val="00395558"/>
    <w:rsid w:val="003D6667"/>
    <w:rsid w:val="003F5051"/>
    <w:rsid w:val="004154EF"/>
    <w:rsid w:val="00420DF5"/>
    <w:rsid w:val="004371B6"/>
    <w:rsid w:val="00444C7B"/>
    <w:rsid w:val="0048718B"/>
    <w:rsid w:val="0049185C"/>
    <w:rsid w:val="004D3702"/>
    <w:rsid w:val="004E0ACD"/>
    <w:rsid w:val="004F2231"/>
    <w:rsid w:val="004F41F0"/>
    <w:rsid w:val="005112D1"/>
    <w:rsid w:val="00532ED7"/>
    <w:rsid w:val="0055035B"/>
    <w:rsid w:val="00572204"/>
    <w:rsid w:val="005C3643"/>
    <w:rsid w:val="00616186"/>
    <w:rsid w:val="00650145"/>
    <w:rsid w:val="00670C0F"/>
    <w:rsid w:val="0068500D"/>
    <w:rsid w:val="006D46A4"/>
    <w:rsid w:val="007057F4"/>
    <w:rsid w:val="007417B3"/>
    <w:rsid w:val="00742102"/>
    <w:rsid w:val="00750AC4"/>
    <w:rsid w:val="007517D9"/>
    <w:rsid w:val="00773B66"/>
    <w:rsid w:val="007C7473"/>
    <w:rsid w:val="007D26F1"/>
    <w:rsid w:val="007E5499"/>
    <w:rsid w:val="008253A5"/>
    <w:rsid w:val="008417CE"/>
    <w:rsid w:val="0084277E"/>
    <w:rsid w:val="00883019"/>
    <w:rsid w:val="0088398F"/>
    <w:rsid w:val="008A3C95"/>
    <w:rsid w:val="008C386D"/>
    <w:rsid w:val="008C5106"/>
    <w:rsid w:val="008D5829"/>
    <w:rsid w:val="008F34B9"/>
    <w:rsid w:val="00946F55"/>
    <w:rsid w:val="00965BD5"/>
    <w:rsid w:val="009875C8"/>
    <w:rsid w:val="00991D08"/>
    <w:rsid w:val="00A0510C"/>
    <w:rsid w:val="00A63DE6"/>
    <w:rsid w:val="00A70E4D"/>
    <w:rsid w:val="00B00CF7"/>
    <w:rsid w:val="00B0688D"/>
    <w:rsid w:val="00B40525"/>
    <w:rsid w:val="00B41D82"/>
    <w:rsid w:val="00B90346"/>
    <w:rsid w:val="00BA67EB"/>
    <w:rsid w:val="00BB6CAC"/>
    <w:rsid w:val="00BE7253"/>
    <w:rsid w:val="00C168E9"/>
    <w:rsid w:val="00CA16E0"/>
    <w:rsid w:val="00CD398C"/>
    <w:rsid w:val="00CE0BC9"/>
    <w:rsid w:val="00D2045C"/>
    <w:rsid w:val="00D517AA"/>
    <w:rsid w:val="00D540AF"/>
    <w:rsid w:val="00D6093C"/>
    <w:rsid w:val="00D638C1"/>
    <w:rsid w:val="00D6393A"/>
    <w:rsid w:val="00D73D44"/>
    <w:rsid w:val="00D967AC"/>
    <w:rsid w:val="00E25C83"/>
    <w:rsid w:val="00E50A4D"/>
    <w:rsid w:val="00E758BC"/>
    <w:rsid w:val="00E941EA"/>
    <w:rsid w:val="00E95AFE"/>
    <w:rsid w:val="00EC5DAA"/>
    <w:rsid w:val="00ED3756"/>
    <w:rsid w:val="00F43A02"/>
    <w:rsid w:val="00F45884"/>
    <w:rsid w:val="00F50B55"/>
    <w:rsid w:val="00F53BCD"/>
    <w:rsid w:val="00F553FE"/>
    <w:rsid w:val="00F63939"/>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10BBFC9"/>
  <w15:chartTrackingRefBased/>
  <w15:docId w15:val="{E247C287-D126-4F43-8C6A-356030C7A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2324">
      <w:bodyDiv w:val="1"/>
      <w:marLeft w:val="0"/>
      <w:marRight w:val="0"/>
      <w:marTop w:val="0"/>
      <w:marBottom w:val="0"/>
      <w:divBdr>
        <w:top w:val="none" w:sz="0" w:space="0" w:color="auto"/>
        <w:left w:val="none" w:sz="0" w:space="0" w:color="auto"/>
        <w:bottom w:val="none" w:sz="0" w:space="0" w:color="auto"/>
        <w:right w:val="none" w:sz="0" w:space="0" w:color="auto"/>
      </w:divBdr>
    </w:div>
    <w:div w:id="322704373">
      <w:bodyDiv w:val="1"/>
      <w:marLeft w:val="0"/>
      <w:marRight w:val="0"/>
      <w:marTop w:val="0"/>
      <w:marBottom w:val="0"/>
      <w:divBdr>
        <w:top w:val="none" w:sz="0" w:space="0" w:color="auto"/>
        <w:left w:val="none" w:sz="0" w:space="0" w:color="auto"/>
        <w:bottom w:val="none" w:sz="0" w:space="0" w:color="auto"/>
        <w:right w:val="none" w:sz="0" w:space="0" w:color="auto"/>
      </w:divBdr>
    </w:div>
    <w:div w:id="761266213">
      <w:bodyDiv w:val="1"/>
      <w:marLeft w:val="0"/>
      <w:marRight w:val="0"/>
      <w:marTop w:val="0"/>
      <w:marBottom w:val="0"/>
      <w:divBdr>
        <w:top w:val="none" w:sz="0" w:space="0" w:color="auto"/>
        <w:left w:val="none" w:sz="0" w:space="0" w:color="auto"/>
        <w:bottom w:val="none" w:sz="0" w:space="0" w:color="auto"/>
        <w:right w:val="none" w:sz="0" w:space="0" w:color="auto"/>
      </w:divBdr>
    </w:div>
    <w:div w:id="937328425">
      <w:bodyDiv w:val="1"/>
      <w:marLeft w:val="0"/>
      <w:marRight w:val="0"/>
      <w:marTop w:val="0"/>
      <w:marBottom w:val="0"/>
      <w:divBdr>
        <w:top w:val="none" w:sz="0" w:space="0" w:color="auto"/>
        <w:left w:val="none" w:sz="0" w:space="0" w:color="auto"/>
        <w:bottom w:val="none" w:sz="0" w:space="0" w:color="auto"/>
        <w:right w:val="none" w:sz="0" w:space="0" w:color="auto"/>
      </w:divBdr>
    </w:div>
    <w:div w:id="1031302158">
      <w:bodyDiv w:val="1"/>
      <w:marLeft w:val="0"/>
      <w:marRight w:val="0"/>
      <w:marTop w:val="0"/>
      <w:marBottom w:val="0"/>
      <w:divBdr>
        <w:top w:val="none" w:sz="0" w:space="0" w:color="auto"/>
        <w:left w:val="none" w:sz="0" w:space="0" w:color="auto"/>
        <w:bottom w:val="none" w:sz="0" w:space="0" w:color="auto"/>
        <w:right w:val="none" w:sz="0" w:space="0" w:color="auto"/>
      </w:divBdr>
    </w:div>
    <w:div w:id="1075661459">
      <w:bodyDiv w:val="1"/>
      <w:marLeft w:val="0"/>
      <w:marRight w:val="0"/>
      <w:marTop w:val="0"/>
      <w:marBottom w:val="0"/>
      <w:divBdr>
        <w:top w:val="none" w:sz="0" w:space="0" w:color="auto"/>
        <w:left w:val="none" w:sz="0" w:space="0" w:color="auto"/>
        <w:bottom w:val="none" w:sz="0" w:space="0" w:color="auto"/>
        <w:right w:val="none" w:sz="0" w:space="0" w:color="auto"/>
      </w:divBdr>
    </w:div>
    <w:div w:id="1378431496">
      <w:bodyDiv w:val="1"/>
      <w:marLeft w:val="0"/>
      <w:marRight w:val="0"/>
      <w:marTop w:val="0"/>
      <w:marBottom w:val="0"/>
      <w:divBdr>
        <w:top w:val="none" w:sz="0" w:space="0" w:color="auto"/>
        <w:left w:val="none" w:sz="0" w:space="0" w:color="auto"/>
        <w:bottom w:val="none" w:sz="0" w:space="0" w:color="auto"/>
        <w:right w:val="none" w:sz="0" w:space="0" w:color="auto"/>
      </w:divBdr>
    </w:div>
    <w:div w:id="1466196125">
      <w:bodyDiv w:val="1"/>
      <w:marLeft w:val="0"/>
      <w:marRight w:val="0"/>
      <w:marTop w:val="0"/>
      <w:marBottom w:val="0"/>
      <w:divBdr>
        <w:top w:val="none" w:sz="0" w:space="0" w:color="auto"/>
        <w:left w:val="none" w:sz="0" w:space="0" w:color="auto"/>
        <w:bottom w:val="none" w:sz="0" w:space="0" w:color="auto"/>
        <w:right w:val="none" w:sz="0" w:space="0" w:color="auto"/>
      </w:divBdr>
    </w:div>
    <w:div w:id="1606493982">
      <w:bodyDiv w:val="1"/>
      <w:marLeft w:val="0"/>
      <w:marRight w:val="0"/>
      <w:marTop w:val="0"/>
      <w:marBottom w:val="0"/>
      <w:divBdr>
        <w:top w:val="none" w:sz="0" w:space="0" w:color="auto"/>
        <w:left w:val="none" w:sz="0" w:space="0" w:color="auto"/>
        <w:bottom w:val="none" w:sz="0" w:space="0" w:color="auto"/>
        <w:right w:val="none" w:sz="0" w:space="0" w:color="auto"/>
      </w:divBdr>
    </w:div>
    <w:div w:id="1629240013">
      <w:bodyDiv w:val="1"/>
      <w:marLeft w:val="0"/>
      <w:marRight w:val="0"/>
      <w:marTop w:val="0"/>
      <w:marBottom w:val="0"/>
      <w:divBdr>
        <w:top w:val="none" w:sz="0" w:space="0" w:color="auto"/>
        <w:left w:val="none" w:sz="0" w:space="0" w:color="auto"/>
        <w:bottom w:val="none" w:sz="0" w:space="0" w:color="auto"/>
        <w:right w:val="none" w:sz="0" w:space="0" w:color="auto"/>
      </w:divBdr>
    </w:div>
    <w:div w:id="1750034464">
      <w:bodyDiv w:val="1"/>
      <w:marLeft w:val="0"/>
      <w:marRight w:val="0"/>
      <w:marTop w:val="0"/>
      <w:marBottom w:val="0"/>
      <w:divBdr>
        <w:top w:val="none" w:sz="0" w:space="0" w:color="auto"/>
        <w:left w:val="none" w:sz="0" w:space="0" w:color="auto"/>
        <w:bottom w:val="none" w:sz="0" w:space="0" w:color="auto"/>
        <w:right w:val="none" w:sz="0" w:space="0" w:color="auto"/>
      </w:divBdr>
    </w:div>
    <w:div w:id="2137792283">
      <w:bodyDiv w:val="1"/>
      <w:marLeft w:val="0"/>
      <w:marRight w:val="0"/>
      <w:marTop w:val="0"/>
      <w:marBottom w:val="0"/>
      <w:divBdr>
        <w:top w:val="none" w:sz="0" w:space="0" w:color="auto"/>
        <w:left w:val="none" w:sz="0" w:space="0" w:color="auto"/>
        <w:bottom w:val="none" w:sz="0" w:space="0" w:color="auto"/>
        <w:right w:val="none" w:sz="0" w:space="0" w:color="auto"/>
      </w:divBdr>
    </w:div>
    <w:div w:id="214403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0.png"/><Relationship Id="rId26" Type="http://schemas.openxmlformats.org/officeDocument/2006/relationships/chart" Target="charts/chart5.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microsoft.com/office/2014/relationships/chartEx" Target="charts/chartEx2.xml"/><Relationship Id="rId25" Type="http://schemas.openxmlformats.org/officeDocument/2006/relationships/chart" Target="charts/chart4.xml"/><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chart" Target="charts/chart3.xm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2.xml"/><Relationship Id="rId28" Type="http://schemas.openxmlformats.org/officeDocument/2006/relationships/image" Target="media/image13.emf"/><Relationship Id="rId36" Type="http://schemas.openxmlformats.org/officeDocument/2006/relationships/glossaryDocument" Target="glossary/document.xml"/><Relationship Id="rId10" Type="http://schemas.openxmlformats.org/officeDocument/2006/relationships/image" Target="media/image4.png"/><Relationship Id="rId19" Type="http://schemas.microsoft.com/office/2014/relationships/chartEx" Target="charts/chartEx3.xml"/><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4/relationships/chartEx" Target="charts/chartEx1.xml"/><Relationship Id="rId22" Type="http://schemas.openxmlformats.org/officeDocument/2006/relationships/chart" Target="charts/chart1.xml"/><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fontTable" Target="fontTable.xml"/><Relationship Id="rId8" Type="http://schemas.openxmlformats.org/officeDocument/2006/relationships/image" Target="media/image2.sv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eth\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weth\Desktop\PROJECT%2006-01-2023.xlsx" TargetMode="External"/><Relationship Id="rId2" Type="http://schemas.microsoft.com/office/2011/relationships/chartColorStyle" Target="colors4.xml"/><Relationship Id="rId1" Type="http://schemas.microsoft.com/office/2011/relationships/chartStyle" Target="style4.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weth\Desktop\PROJECT%2006-01-2023.xlsx" TargetMode="External"/><Relationship Id="rId2" Type="http://schemas.microsoft.com/office/2011/relationships/chartColorStyle" Target="colors5.xml"/><Relationship Id="rId1" Type="http://schemas.microsoft.com/office/2011/relationships/chartStyle" Target="style5.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weth\Desktop\PROJECT%2006-01-2023.xlsx" TargetMode="External"/><Relationship Id="rId2" Type="http://schemas.microsoft.com/office/2011/relationships/chartColorStyle" Target="colors6.xml"/><Relationship Id="rId1" Type="http://schemas.microsoft.com/office/2011/relationships/chartStyle" Target="style6.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1.xlsx"/></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sweth\Desktop\PROJECT%2006-01-2023.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sweth\Desktop\PROJECT%2006-01-2023.xlsx" TargetMode="External"/><Relationship Id="rId4" Type="http://schemas.openxmlformats.org/officeDocument/2006/relationships/themeOverride" Target="../theme/themeOverride1.xm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sweth\Desktop\PROJECT%2006-01-2023.xlsx" TargetMode="External"/><Relationship Id="rId4"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 06-01-2023.xlsx]1.c(ii)!ages vs charges</c:name>
    <c:fmtId val="-1"/>
  </c:pivotSource>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solidFill>
                  <a:schemeClr val="dk1"/>
                </a:solidFill>
                <a:latin typeface="+mn-lt"/>
                <a:ea typeface="+mn-ea"/>
                <a:cs typeface="+mn-cs"/>
              </a:rPr>
              <a:t>Ages</a:t>
            </a:r>
            <a:r>
              <a:rPr lang="en-US" baseline="0">
                <a:solidFill>
                  <a:schemeClr val="dk1"/>
                </a:solidFill>
                <a:latin typeface="+mn-lt"/>
                <a:ea typeface="+mn-ea"/>
                <a:cs typeface="+mn-cs"/>
              </a:rPr>
              <a:t> &amp; charges</a:t>
            </a:r>
            <a:endParaRPr lang="en-US" baseline="0"/>
          </a:p>
        </c:rich>
      </c:tx>
      <c:overlay val="0"/>
      <c:spPr>
        <a:solidFill>
          <a:schemeClr val="lt1"/>
        </a:solidFill>
        <a:ln w="12700" cap="flat" cmpd="sng" algn="ctr">
          <a:solidFill>
            <a:schemeClr val="accent2"/>
          </a:solidFill>
          <a:prstDash val="solid"/>
          <a:miter lim="800000"/>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ivotFmts>
      <c:pivotFmt>
        <c:idx val="0"/>
        <c:spPr>
          <a:solidFill>
            <a:schemeClr val="accent2"/>
          </a:solidFill>
          <a:ln w="28575" cap="rnd">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28575" cap="rnd">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w="28575" cap="rnd">
            <a:solidFill>
              <a:schemeClr val="accent2"/>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'1.c(ii)'!$B$3</c:f>
              <c:strCache>
                <c:ptCount val="1"/>
                <c:pt idx="0">
                  <c:v>Total</c:v>
                </c:pt>
              </c:strCache>
            </c:strRef>
          </c:tx>
          <c:spPr>
            <a:ln w="28575" cap="rnd">
              <a:solidFill>
                <a:schemeClr val="accent2"/>
              </a:solidFill>
              <a:round/>
            </a:ln>
            <a:effectLst/>
          </c:spPr>
          <c:marker>
            <c:symbol val="none"/>
          </c:marker>
          <c:cat>
            <c:strRef>
              <c:f>'1.c(ii)'!$A$4:$A$51</c:f>
              <c:strCache>
                <c:ptCount val="47"/>
                <c:pt idx="0">
                  <c:v>18</c:v>
                </c:pt>
                <c:pt idx="1">
                  <c:v>19</c:v>
                </c:pt>
                <c:pt idx="2">
                  <c:v>20</c:v>
                </c:pt>
                <c:pt idx="3">
                  <c:v>21</c:v>
                </c:pt>
                <c:pt idx="4">
                  <c:v>22</c:v>
                </c:pt>
                <c:pt idx="5">
                  <c:v>23</c:v>
                </c:pt>
                <c:pt idx="6">
                  <c:v>24</c:v>
                </c:pt>
                <c:pt idx="7">
                  <c:v>25</c:v>
                </c:pt>
                <c:pt idx="8">
                  <c:v>26</c:v>
                </c:pt>
                <c:pt idx="9">
                  <c:v>27</c:v>
                </c:pt>
                <c:pt idx="10">
                  <c:v>28</c:v>
                </c:pt>
                <c:pt idx="11">
                  <c:v>29</c:v>
                </c:pt>
                <c:pt idx="12">
                  <c:v>30</c:v>
                </c:pt>
                <c:pt idx="13">
                  <c:v>31</c:v>
                </c:pt>
                <c:pt idx="14">
                  <c:v>32</c:v>
                </c:pt>
                <c:pt idx="15">
                  <c:v>33</c:v>
                </c:pt>
                <c:pt idx="16">
                  <c:v>34</c:v>
                </c:pt>
                <c:pt idx="17">
                  <c:v>35</c:v>
                </c:pt>
                <c:pt idx="18">
                  <c:v>36</c:v>
                </c:pt>
                <c:pt idx="19">
                  <c:v>37</c:v>
                </c:pt>
                <c:pt idx="20">
                  <c:v>38</c:v>
                </c:pt>
                <c:pt idx="21">
                  <c:v>39</c:v>
                </c:pt>
                <c:pt idx="22">
                  <c:v>40</c:v>
                </c:pt>
                <c:pt idx="23">
                  <c:v>41</c:v>
                </c:pt>
                <c:pt idx="24">
                  <c:v>42</c:v>
                </c:pt>
                <c:pt idx="25">
                  <c:v>43</c:v>
                </c:pt>
                <c:pt idx="26">
                  <c:v>44</c:v>
                </c:pt>
                <c:pt idx="27">
                  <c:v>45</c:v>
                </c:pt>
                <c:pt idx="28">
                  <c:v>46</c:v>
                </c:pt>
                <c:pt idx="29">
                  <c:v>47</c:v>
                </c:pt>
                <c:pt idx="30">
                  <c:v>48</c:v>
                </c:pt>
                <c:pt idx="31">
                  <c:v>49</c:v>
                </c:pt>
                <c:pt idx="32">
                  <c:v>50</c:v>
                </c:pt>
                <c:pt idx="33">
                  <c:v>51</c:v>
                </c:pt>
                <c:pt idx="34">
                  <c:v>52</c:v>
                </c:pt>
                <c:pt idx="35">
                  <c:v>53</c:v>
                </c:pt>
                <c:pt idx="36">
                  <c:v>54</c:v>
                </c:pt>
                <c:pt idx="37">
                  <c:v>55</c:v>
                </c:pt>
                <c:pt idx="38">
                  <c:v>56</c:v>
                </c:pt>
                <c:pt idx="39">
                  <c:v>57</c:v>
                </c:pt>
                <c:pt idx="40">
                  <c:v>58</c:v>
                </c:pt>
                <c:pt idx="41">
                  <c:v>59</c:v>
                </c:pt>
                <c:pt idx="42">
                  <c:v>60</c:v>
                </c:pt>
                <c:pt idx="43">
                  <c:v>61</c:v>
                </c:pt>
                <c:pt idx="44">
                  <c:v>62</c:v>
                </c:pt>
                <c:pt idx="45">
                  <c:v>63</c:v>
                </c:pt>
                <c:pt idx="46">
                  <c:v>64</c:v>
                </c:pt>
              </c:strCache>
            </c:strRef>
          </c:cat>
          <c:val>
            <c:numRef>
              <c:f>'1.c(ii)'!$B$4:$B$51</c:f>
              <c:numCache>
                <c:formatCode>General</c:formatCode>
                <c:ptCount val="47"/>
                <c:pt idx="0">
                  <c:v>7086.2175563623205</c:v>
                </c:pt>
                <c:pt idx="1">
                  <c:v>9747.9093345588226</c:v>
                </c:pt>
                <c:pt idx="2">
                  <c:v>10159.697736206897</c:v>
                </c:pt>
                <c:pt idx="3">
                  <c:v>4730.4643296428567</c:v>
                </c:pt>
                <c:pt idx="4">
                  <c:v>10012.932801785715</c:v>
                </c:pt>
                <c:pt idx="5">
                  <c:v>12419.820039642855</c:v>
                </c:pt>
                <c:pt idx="6">
                  <c:v>10648.015962142857</c:v>
                </c:pt>
                <c:pt idx="7">
                  <c:v>9838.3653107142854</c:v>
                </c:pt>
                <c:pt idx="8">
                  <c:v>6133.8253085714286</c:v>
                </c:pt>
                <c:pt idx="9">
                  <c:v>12184.701721428573</c:v>
                </c:pt>
                <c:pt idx="10">
                  <c:v>9069.1875642857121</c:v>
                </c:pt>
                <c:pt idx="11">
                  <c:v>10430.158727037038</c:v>
                </c:pt>
                <c:pt idx="12">
                  <c:v>12719.110358148146</c:v>
                </c:pt>
                <c:pt idx="13">
                  <c:v>10196.980573333332</c:v>
                </c:pt>
                <c:pt idx="14">
                  <c:v>9220.3002907692317</c:v>
                </c:pt>
                <c:pt idx="15">
                  <c:v>12351.53298730769</c:v>
                </c:pt>
                <c:pt idx="16">
                  <c:v>11613.52812076923</c:v>
                </c:pt>
                <c:pt idx="17">
                  <c:v>11307.182031200002</c:v>
                </c:pt>
                <c:pt idx="18">
                  <c:v>12204.476138</c:v>
                </c:pt>
                <c:pt idx="19">
                  <c:v>18019.9118772</c:v>
                </c:pt>
                <c:pt idx="20">
                  <c:v>8102.7336740000001</c:v>
                </c:pt>
                <c:pt idx="21">
                  <c:v>11778.2429452</c:v>
                </c:pt>
                <c:pt idx="22">
                  <c:v>11772.25131</c:v>
                </c:pt>
                <c:pt idx="23">
                  <c:v>9653.745649629629</c:v>
                </c:pt>
                <c:pt idx="24">
                  <c:v>13061.038668888888</c:v>
                </c:pt>
                <c:pt idx="25">
                  <c:v>19267.278653333331</c:v>
                </c:pt>
                <c:pt idx="26">
                  <c:v>15859.396587037038</c:v>
                </c:pt>
                <c:pt idx="27">
                  <c:v>14830.199856206897</c:v>
                </c:pt>
                <c:pt idx="28">
                  <c:v>14342.590638620688</c:v>
                </c:pt>
                <c:pt idx="29">
                  <c:v>17653.99959310345</c:v>
                </c:pt>
                <c:pt idx="30">
                  <c:v>14632.500445172411</c:v>
                </c:pt>
                <c:pt idx="31">
                  <c:v>12696.006264285714</c:v>
                </c:pt>
                <c:pt idx="32">
                  <c:v>15663.003300689661</c:v>
                </c:pt>
                <c:pt idx="33">
                  <c:v>15682.255867241382</c:v>
                </c:pt>
                <c:pt idx="34">
                  <c:v>18256.269719310341</c:v>
                </c:pt>
                <c:pt idx="35">
                  <c:v>16020.930755000003</c:v>
                </c:pt>
                <c:pt idx="36">
                  <c:v>18758.546475357143</c:v>
                </c:pt>
                <c:pt idx="37">
                  <c:v>16164.545488461539</c:v>
                </c:pt>
                <c:pt idx="38">
                  <c:v>15025.515836538463</c:v>
                </c:pt>
                <c:pt idx="39">
                  <c:v>16447.185250000002</c:v>
                </c:pt>
                <c:pt idx="40">
                  <c:v>13878.9281116</c:v>
                </c:pt>
                <c:pt idx="41">
                  <c:v>18895.869531599998</c:v>
                </c:pt>
                <c:pt idx="42">
                  <c:v>21979.418507391303</c:v>
                </c:pt>
                <c:pt idx="43">
                  <c:v>22024.457608695651</c:v>
                </c:pt>
                <c:pt idx="44">
                  <c:v>19163.856573478261</c:v>
                </c:pt>
                <c:pt idx="45">
                  <c:v>19884.998460869567</c:v>
                </c:pt>
                <c:pt idx="46">
                  <c:v>23275.530837272723</c:v>
                </c:pt>
              </c:numCache>
            </c:numRef>
          </c:val>
          <c:smooth val="0"/>
          <c:extLst>
            <c:ext xmlns:c16="http://schemas.microsoft.com/office/drawing/2014/chart" uri="{C3380CC4-5D6E-409C-BE32-E72D297353CC}">
              <c16:uniqueId val="{00000000-6FB6-4099-A1BE-6455AE2F1CC1}"/>
            </c:ext>
          </c:extLst>
        </c:ser>
        <c:dLbls>
          <c:showLegendKey val="0"/>
          <c:showVal val="0"/>
          <c:showCatName val="0"/>
          <c:showSerName val="0"/>
          <c:showPercent val="0"/>
          <c:showBubbleSize val="0"/>
        </c:dLbls>
        <c:smooth val="0"/>
        <c:axId val="553286719"/>
        <c:axId val="553270495"/>
      </c:lineChart>
      <c:catAx>
        <c:axId val="553286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270495"/>
        <c:crosses val="autoZero"/>
        <c:auto val="1"/>
        <c:lblAlgn val="ctr"/>
        <c:lblOffset val="100"/>
        <c:noMultiLvlLbl val="0"/>
      </c:catAx>
      <c:valAx>
        <c:axId val="553270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28671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 06-01-2023.xlsx]1.c(iii)!PivotTable13</c:name>
    <c:fmtId val="-1"/>
  </c:pivotSource>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Bmi &amp;charges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isometricBottomUp" fov="0">
              <a:rot lat="0" lon="0" rev="0"/>
            </a:camera>
            <a:lightRig rig="soft" dir="b">
              <a:rot lat="0" lon="0" rev="9000000"/>
            </a:lightRig>
          </a:scene3d>
          <a:sp3d contourW="35000" prstMaterial="matte">
            <a:bevelT w="45000" h="38100" prst="convex"/>
            <a:contourClr>
              <a:scrgbClr r="0" g="0" b="0">
                <a:tint val="10000"/>
                <a:satMod val="13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isometricBottomUp" fov="0">
              <a:rot lat="0" lon="0" rev="0"/>
            </a:camera>
            <a:lightRig rig="soft" dir="b">
              <a:rot lat="0" lon="0" rev="9000000"/>
            </a:lightRig>
          </a:scene3d>
          <a:sp3d contourW="35000" prstMaterial="matte">
            <a:bevelT w="45000" h="38100" prst="convex"/>
            <a:contourClr>
              <a:scrgbClr r="0" g="0" b="0">
                <a:tint val="10000"/>
                <a:satMod val="13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isometricBottomUp" fov="0">
              <a:rot lat="0" lon="0" rev="0"/>
            </a:camera>
            <a:lightRig rig="soft" dir="b">
              <a:rot lat="0" lon="0" rev="9000000"/>
            </a:lightRig>
          </a:scene3d>
          <a:sp3d contourW="35000" prstMaterial="matte">
            <a:bevelT w="45000" h="38100" prst="convex"/>
            <a:contourClr>
              <a:scrgbClr r="0" g="0" b="0">
                <a:tint val="10000"/>
                <a:satMod val="130000"/>
              </a:scrgbClr>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areaChart>
        <c:grouping val="standard"/>
        <c:varyColors val="0"/>
        <c:ser>
          <c:idx val="0"/>
          <c:order val="0"/>
          <c:tx>
            <c:strRef>
              <c:f>'1.c(iii)'!$B$3</c:f>
              <c:strCache>
                <c:ptCount val="1"/>
                <c:pt idx="0">
                  <c:v>Total</c:v>
                </c:pt>
              </c:strCache>
            </c:strRef>
          </c:tx>
          <c:spPr>
            <a:solidFill>
              <a:schemeClr val="accent2"/>
            </a:solidFill>
            <a:ln>
              <a:noFill/>
            </a:ln>
            <a:effectLst/>
          </c:spPr>
          <c:cat>
            <c:strRef>
              <c:f>'1.c(iii)'!$A$4:$A$552</c:f>
              <c:strCache>
                <c:ptCount val="548"/>
                <c:pt idx="0">
                  <c:v>15.96</c:v>
                </c:pt>
                <c:pt idx="1">
                  <c:v>16.815</c:v>
                </c:pt>
                <c:pt idx="2">
                  <c:v>17.195</c:v>
                </c:pt>
                <c:pt idx="3">
                  <c:v>17.29</c:v>
                </c:pt>
                <c:pt idx="4">
                  <c:v>17.385</c:v>
                </c:pt>
                <c:pt idx="5">
                  <c:v>17.4</c:v>
                </c:pt>
                <c:pt idx="6">
                  <c:v>17.48</c:v>
                </c:pt>
                <c:pt idx="7">
                  <c:v>17.67</c:v>
                </c:pt>
                <c:pt idx="8">
                  <c:v>17.765</c:v>
                </c:pt>
                <c:pt idx="9">
                  <c:v>17.8</c:v>
                </c:pt>
                <c:pt idx="10">
                  <c:v>17.86</c:v>
                </c:pt>
                <c:pt idx="11">
                  <c:v>17.955</c:v>
                </c:pt>
                <c:pt idx="12">
                  <c:v>18.05</c:v>
                </c:pt>
                <c:pt idx="13">
                  <c:v>18.3</c:v>
                </c:pt>
                <c:pt idx="14">
                  <c:v>18.335</c:v>
                </c:pt>
                <c:pt idx="15">
                  <c:v>18.5</c:v>
                </c:pt>
                <c:pt idx="16">
                  <c:v>18.6</c:v>
                </c:pt>
                <c:pt idx="17">
                  <c:v>18.715</c:v>
                </c:pt>
                <c:pt idx="18">
                  <c:v>18.905</c:v>
                </c:pt>
                <c:pt idx="19">
                  <c:v>19</c:v>
                </c:pt>
                <c:pt idx="20">
                  <c:v>19.095</c:v>
                </c:pt>
                <c:pt idx="21">
                  <c:v>19.19</c:v>
                </c:pt>
                <c:pt idx="22">
                  <c:v>19.3</c:v>
                </c:pt>
                <c:pt idx="23">
                  <c:v>19.475</c:v>
                </c:pt>
                <c:pt idx="24">
                  <c:v>19.57</c:v>
                </c:pt>
                <c:pt idx="25">
                  <c:v>19.8</c:v>
                </c:pt>
                <c:pt idx="26">
                  <c:v>19.855</c:v>
                </c:pt>
                <c:pt idx="27">
                  <c:v>19.95</c:v>
                </c:pt>
                <c:pt idx="28">
                  <c:v>20.045</c:v>
                </c:pt>
                <c:pt idx="29">
                  <c:v>20.1</c:v>
                </c:pt>
                <c:pt idx="30">
                  <c:v>20.13</c:v>
                </c:pt>
                <c:pt idx="31">
                  <c:v>20.235</c:v>
                </c:pt>
                <c:pt idx="32">
                  <c:v>20.3</c:v>
                </c:pt>
                <c:pt idx="33">
                  <c:v>20.35</c:v>
                </c:pt>
                <c:pt idx="34">
                  <c:v>20.4</c:v>
                </c:pt>
                <c:pt idx="35">
                  <c:v>20.425</c:v>
                </c:pt>
                <c:pt idx="36">
                  <c:v>20.52</c:v>
                </c:pt>
                <c:pt idx="37">
                  <c:v>20.6</c:v>
                </c:pt>
                <c:pt idx="38">
                  <c:v>20.615</c:v>
                </c:pt>
                <c:pt idx="39">
                  <c:v>20.7</c:v>
                </c:pt>
                <c:pt idx="40">
                  <c:v>20.79</c:v>
                </c:pt>
                <c:pt idx="41">
                  <c:v>20.8</c:v>
                </c:pt>
                <c:pt idx="42">
                  <c:v>20.9</c:v>
                </c:pt>
                <c:pt idx="43">
                  <c:v>21.01</c:v>
                </c:pt>
                <c:pt idx="44">
                  <c:v>21.09</c:v>
                </c:pt>
                <c:pt idx="45">
                  <c:v>21.12</c:v>
                </c:pt>
                <c:pt idx="46">
                  <c:v>21.28</c:v>
                </c:pt>
                <c:pt idx="47">
                  <c:v>21.3</c:v>
                </c:pt>
                <c:pt idx="48">
                  <c:v>21.375</c:v>
                </c:pt>
                <c:pt idx="49">
                  <c:v>21.4</c:v>
                </c:pt>
                <c:pt idx="50">
                  <c:v>21.47</c:v>
                </c:pt>
                <c:pt idx="51">
                  <c:v>21.5</c:v>
                </c:pt>
                <c:pt idx="52">
                  <c:v>21.56</c:v>
                </c:pt>
                <c:pt idx="53">
                  <c:v>21.565</c:v>
                </c:pt>
                <c:pt idx="54">
                  <c:v>21.66</c:v>
                </c:pt>
                <c:pt idx="55">
                  <c:v>21.7</c:v>
                </c:pt>
                <c:pt idx="56">
                  <c:v>21.755</c:v>
                </c:pt>
                <c:pt idx="57">
                  <c:v>21.78</c:v>
                </c:pt>
                <c:pt idx="58">
                  <c:v>21.8</c:v>
                </c:pt>
                <c:pt idx="59">
                  <c:v>21.85</c:v>
                </c:pt>
                <c:pt idx="60">
                  <c:v>21.89</c:v>
                </c:pt>
                <c:pt idx="61">
                  <c:v>21.945</c:v>
                </c:pt>
                <c:pt idx="62">
                  <c:v>22</c:v>
                </c:pt>
                <c:pt idx="63">
                  <c:v>22.04</c:v>
                </c:pt>
                <c:pt idx="64">
                  <c:v>22.1</c:v>
                </c:pt>
                <c:pt idx="65">
                  <c:v>22.135</c:v>
                </c:pt>
                <c:pt idx="66">
                  <c:v>22.22</c:v>
                </c:pt>
                <c:pt idx="67">
                  <c:v>22.23</c:v>
                </c:pt>
                <c:pt idx="68">
                  <c:v>22.3</c:v>
                </c:pt>
                <c:pt idx="69">
                  <c:v>22.42</c:v>
                </c:pt>
                <c:pt idx="70">
                  <c:v>22.515</c:v>
                </c:pt>
                <c:pt idx="71">
                  <c:v>22.6</c:v>
                </c:pt>
                <c:pt idx="72">
                  <c:v>22.61</c:v>
                </c:pt>
                <c:pt idx="73">
                  <c:v>22.705</c:v>
                </c:pt>
                <c:pt idx="74">
                  <c:v>22.77</c:v>
                </c:pt>
                <c:pt idx="75">
                  <c:v>22.8</c:v>
                </c:pt>
                <c:pt idx="76">
                  <c:v>22.88</c:v>
                </c:pt>
                <c:pt idx="77">
                  <c:v>22.895</c:v>
                </c:pt>
                <c:pt idx="78">
                  <c:v>22.99</c:v>
                </c:pt>
                <c:pt idx="79">
                  <c:v>23</c:v>
                </c:pt>
                <c:pt idx="80">
                  <c:v>23.085</c:v>
                </c:pt>
                <c:pt idx="81">
                  <c:v>23.1</c:v>
                </c:pt>
                <c:pt idx="82">
                  <c:v>23.18</c:v>
                </c:pt>
                <c:pt idx="83">
                  <c:v>23.2</c:v>
                </c:pt>
                <c:pt idx="84">
                  <c:v>23.21</c:v>
                </c:pt>
                <c:pt idx="85">
                  <c:v>23.275</c:v>
                </c:pt>
                <c:pt idx="86">
                  <c:v>23.3</c:v>
                </c:pt>
                <c:pt idx="87">
                  <c:v>23.32</c:v>
                </c:pt>
                <c:pt idx="88">
                  <c:v>23.37</c:v>
                </c:pt>
                <c:pt idx="89">
                  <c:v>23.4</c:v>
                </c:pt>
                <c:pt idx="90">
                  <c:v>23.465</c:v>
                </c:pt>
                <c:pt idx="91">
                  <c:v>23.54</c:v>
                </c:pt>
                <c:pt idx="92">
                  <c:v>23.56</c:v>
                </c:pt>
                <c:pt idx="93">
                  <c:v>23.6</c:v>
                </c:pt>
                <c:pt idx="94">
                  <c:v>23.65</c:v>
                </c:pt>
                <c:pt idx="95">
                  <c:v>23.655</c:v>
                </c:pt>
                <c:pt idx="96">
                  <c:v>23.7</c:v>
                </c:pt>
                <c:pt idx="97">
                  <c:v>23.75</c:v>
                </c:pt>
                <c:pt idx="98">
                  <c:v>23.76</c:v>
                </c:pt>
                <c:pt idx="99">
                  <c:v>23.8</c:v>
                </c:pt>
                <c:pt idx="100">
                  <c:v>23.845</c:v>
                </c:pt>
                <c:pt idx="101">
                  <c:v>23.87</c:v>
                </c:pt>
                <c:pt idx="102">
                  <c:v>23.9</c:v>
                </c:pt>
                <c:pt idx="103">
                  <c:v>23.94</c:v>
                </c:pt>
                <c:pt idx="104">
                  <c:v>23.98</c:v>
                </c:pt>
                <c:pt idx="105">
                  <c:v>24.035</c:v>
                </c:pt>
                <c:pt idx="106">
                  <c:v>24.09</c:v>
                </c:pt>
                <c:pt idx="107">
                  <c:v>24.1</c:v>
                </c:pt>
                <c:pt idx="108">
                  <c:v>24.13</c:v>
                </c:pt>
                <c:pt idx="109">
                  <c:v>24.225</c:v>
                </c:pt>
                <c:pt idx="110">
                  <c:v>24.3</c:v>
                </c:pt>
                <c:pt idx="111">
                  <c:v>24.31</c:v>
                </c:pt>
                <c:pt idx="112">
                  <c:v>24.32</c:v>
                </c:pt>
                <c:pt idx="113">
                  <c:v>24.4</c:v>
                </c:pt>
                <c:pt idx="114">
                  <c:v>24.415</c:v>
                </c:pt>
                <c:pt idx="115">
                  <c:v>24.42</c:v>
                </c:pt>
                <c:pt idx="116">
                  <c:v>24.51</c:v>
                </c:pt>
                <c:pt idx="117">
                  <c:v>24.53</c:v>
                </c:pt>
                <c:pt idx="118">
                  <c:v>24.6</c:v>
                </c:pt>
                <c:pt idx="119">
                  <c:v>24.605</c:v>
                </c:pt>
                <c:pt idx="120">
                  <c:v>24.64</c:v>
                </c:pt>
                <c:pt idx="121">
                  <c:v>24.7</c:v>
                </c:pt>
                <c:pt idx="122">
                  <c:v>24.75</c:v>
                </c:pt>
                <c:pt idx="123">
                  <c:v>24.795</c:v>
                </c:pt>
                <c:pt idx="124">
                  <c:v>24.86</c:v>
                </c:pt>
                <c:pt idx="125">
                  <c:v>24.89</c:v>
                </c:pt>
                <c:pt idx="126">
                  <c:v>24.97</c:v>
                </c:pt>
                <c:pt idx="127">
                  <c:v>24.985</c:v>
                </c:pt>
                <c:pt idx="128">
                  <c:v>25</c:v>
                </c:pt>
                <c:pt idx="129">
                  <c:v>25.08</c:v>
                </c:pt>
                <c:pt idx="130">
                  <c:v>25.1</c:v>
                </c:pt>
                <c:pt idx="131">
                  <c:v>25.175</c:v>
                </c:pt>
                <c:pt idx="132">
                  <c:v>25.2</c:v>
                </c:pt>
                <c:pt idx="133">
                  <c:v>25.27</c:v>
                </c:pt>
                <c:pt idx="134">
                  <c:v>25.3</c:v>
                </c:pt>
                <c:pt idx="135">
                  <c:v>25.365</c:v>
                </c:pt>
                <c:pt idx="136">
                  <c:v>25.4</c:v>
                </c:pt>
                <c:pt idx="137">
                  <c:v>25.41</c:v>
                </c:pt>
                <c:pt idx="138">
                  <c:v>25.46</c:v>
                </c:pt>
                <c:pt idx="139">
                  <c:v>25.52</c:v>
                </c:pt>
                <c:pt idx="140">
                  <c:v>25.555</c:v>
                </c:pt>
                <c:pt idx="141">
                  <c:v>25.6</c:v>
                </c:pt>
                <c:pt idx="142">
                  <c:v>25.65</c:v>
                </c:pt>
                <c:pt idx="143">
                  <c:v>25.7</c:v>
                </c:pt>
                <c:pt idx="144">
                  <c:v>25.74</c:v>
                </c:pt>
                <c:pt idx="145">
                  <c:v>25.745</c:v>
                </c:pt>
                <c:pt idx="146">
                  <c:v>25.8</c:v>
                </c:pt>
                <c:pt idx="147">
                  <c:v>25.84</c:v>
                </c:pt>
                <c:pt idx="148">
                  <c:v>25.85</c:v>
                </c:pt>
                <c:pt idx="149">
                  <c:v>25.9</c:v>
                </c:pt>
                <c:pt idx="150">
                  <c:v>25.935</c:v>
                </c:pt>
                <c:pt idx="151">
                  <c:v>26.03</c:v>
                </c:pt>
                <c:pt idx="152">
                  <c:v>26.07</c:v>
                </c:pt>
                <c:pt idx="153">
                  <c:v>26.125</c:v>
                </c:pt>
                <c:pt idx="154">
                  <c:v>26.18</c:v>
                </c:pt>
                <c:pt idx="155">
                  <c:v>26.2</c:v>
                </c:pt>
                <c:pt idx="156">
                  <c:v>26.22</c:v>
                </c:pt>
                <c:pt idx="157">
                  <c:v>26.29</c:v>
                </c:pt>
                <c:pt idx="158">
                  <c:v>26.315</c:v>
                </c:pt>
                <c:pt idx="159">
                  <c:v>26.4</c:v>
                </c:pt>
                <c:pt idx="160">
                  <c:v>26.41</c:v>
                </c:pt>
                <c:pt idx="161">
                  <c:v>26.505</c:v>
                </c:pt>
                <c:pt idx="162">
                  <c:v>26.51</c:v>
                </c:pt>
                <c:pt idx="163">
                  <c:v>26.6</c:v>
                </c:pt>
                <c:pt idx="164">
                  <c:v>26.62</c:v>
                </c:pt>
                <c:pt idx="165">
                  <c:v>26.695</c:v>
                </c:pt>
                <c:pt idx="166">
                  <c:v>26.7</c:v>
                </c:pt>
                <c:pt idx="167">
                  <c:v>26.73</c:v>
                </c:pt>
                <c:pt idx="168">
                  <c:v>26.79</c:v>
                </c:pt>
                <c:pt idx="169">
                  <c:v>26.8</c:v>
                </c:pt>
                <c:pt idx="170">
                  <c:v>26.84</c:v>
                </c:pt>
                <c:pt idx="171">
                  <c:v>26.885</c:v>
                </c:pt>
                <c:pt idx="172">
                  <c:v>26.9</c:v>
                </c:pt>
                <c:pt idx="173">
                  <c:v>26.98</c:v>
                </c:pt>
                <c:pt idx="174">
                  <c:v>27</c:v>
                </c:pt>
                <c:pt idx="175">
                  <c:v>27.06</c:v>
                </c:pt>
                <c:pt idx="176">
                  <c:v>27.075</c:v>
                </c:pt>
                <c:pt idx="177">
                  <c:v>27.1</c:v>
                </c:pt>
                <c:pt idx="178">
                  <c:v>27.17</c:v>
                </c:pt>
                <c:pt idx="179">
                  <c:v>27.2</c:v>
                </c:pt>
                <c:pt idx="180">
                  <c:v>27.265</c:v>
                </c:pt>
                <c:pt idx="181">
                  <c:v>27.28</c:v>
                </c:pt>
                <c:pt idx="182">
                  <c:v>27.3</c:v>
                </c:pt>
                <c:pt idx="183">
                  <c:v>27.36</c:v>
                </c:pt>
                <c:pt idx="184">
                  <c:v>27.4</c:v>
                </c:pt>
                <c:pt idx="185">
                  <c:v>27.455</c:v>
                </c:pt>
                <c:pt idx="186">
                  <c:v>27.5</c:v>
                </c:pt>
                <c:pt idx="187">
                  <c:v>27.55</c:v>
                </c:pt>
                <c:pt idx="188">
                  <c:v>27.6</c:v>
                </c:pt>
                <c:pt idx="189">
                  <c:v>27.61</c:v>
                </c:pt>
                <c:pt idx="190">
                  <c:v>27.645</c:v>
                </c:pt>
                <c:pt idx="191">
                  <c:v>27.7</c:v>
                </c:pt>
                <c:pt idx="192">
                  <c:v>27.72</c:v>
                </c:pt>
                <c:pt idx="193">
                  <c:v>27.74</c:v>
                </c:pt>
                <c:pt idx="194">
                  <c:v>27.8</c:v>
                </c:pt>
                <c:pt idx="195">
                  <c:v>27.83</c:v>
                </c:pt>
                <c:pt idx="196">
                  <c:v>27.835</c:v>
                </c:pt>
                <c:pt idx="197">
                  <c:v>27.9</c:v>
                </c:pt>
                <c:pt idx="198">
                  <c:v>27.93</c:v>
                </c:pt>
                <c:pt idx="199">
                  <c:v>27.94</c:v>
                </c:pt>
                <c:pt idx="200">
                  <c:v>28</c:v>
                </c:pt>
                <c:pt idx="201">
                  <c:v>28.025</c:v>
                </c:pt>
                <c:pt idx="202">
                  <c:v>28.05</c:v>
                </c:pt>
                <c:pt idx="203">
                  <c:v>28.1</c:v>
                </c:pt>
                <c:pt idx="204">
                  <c:v>28.12</c:v>
                </c:pt>
                <c:pt idx="205">
                  <c:v>28.16</c:v>
                </c:pt>
                <c:pt idx="206">
                  <c:v>28.2</c:v>
                </c:pt>
                <c:pt idx="207">
                  <c:v>28.215</c:v>
                </c:pt>
                <c:pt idx="208">
                  <c:v>28.27</c:v>
                </c:pt>
                <c:pt idx="209">
                  <c:v>28.3</c:v>
                </c:pt>
                <c:pt idx="210">
                  <c:v>28.31</c:v>
                </c:pt>
                <c:pt idx="211">
                  <c:v>28.38</c:v>
                </c:pt>
                <c:pt idx="212">
                  <c:v>28.4</c:v>
                </c:pt>
                <c:pt idx="213">
                  <c:v>28.405</c:v>
                </c:pt>
                <c:pt idx="214">
                  <c:v>28.49</c:v>
                </c:pt>
                <c:pt idx="215">
                  <c:v>28.5</c:v>
                </c:pt>
                <c:pt idx="216">
                  <c:v>28.595</c:v>
                </c:pt>
                <c:pt idx="217">
                  <c:v>28.6</c:v>
                </c:pt>
                <c:pt idx="218">
                  <c:v>28.69</c:v>
                </c:pt>
                <c:pt idx="219">
                  <c:v>28.7</c:v>
                </c:pt>
                <c:pt idx="220">
                  <c:v>28.785</c:v>
                </c:pt>
                <c:pt idx="221">
                  <c:v>28.8</c:v>
                </c:pt>
                <c:pt idx="222">
                  <c:v>28.82</c:v>
                </c:pt>
                <c:pt idx="223">
                  <c:v>28.88</c:v>
                </c:pt>
                <c:pt idx="224">
                  <c:v>28.9</c:v>
                </c:pt>
                <c:pt idx="225">
                  <c:v>28.93</c:v>
                </c:pt>
                <c:pt idx="226">
                  <c:v>28.975</c:v>
                </c:pt>
                <c:pt idx="227">
                  <c:v>29</c:v>
                </c:pt>
                <c:pt idx="228">
                  <c:v>29.04</c:v>
                </c:pt>
                <c:pt idx="229">
                  <c:v>29.07</c:v>
                </c:pt>
                <c:pt idx="230">
                  <c:v>29.1</c:v>
                </c:pt>
                <c:pt idx="231">
                  <c:v>29.15</c:v>
                </c:pt>
                <c:pt idx="232">
                  <c:v>29.165</c:v>
                </c:pt>
                <c:pt idx="233">
                  <c:v>29.2</c:v>
                </c:pt>
                <c:pt idx="234">
                  <c:v>29.26</c:v>
                </c:pt>
                <c:pt idx="235">
                  <c:v>29.3</c:v>
                </c:pt>
                <c:pt idx="236">
                  <c:v>29.355</c:v>
                </c:pt>
                <c:pt idx="237">
                  <c:v>29.37</c:v>
                </c:pt>
                <c:pt idx="238">
                  <c:v>29.4</c:v>
                </c:pt>
                <c:pt idx="239">
                  <c:v>29.45</c:v>
                </c:pt>
                <c:pt idx="240">
                  <c:v>29.48</c:v>
                </c:pt>
                <c:pt idx="241">
                  <c:v>29.5</c:v>
                </c:pt>
                <c:pt idx="242">
                  <c:v>29.545</c:v>
                </c:pt>
                <c:pt idx="243">
                  <c:v>29.59</c:v>
                </c:pt>
                <c:pt idx="244">
                  <c:v>29.6</c:v>
                </c:pt>
                <c:pt idx="245">
                  <c:v>29.64</c:v>
                </c:pt>
                <c:pt idx="246">
                  <c:v>29.7</c:v>
                </c:pt>
                <c:pt idx="247">
                  <c:v>29.735</c:v>
                </c:pt>
                <c:pt idx="248">
                  <c:v>29.8</c:v>
                </c:pt>
                <c:pt idx="249">
                  <c:v>29.81</c:v>
                </c:pt>
                <c:pt idx="250">
                  <c:v>29.83</c:v>
                </c:pt>
                <c:pt idx="251">
                  <c:v>29.9</c:v>
                </c:pt>
                <c:pt idx="252">
                  <c:v>29.92</c:v>
                </c:pt>
                <c:pt idx="253">
                  <c:v>29.925</c:v>
                </c:pt>
                <c:pt idx="254">
                  <c:v>30</c:v>
                </c:pt>
                <c:pt idx="255">
                  <c:v>30.02</c:v>
                </c:pt>
                <c:pt idx="256">
                  <c:v>30.03</c:v>
                </c:pt>
                <c:pt idx="257">
                  <c:v>30.1</c:v>
                </c:pt>
                <c:pt idx="258">
                  <c:v>30.115</c:v>
                </c:pt>
                <c:pt idx="259">
                  <c:v>30.14</c:v>
                </c:pt>
                <c:pt idx="260">
                  <c:v>30.2</c:v>
                </c:pt>
                <c:pt idx="261">
                  <c:v>30.21</c:v>
                </c:pt>
                <c:pt idx="262">
                  <c:v>30.25</c:v>
                </c:pt>
                <c:pt idx="263">
                  <c:v>30.3</c:v>
                </c:pt>
                <c:pt idx="264">
                  <c:v>30.305</c:v>
                </c:pt>
                <c:pt idx="265">
                  <c:v>30.36</c:v>
                </c:pt>
                <c:pt idx="266">
                  <c:v>30.4</c:v>
                </c:pt>
                <c:pt idx="267">
                  <c:v>30.495</c:v>
                </c:pt>
                <c:pt idx="268">
                  <c:v>30.5</c:v>
                </c:pt>
                <c:pt idx="269">
                  <c:v>30.59</c:v>
                </c:pt>
                <c:pt idx="270">
                  <c:v>30.685</c:v>
                </c:pt>
                <c:pt idx="271">
                  <c:v>30.69</c:v>
                </c:pt>
                <c:pt idx="272">
                  <c:v>30.78</c:v>
                </c:pt>
                <c:pt idx="273">
                  <c:v>30.8</c:v>
                </c:pt>
                <c:pt idx="274">
                  <c:v>30.875</c:v>
                </c:pt>
                <c:pt idx="275">
                  <c:v>30.9</c:v>
                </c:pt>
                <c:pt idx="276">
                  <c:v>30.97</c:v>
                </c:pt>
                <c:pt idx="277">
                  <c:v>31</c:v>
                </c:pt>
                <c:pt idx="278">
                  <c:v>31.02</c:v>
                </c:pt>
                <c:pt idx="279">
                  <c:v>31.065</c:v>
                </c:pt>
                <c:pt idx="280">
                  <c:v>31.1</c:v>
                </c:pt>
                <c:pt idx="281">
                  <c:v>31.13</c:v>
                </c:pt>
                <c:pt idx="282">
                  <c:v>31.16</c:v>
                </c:pt>
                <c:pt idx="283">
                  <c:v>31.2</c:v>
                </c:pt>
                <c:pt idx="284">
                  <c:v>31.24</c:v>
                </c:pt>
                <c:pt idx="285">
                  <c:v>31.255</c:v>
                </c:pt>
                <c:pt idx="286">
                  <c:v>31.3</c:v>
                </c:pt>
                <c:pt idx="287">
                  <c:v>31.35</c:v>
                </c:pt>
                <c:pt idx="288">
                  <c:v>31.4</c:v>
                </c:pt>
                <c:pt idx="289">
                  <c:v>31.445</c:v>
                </c:pt>
                <c:pt idx="290">
                  <c:v>31.46</c:v>
                </c:pt>
                <c:pt idx="291">
                  <c:v>31.5</c:v>
                </c:pt>
                <c:pt idx="292">
                  <c:v>31.54</c:v>
                </c:pt>
                <c:pt idx="293">
                  <c:v>31.57</c:v>
                </c:pt>
                <c:pt idx="294">
                  <c:v>31.6</c:v>
                </c:pt>
                <c:pt idx="295">
                  <c:v>31.635</c:v>
                </c:pt>
                <c:pt idx="296">
                  <c:v>31.68</c:v>
                </c:pt>
                <c:pt idx="297">
                  <c:v>31.73</c:v>
                </c:pt>
                <c:pt idx="298">
                  <c:v>31.79</c:v>
                </c:pt>
                <c:pt idx="299">
                  <c:v>31.8</c:v>
                </c:pt>
                <c:pt idx="300">
                  <c:v>31.825</c:v>
                </c:pt>
                <c:pt idx="301">
                  <c:v>31.9</c:v>
                </c:pt>
                <c:pt idx="302">
                  <c:v>31.92</c:v>
                </c:pt>
                <c:pt idx="303">
                  <c:v>32</c:v>
                </c:pt>
                <c:pt idx="304">
                  <c:v>32.01</c:v>
                </c:pt>
                <c:pt idx="305">
                  <c:v>32.015</c:v>
                </c:pt>
                <c:pt idx="306">
                  <c:v>32.1</c:v>
                </c:pt>
                <c:pt idx="307">
                  <c:v>32.11</c:v>
                </c:pt>
                <c:pt idx="308">
                  <c:v>32.12</c:v>
                </c:pt>
                <c:pt idx="309">
                  <c:v>32.2</c:v>
                </c:pt>
                <c:pt idx="310">
                  <c:v>32.205</c:v>
                </c:pt>
                <c:pt idx="311">
                  <c:v>32.23</c:v>
                </c:pt>
                <c:pt idx="312">
                  <c:v>32.3</c:v>
                </c:pt>
                <c:pt idx="313">
                  <c:v>32.34</c:v>
                </c:pt>
                <c:pt idx="314">
                  <c:v>32.395</c:v>
                </c:pt>
                <c:pt idx="315">
                  <c:v>32.4</c:v>
                </c:pt>
                <c:pt idx="316">
                  <c:v>32.45</c:v>
                </c:pt>
                <c:pt idx="317">
                  <c:v>32.49</c:v>
                </c:pt>
                <c:pt idx="318">
                  <c:v>32.5</c:v>
                </c:pt>
                <c:pt idx="319">
                  <c:v>32.56</c:v>
                </c:pt>
                <c:pt idx="320">
                  <c:v>32.585</c:v>
                </c:pt>
                <c:pt idx="321">
                  <c:v>32.6</c:v>
                </c:pt>
                <c:pt idx="322">
                  <c:v>32.67</c:v>
                </c:pt>
                <c:pt idx="323">
                  <c:v>32.68</c:v>
                </c:pt>
                <c:pt idx="324">
                  <c:v>32.7</c:v>
                </c:pt>
                <c:pt idx="325">
                  <c:v>32.775</c:v>
                </c:pt>
                <c:pt idx="326">
                  <c:v>32.78</c:v>
                </c:pt>
                <c:pt idx="327">
                  <c:v>32.8</c:v>
                </c:pt>
                <c:pt idx="328">
                  <c:v>32.87</c:v>
                </c:pt>
                <c:pt idx="329">
                  <c:v>32.9</c:v>
                </c:pt>
                <c:pt idx="330">
                  <c:v>32.965</c:v>
                </c:pt>
                <c:pt idx="331">
                  <c:v>33</c:v>
                </c:pt>
                <c:pt idx="332">
                  <c:v>33.06</c:v>
                </c:pt>
                <c:pt idx="333">
                  <c:v>33.1</c:v>
                </c:pt>
                <c:pt idx="334">
                  <c:v>33.11</c:v>
                </c:pt>
                <c:pt idx="335">
                  <c:v>33.155</c:v>
                </c:pt>
                <c:pt idx="336">
                  <c:v>33.2</c:v>
                </c:pt>
                <c:pt idx="337">
                  <c:v>33.25</c:v>
                </c:pt>
                <c:pt idx="338">
                  <c:v>33.3</c:v>
                </c:pt>
                <c:pt idx="339">
                  <c:v>33.33</c:v>
                </c:pt>
                <c:pt idx="340">
                  <c:v>33.345</c:v>
                </c:pt>
                <c:pt idx="341">
                  <c:v>33.4</c:v>
                </c:pt>
                <c:pt idx="342">
                  <c:v>33.44</c:v>
                </c:pt>
                <c:pt idx="343">
                  <c:v>33.5</c:v>
                </c:pt>
                <c:pt idx="344">
                  <c:v>33.535</c:v>
                </c:pt>
                <c:pt idx="345">
                  <c:v>33.55</c:v>
                </c:pt>
                <c:pt idx="346">
                  <c:v>33.63</c:v>
                </c:pt>
                <c:pt idx="347">
                  <c:v>33.66</c:v>
                </c:pt>
                <c:pt idx="348">
                  <c:v>33.7</c:v>
                </c:pt>
                <c:pt idx="349">
                  <c:v>33.725</c:v>
                </c:pt>
                <c:pt idx="350">
                  <c:v>33.77</c:v>
                </c:pt>
                <c:pt idx="351">
                  <c:v>33.8</c:v>
                </c:pt>
                <c:pt idx="352">
                  <c:v>33.82</c:v>
                </c:pt>
                <c:pt idx="353">
                  <c:v>33.88</c:v>
                </c:pt>
                <c:pt idx="354">
                  <c:v>33.915</c:v>
                </c:pt>
                <c:pt idx="355">
                  <c:v>33.99</c:v>
                </c:pt>
                <c:pt idx="356">
                  <c:v>34.01</c:v>
                </c:pt>
                <c:pt idx="357">
                  <c:v>34.1</c:v>
                </c:pt>
                <c:pt idx="358">
                  <c:v>34.105</c:v>
                </c:pt>
                <c:pt idx="359">
                  <c:v>34.2</c:v>
                </c:pt>
                <c:pt idx="360">
                  <c:v>34.21</c:v>
                </c:pt>
                <c:pt idx="361">
                  <c:v>34.295</c:v>
                </c:pt>
                <c:pt idx="362">
                  <c:v>34.3</c:v>
                </c:pt>
                <c:pt idx="363">
                  <c:v>34.32</c:v>
                </c:pt>
                <c:pt idx="364">
                  <c:v>34.39</c:v>
                </c:pt>
                <c:pt idx="365">
                  <c:v>34.4</c:v>
                </c:pt>
                <c:pt idx="366">
                  <c:v>34.43</c:v>
                </c:pt>
                <c:pt idx="367">
                  <c:v>34.485</c:v>
                </c:pt>
                <c:pt idx="368">
                  <c:v>34.5</c:v>
                </c:pt>
                <c:pt idx="369">
                  <c:v>34.58</c:v>
                </c:pt>
                <c:pt idx="370">
                  <c:v>34.6</c:v>
                </c:pt>
                <c:pt idx="371">
                  <c:v>34.675</c:v>
                </c:pt>
                <c:pt idx="372">
                  <c:v>34.7</c:v>
                </c:pt>
                <c:pt idx="373">
                  <c:v>34.77</c:v>
                </c:pt>
                <c:pt idx="374">
                  <c:v>34.8</c:v>
                </c:pt>
                <c:pt idx="375">
                  <c:v>34.865</c:v>
                </c:pt>
                <c:pt idx="376">
                  <c:v>34.87</c:v>
                </c:pt>
                <c:pt idx="377">
                  <c:v>34.9</c:v>
                </c:pt>
                <c:pt idx="378">
                  <c:v>34.96</c:v>
                </c:pt>
                <c:pt idx="379">
                  <c:v>35.09</c:v>
                </c:pt>
                <c:pt idx="380">
                  <c:v>35.1</c:v>
                </c:pt>
                <c:pt idx="381">
                  <c:v>35.15</c:v>
                </c:pt>
                <c:pt idx="382">
                  <c:v>35.2</c:v>
                </c:pt>
                <c:pt idx="383">
                  <c:v>35.245</c:v>
                </c:pt>
                <c:pt idx="384">
                  <c:v>35.3</c:v>
                </c:pt>
                <c:pt idx="385">
                  <c:v>35.31</c:v>
                </c:pt>
                <c:pt idx="386">
                  <c:v>35.4</c:v>
                </c:pt>
                <c:pt idx="387">
                  <c:v>35.42</c:v>
                </c:pt>
                <c:pt idx="388">
                  <c:v>35.435</c:v>
                </c:pt>
                <c:pt idx="389">
                  <c:v>35.5</c:v>
                </c:pt>
                <c:pt idx="390">
                  <c:v>35.53</c:v>
                </c:pt>
                <c:pt idx="391">
                  <c:v>35.6</c:v>
                </c:pt>
                <c:pt idx="392">
                  <c:v>35.625</c:v>
                </c:pt>
                <c:pt idx="393">
                  <c:v>35.64</c:v>
                </c:pt>
                <c:pt idx="394">
                  <c:v>35.7</c:v>
                </c:pt>
                <c:pt idx="395">
                  <c:v>35.72</c:v>
                </c:pt>
                <c:pt idx="396">
                  <c:v>35.75</c:v>
                </c:pt>
                <c:pt idx="397">
                  <c:v>35.8</c:v>
                </c:pt>
                <c:pt idx="398">
                  <c:v>35.815</c:v>
                </c:pt>
                <c:pt idx="399">
                  <c:v>35.86</c:v>
                </c:pt>
                <c:pt idx="400">
                  <c:v>35.9</c:v>
                </c:pt>
                <c:pt idx="401">
                  <c:v>35.91</c:v>
                </c:pt>
                <c:pt idx="402">
                  <c:v>35.97</c:v>
                </c:pt>
                <c:pt idx="403">
                  <c:v>36</c:v>
                </c:pt>
                <c:pt idx="404">
                  <c:v>36.005</c:v>
                </c:pt>
                <c:pt idx="405">
                  <c:v>36.08</c:v>
                </c:pt>
                <c:pt idx="406">
                  <c:v>36.1</c:v>
                </c:pt>
                <c:pt idx="407">
                  <c:v>36.19</c:v>
                </c:pt>
                <c:pt idx="408">
                  <c:v>36.195</c:v>
                </c:pt>
                <c:pt idx="409">
                  <c:v>36.2</c:v>
                </c:pt>
                <c:pt idx="410">
                  <c:v>36.29</c:v>
                </c:pt>
                <c:pt idx="411">
                  <c:v>36.3</c:v>
                </c:pt>
                <c:pt idx="412">
                  <c:v>36.385</c:v>
                </c:pt>
                <c:pt idx="413">
                  <c:v>36.4</c:v>
                </c:pt>
                <c:pt idx="414">
                  <c:v>36.48</c:v>
                </c:pt>
                <c:pt idx="415">
                  <c:v>36.52</c:v>
                </c:pt>
                <c:pt idx="416">
                  <c:v>36.575</c:v>
                </c:pt>
                <c:pt idx="417">
                  <c:v>36.6</c:v>
                </c:pt>
                <c:pt idx="418">
                  <c:v>36.63</c:v>
                </c:pt>
                <c:pt idx="419">
                  <c:v>36.67</c:v>
                </c:pt>
                <c:pt idx="420">
                  <c:v>36.7</c:v>
                </c:pt>
                <c:pt idx="421">
                  <c:v>36.765</c:v>
                </c:pt>
                <c:pt idx="422">
                  <c:v>36.85</c:v>
                </c:pt>
                <c:pt idx="423">
                  <c:v>36.86</c:v>
                </c:pt>
                <c:pt idx="424">
                  <c:v>36.955</c:v>
                </c:pt>
                <c:pt idx="425">
                  <c:v>36.96</c:v>
                </c:pt>
                <c:pt idx="426">
                  <c:v>37</c:v>
                </c:pt>
                <c:pt idx="427">
                  <c:v>37.05</c:v>
                </c:pt>
                <c:pt idx="428">
                  <c:v>37.07</c:v>
                </c:pt>
                <c:pt idx="429">
                  <c:v>37.1</c:v>
                </c:pt>
                <c:pt idx="430">
                  <c:v>37.145</c:v>
                </c:pt>
                <c:pt idx="431">
                  <c:v>37.18</c:v>
                </c:pt>
                <c:pt idx="432">
                  <c:v>37.29</c:v>
                </c:pt>
                <c:pt idx="433">
                  <c:v>37.3</c:v>
                </c:pt>
                <c:pt idx="434">
                  <c:v>37.335</c:v>
                </c:pt>
                <c:pt idx="435">
                  <c:v>37.4</c:v>
                </c:pt>
                <c:pt idx="436">
                  <c:v>37.43</c:v>
                </c:pt>
                <c:pt idx="437">
                  <c:v>37.51</c:v>
                </c:pt>
                <c:pt idx="438">
                  <c:v>37.525</c:v>
                </c:pt>
                <c:pt idx="439">
                  <c:v>37.62</c:v>
                </c:pt>
                <c:pt idx="440">
                  <c:v>37.7</c:v>
                </c:pt>
                <c:pt idx="441">
                  <c:v>37.715</c:v>
                </c:pt>
                <c:pt idx="442">
                  <c:v>37.73</c:v>
                </c:pt>
                <c:pt idx="443">
                  <c:v>37.8</c:v>
                </c:pt>
                <c:pt idx="444">
                  <c:v>37.9</c:v>
                </c:pt>
                <c:pt idx="445">
                  <c:v>37.905</c:v>
                </c:pt>
                <c:pt idx="446">
                  <c:v>38</c:v>
                </c:pt>
                <c:pt idx="447">
                  <c:v>38.06</c:v>
                </c:pt>
                <c:pt idx="448">
                  <c:v>38.095</c:v>
                </c:pt>
                <c:pt idx="449">
                  <c:v>38.17</c:v>
                </c:pt>
                <c:pt idx="450">
                  <c:v>38.19</c:v>
                </c:pt>
                <c:pt idx="451">
                  <c:v>38.28</c:v>
                </c:pt>
                <c:pt idx="452">
                  <c:v>38.285</c:v>
                </c:pt>
                <c:pt idx="453">
                  <c:v>38.38</c:v>
                </c:pt>
                <c:pt idx="454">
                  <c:v>38.39</c:v>
                </c:pt>
                <c:pt idx="455">
                  <c:v>38.6</c:v>
                </c:pt>
                <c:pt idx="456">
                  <c:v>38.665</c:v>
                </c:pt>
                <c:pt idx="457">
                  <c:v>38.83</c:v>
                </c:pt>
                <c:pt idx="458">
                  <c:v>38.9</c:v>
                </c:pt>
                <c:pt idx="459">
                  <c:v>38.94</c:v>
                </c:pt>
                <c:pt idx="460">
                  <c:v>38.95</c:v>
                </c:pt>
                <c:pt idx="461">
                  <c:v>39.05</c:v>
                </c:pt>
                <c:pt idx="462">
                  <c:v>39.1</c:v>
                </c:pt>
                <c:pt idx="463">
                  <c:v>39.14</c:v>
                </c:pt>
                <c:pt idx="464">
                  <c:v>39.16</c:v>
                </c:pt>
                <c:pt idx="465">
                  <c:v>39.2</c:v>
                </c:pt>
                <c:pt idx="466">
                  <c:v>39.27</c:v>
                </c:pt>
                <c:pt idx="467">
                  <c:v>39.33</c:v>
                </c:pt>
                <c:pt idx="468">
                  <c:v>39.4</c:v>
                </c:pt>
                <c:pt idx="469">
                  <c:v>39.425</c:v>
                </c:pt>
                <c:pt idx="470">
                  <c:v>39.49</c:v>
                </c:pt>
                <c:pt idx="471">
                  <c:v>39.5</c:v>
                </c:pt>
                <c:pt idx="472">
                  <c:v>39.52</c:v>
                </c:pt>
                <c:pt idx="473">
                  <c:v>39.6</c:v>
                </c:pt>
                <c:pt idx="474">
                  <c:v>39.615</c:v>
                </c:pt>
                <c:pt idx="475">
                  <c:v>39.7</c:v>
                </c:pt>
                <c:pt idx="476">
                  <c:v>39.71</c:v>
                </c:pt>
                <c:pt idx="477">
                  <c:v>39.8</c:v>
                </c:pt>
                <c:pt idx="478">
                  <c:v>39.805</c:v>
                </c:pt>
                <c:pt idx="479">
                  <c:v>39.82</c:v>
                </c:pt>
                <c:pt idx="480">
                  <c:v>39.9</c:v>
                </c:pt>
                <c:pt idx="481">
                  <c:v>39.93</c:v>
                </c:pt>
                <c:pt idx="482">
                  <c:v>39.995</c:v>
                </c:pt>
                <c:pt idx="483">
                  <c:v>40.15</c:v>
                </c:pt>
                <c:pt idx="484">
                  <c:v>40.185</c:v>
                </c:pt>
                <c:pt idx="485">
                  <c:v>40.26</c:v>
                </c:pt>
                <c:pt idx="486">
                  <c:v>40.28</c:v>
                </c:pt>
                <c:pt idx="487">
                  <c:v>40.3</c:v>
                </c:pt>
                <c:pt idx="488">
                  <c:v>40.37</c:v>
                </c:pt>
                <c:pt idx="489">
                  <c:v>40.375</c:v>
                </c:pt>
                <c:pt idx="490">
                  <c:v>40.47</c:v>
                </c:pt>
                <c:pt idx="491">
                  <c:v>40.48</c:v>
                </c:pt>
                <c:pt idx="492">
                  <c:v>40.5</c:v>
                </c:pt>
                <c:pt idx="493">
                  <c:v>40.565</c:v>
                </c:pt>
                <c:pt idx="494">
                  <c:v>40.66</c:v>
                </c:pt>
                <c:pt idx="495">
                  <c:v>40.81</c:v>
                </c:pt>
                <c:pt idx="496">
                  <c:v>40.92</c:v>
                </c:pt>
                <c:pt idx="497">
                  <c:v>40.945</c:v>
                </c:pt>
                <c:pt idx="498">
                  <c:v>41.1</c:v>
                </c:pt>
                <c:pt idx="499">
                  <c:v>41.14</c:v>
                </c:pt>
                <c:pt idx="500">
                  <c:v>41.23</c:v>
                </c:pt>
                <c:pt idx="501">
                  <c:v>41.325</c:v>
                </c:pt>
                <c:pt idx="502">
                  <c:v>41.42</c:v>
                </c:pt>
                <c:pt idx="503">
                  <c:v>41.47</c:v>
                </c:pt>
                <c:pt idx="504">
                  <c:v>41.69</c:v>
                </c:pt>
                <c:pt idx="505">
                  <c:v>41.8</c:v>
                </c:pt>
                <c:pt idx="506">
                  <c:v>41.895</c:v>
                </c:pt>
                <c:pt idx="507">
                  <c:v>41.91</c:v>
                </c:pt>
                <c:pt idx="508">
                  <c:v>42.13</c:v>
                </c:pt>
                <c:pt idx="509">
                  <c:v>42.24</c:v>
                </c:pt>
                <c:pt idx="510">
                  <c:v>42.35</c:v>
                </c:pt>
                <c:pt idx="511">
                  <c:v>42.4</c:v>
                </c:pt>
                <c:pt idx="512">
                  <c:v>42.46</c:v>
                </c:pt>
                <c:pt idx="513">
                  <c:v>42.655</c:v>
                </c:pt>
                <c:pt idx="514">
                  <c:v>42.68</c:v>
                </c:pt>
                <c:pt idx="515">
                  <c:v>42.75</c:v>
                </c:pt>
                <c:pt idx="516">
                  <c:v>42.9</c:v>
                </c:pt>
                <c:pt idx="517">
                  <c:v>42.94</c:v>
                </c:pt>
                <c:pt idx="518">
                  <c:v>43.01</c:v>
                </c:pt>
                <c:pt idx="519">
                  <c:v>43.12</c:v>
                </c:pt>
                <c:pt idx="520">
                  <c:v>43.34</c:v>
                </c:pt>
                <c:pt idx="521">
                  <c:v>43.4</c:v>
                </c:pt>
                <c:pt idx="522">
                  <c:v>43.7</c:v>
                </c:pt>
                <c:pt idx="523">
                  <c:v>43.89</c:v>
                </c:pt>
                <c:pt idx="524">
                  <c:v>44</c:v>
                </c:pt>
                <c:pt idx="525">
                  <c:v>44.22</c:v>
                </c:pt>
                <c:pt idx="526">
                  <c:v>44.7</c:v>
                </c:pt>
                <c:pt idx="527">
                  <c:v>44.745</c:v>
                </c:pt>
                <c:pt idx="528">
                  <c:v>44.77</c:v>
                </c:pt>
                <c:pt idx="529">
                  <c:v>44.88</c:v>
                </c:pt>
                <c:pt idx="530">
                  <c:v>45.32</c:v>
                </c:pt>
                <c:pt idx="531">
                  <c:v>45.43</c:v>
                </c:pt>
                <c:pt idx="532">
                  <c:v>45.54</c:v>
                </c:pt>
                <c:pt idx="533">
                  <c:v>45.9</c:v>
                </c:pt>
                <c:pt idx="534">
                  <c:v>46.09</c:v>
                </c:pt>
                <c:pt idx="535">
                  <c:v>46.2</c:v>
                </c:pt>
                <c:pt idx="536">
                  <c:v>46.53</c:v>
                </c:pt>
                <c:pt idx="537">
                  <c:v>46.7</c:v>
                </c:pt>
                <c:pt idx="538">
                  <c:v>46.75</c:v>
                </c:pt>
                <c:pt idx="539">
                  <c:v>47.41</c:v>
                </c:pt>
                <c:pt idx="540">
                  <c:v>47.52</c:v>
                </c:pt>
                <c:pt idx="541">
                  <c:v>47.6</c:v>
                </c:pt>
                <c:pt idx="542">
                  <c:v>47.74</c:v>
                </c:pt>
                <c:pt idx="543">
                  <c:v>48.07</c:v>
                </c:pt>
                <c:pt idx="544">
                  <c:v>49.06</c:v>
                </c:pt>
                <c:pt idx="545">
                  <c:v>50.38</c:v>
                </c:pt>
                <c:pt idx="546">
                  <c:v>52.58</c:v>
                </c:pt>
                <c:pt idx="547">
                  <c:v>53.13</c:v>
                </c:pt>
              </c:strCache>
            </c:strRef>
          </c:cat>
          <c:val>
            <c:numRef>
              <c:f>'1.c(iii)'!$B$4:$B$552</c:f>
              <c:numCache>
                <c:formatCode>General</c:formatCode>
                <c:ptCount val="548"/>
                <c:pt idx="0">
                  <c:v>1694.7963999999999</c:v>
                </c:pt>
                <c:pt idx="1">
                  <c:v>4904.0003500000003</c:v>
                </c:pt>
                <c:pt idx="2">
                  <c:v>14455.644050000001</c:v>
                </c:pt>
                <c:pt idx="3">
                  <c:v>7813.3534333333337</c:v>
                </c:pt>
                <c:pt idx="4">
                  <c:v>2775.1921499999999</c:v>
                </c:pt>
                <c:pt idx="5">
                  <c:v>2585.2689999999998</c:v>
                </c:pt>
                <c:pt idx="6">
                  <c:v>1621.3402000000001</c:v>
                </c:pt>
                <c:pt idx="7">
                  <c:v>2680.9493000000002</c:v>
                </c:pt>
                <c:pt idx="8">
                  <c:v>32734.186300000001</c:v>
                </c:pt>
                <c:pt idx="9">
                  <c:v>1727.7850000000001</c:v>
                </c:pt>
                <c:pt idx="10">
                  <c:v>5116.5003999999999</c:v>
                </c:pt>
                <c:pt idx="11">
                  <c:v>15006.579449999999</c:v>
                </c:pt>
                <c:pt idx="12">
                  <c:v>9644.2525000000005</c:v>
                </c:pt>
                <c:pt idx="13">
                  <c:v>19023.259999999998</c:v>
                </c:pt>
                <c:pt idx="14">
                  <c:v>11576.731983333333</c:v>
                </c:pt>
                <c:pt idx="15">
                  <c:v>4766.0219999999999</c:v>
                </c:pt>
                <c:pt idx="16">
                  <c:v>1728.8969999999999</c:v>
                </c:pt>
                <c:pt idx="17">
                  <c:v>21595.382290000001</c:v>
                </c:pt>
                <c:pt idx="18">
                  <c:v>4827.9049500000001</c:v>
                </c:pt>
                <c:pt idx="19">
                  <c:v>6753.0379999999996</c:v>
                </c:pt>
                <c:pt idx="20">
                  <c:v>16776.304049999999</c:v>
                </c:pt>
                <c:pt idx="21">
                  <c:v>8627.5411000000004</c:v>
                </c:pt>
                <c:pt idx="22">
                  <c:v>15820.699000000001</c:v>
                </c:pt>
                <c:pt idx="23">
                  <c:v>6933.2422500000002</c:v>
                </c:pt>
                <c:pt idx="24">
                  <c:v>8428.0692999999992</c:v>
                </c:pt>
                <c:pt idx="25">
                  <c:v>7266.6656666666668</c:v>
                </c:pt>
                <c:pt idx="26">
                  <c:v>6492.3764499999997</c:v>
                </c:pt>
                <c:pt idx="27">
                  <c:v>9049.190833333334</c:v>
                </c:pt>
                <c:pt idx="28">
                  <c:v>18109.274550000002</c:v>
                </c:pt>
                <c:pt idx="29">
                  <c:v>12032.325999999999</c:v>
                </c:pt>
                <c:pt idx="30">
                  <c:v>18767.737700000001</c:v>
                </c:pt>
                <c:pt idx="31">
                  <c:v>7722.5618999999997</c:v>
                </c:pt>
                <c:pt idx="32">
                  <c:v>1242.26</c:v>
                </c:pt>
                <c:pt idx="33">
                  <c:v>8605.3615000000009</c:v>
                </c:pt>
                <c:pt idx="34">
                  <c:v>3260.1990000000001</c:v>
                </c:pt>
                <c:pt idx="35">
                  <c:v>1625.4337499999999</c:v>
                </c:pt>
                <c:pt idx="36">
                  <c:v>9558.0627999999997</c:v>
                </c:pt>
                <c:pt idx="37">
                  <c:v>5498.2370000000001</c:v>
                </c:pt>
                <c:pt idx="38">
                  <c:v>2803.69785</c:v>
                </c:pt>
                <c:pt idx="39">
                  <c:v>1242.816</c:v>
                </c:pt>
                <c:pt idx="40">
                  <c:v>1607.5101</c:v>
                </c:pt>
                <c:pt idx="41">
                  <c:v>2755.5434999999998</c:v>
                </c:pt>
                <c:pt idx="42">
                  <c:v>11513.956</c:v>
                </c:pt>
                <c:pt idx="43">
                  <c:v>11013.7119</c:v>
                </c:pt>
                <c:pt idx="44">
                  <c:v>13415.0381</c:v>
                </c:pt>
                <c:pt idx="45">
                  <c:v>6652.5288</c:v>
                </c:pt>
                <c:pt idx="46">
                  <c:v>4296.2712000000001</c:v>
                </c:pt>
                <c:pt idx="47">
                  <c:v>9182.17</c:v>
                </c:pt>
                <c:pt idx="48">
                  <c:v>5861.5627500000001</c:v>
                </c:pt>
                <c:pt idx="49">
                  <c:v>11511.265500000001</c:v>
                </c:pt>
                <c:pt idx="50">
                  <c:v>5843.7589666666672</c:v>
                </c:pt>
                <c:pt idx="51">
                  <c:v>10791.96</c:v>
                </c:pt>
                <c:pt idx="52">
                  <c:v>9855.1314000000002</c:v>
                </c:pt>
                <c:pt idx="53">
                  <c:v>13747.87235</c:v>
                </c:pt>
                <c:pt idx="54">
                  <c:v>14361.056066666666</c:v>
                </c:pt>
                <c:pt idx="55">
                  <c:v>13844.505999999999</c:v>
                </c:pt>
                <c:pt idx="56">
                  <c:v>9036.1385475000006</c:v>
                </c:pt>
                <c:pt idx="57">
                  <c:v>9078.26289</c:v>
                </c:pt>
                <c:pt idx="58">
                  <c:v>20167.336029999999</c:v>
                </c:pt>
                <c:pt idx="59">
                  <c:v>11620.760749999999</c:v>
                </c:pt>
                <c:pt idx="60">
                  <c:v>3180.5101</c:v>
                </c:pt>
                <c:pt idx="61">
                  <c:v>4718.2035500000002</c:v>
                </c:pt>
                <c:pt idx="62">
                  <c:v>1964.78</c:v>
                </c:pt>
                <c:pt idx="63">
                  <c:v>13616.3586</c:v>
                </c:pt>
                <c:pt idx="64">
                  <c:v>10577.087</c:v>
                </c:pt>
                <c:pt idx="65">
                  <c:v>5867.6691499999997</c:v>
                </c:pt>
                <c:pt idx="66">
                  <c:v>19444.265800000001</c:v>
                </c:pt>
                <c:pt idx="67">
                  <c:v>7602.7872000000007</c:v>
                </c:pt>
                <c:pt idx="68">
                  <c:v>4625.0924999999997</c:v>
                </c:pt>
                <c:pt idx="69">
                  <c:v>17149.658460000002</c:v>
                </c:pt>
                <c:pt idx="70">
                  <c:v>4807.7670500000004</c:v>
                </c:pt>
                <c:pt idx="71">
                  <c:v>10532.882</c:v>
                </c:pt>
                <c:pt idx="72">
                  <c:v>9811.4156500000008</c:v>
                </c:pt>
                <c:pt idx="73">
                  <c:v>12047.779170000002</c:v>
                </c:pt>
                <c:pt idx="74">
                  <c:v>11833.782300000001</c:v>
                </c:pt>
                <c:pt idx="75">
                  <c:v>8127.4295000000002</c:v>
                </c:pt>
                <c:pt idx="76">
                  <c:v>23244.790199999999</c:v>
                </c:pt>
                <c:pt idx="77">
                  <c:v>19256.5536675</c:v>
                </c:pt>
                <c:pt idx="78">
                  <c:v>15368.082766666668</c:v>
                </c:pt>
                <c:pt idx="79">
                  <c:v>12094.477999999999</c:v>
                </c:pt>
                <c:pt idx="80">
                  <c:v>8078.2676500000007</c:v>
                </c:pt>
                <c:pt idx="81">
                  <c:v>2483.7359999999999</c:v>
                </c:pt>
                <c:pt idx="82">
                  <c:v>9868.6297299999987</c:v>
                </c:pt>
                <c:pt idx="83">
                  <c:v>6250.4350000000004</c:v>
                </c:pt>
                <c:pt idx="84">
                  <c:v>10699.798088</c:v>
                </c:pt>
                <c:pt idx="85">
                  <c:v>7986.4752500000004</c:v>
                </c:pt>
                <c:pt idx="86">
                  <c:v>11345.519</c:v>
                </c:pt>
                <c:pt idx="87">
                  <c:v>1711.0268000000001</c:v>
                </c:pt>
                <c:pt idx="88">
                  <c:v>11634.487299999999</c:v>
                </c:pt>
                <c:pt idx="89">
                  <c:v>2441.5915</c:v>
                </c:pt>
                <c:pt idx="90">
                  <c:v>4804.3913499999999</c:v>
                </c:pt>
                <c:pt idx="91">
                  <c:v>10107.220600000001</c:v>
                </c:pt>
                <c:pt idx="92">
                  <c:v>6798.0998999999993</c:v>
                </c:pt>
                <c:pt idx="93">
                  <c:v>6735.6589999999997</c:v>
                </c:pt>
                <c:pt idx="94">
                  <c:v>17626.239509999999</c:v>
                </c:pt>
                <c:pt idx="95">
                  <c:v>16320.90185</c:v>
                </c:pt>
                <c:pt idx="96">
                  <c:v>7221.8305</c:v>
                </c:pt>
                <c:pt idx="97">
                  <c:v>5504.1331666666665</c:v>
                </c:pt>
                <c:pt idx="98">
                  <c:v>26926.5144</c:v>
                </c:pt>
                <c:pt idx="99">
                  <c:v>3847.674</c:v>
                </c:pt>
                <c:pt idx="100">
                  <c:v>10407.27355</c:v>
                </c:pt>
                <c:pt idx="101">
                  <c:v>8582.3022999999994</c:v>
                </c:pt>
                <c:pt idx="102">
                  <c:v>5080.0959999999995</c:v>
                </c:pt>
                <c:pt idx="103">
                  <c:v>6858.4795999999997</c:v>
                </c:pt>
                <c:pt idx="104">
                  <c:v>16022.227169999998</c:v>
                </c:pt>
                <c:pt idx="105">
                  <c:v>10679.869650000001</c:v>
                </c:pt>
                <c:pt idx="106">
                  <c:v>2201.0971</c:v>
                </c:pt>
                <c:pt idx="107">
                  <c:v>14605.352985</c:v>
                </c:pt>
                <c:pt idx="108">
                  <c:v>12215.7762</c:v>
                </c:pt>
                <c:pt idx="109">
                  <c:v>11401.433579999999</c:v>
                </c:pt>
                <c:pt idx="110">
                  <c:v>4052.4966666666664</c:v>
                </c:pt>
                <c:pt idx="111">
                  <c:v>6986.9819000000007</c:v>
                </c:pt>
                <c:pt idx="112">
                  <c:v>14055.981457142856</c:v>
                </c:pt>
                <c:pt idx="113">
                  <c:v>18259.216</c:v>
                </c:pt>
                <c:pt idx="114">
                  <c:v>11520.099850000001</c:v>
                </c:pt>
                <c:pt idx="115">
                  <c:v>22237.116456666667</c:v>
                </c:pt>
                <c:pt idx="116">
                  <c:v>3938.4665666666665</c:v>
                </c:pt>
                <c:pt idx="117">
                  <c:v>12629.896699999999</c:v>
                </c:pt>
                <c:pt idx="118">
                  <c:v>7954.34</c:v>
                </c:pt>
                <c:pt idx="119">
                  <c:v>10426.459699999999</c:v>
                </c:pt>
                <c:pt idx="120">
                  <c:v>19515.5416</c:v>
                </c:pt>
                <c:pt idx="121">
                  <c:v>16527.1875425</c:v>
                </c:pt>
                <c:pt idx="122">
                  <c:v>16577.779500000001</c:v>
                </c:pt>
                <c:pt idx="123">
                  <c:v>15578.6538</c:v>
                </c:pt>
                <c:pt idx="124">
                  <c:v>16542.440589999998</c:v>
                </c:pt>
                <c:pt idx="125">
                  <c:v>21659.930100000001</c:v>
                </c:pt>
                <c:pt idx="126">
                  <c:v>6593.5083000000004</c:v>
                </c:pt>
                <c:pt idx="127">
                  <c:v>15629.26784</c:v>
                </c:pt>
                <c:pt idx="128">
                  <c:v>10537.32</c:v>
                </c:pt>
                <c:pt idx="129">
                  <c:v>10740.976412</c:v>
                </c:pt>
                <c:pt idx="130">
                  <c:v>25382.296999999999</c:v>
                </c:pt>
                <c:pt idx="131">
                  <c:v>7296.7859166666667</c:v>
                </c:pt>
                <c:pt idx="132">
                  <c:v>11837.16</c:v>
                </c:pt>
                <c:pt idx="133">
                  <c:v>9903.4362999999994</c:v>
                </c:pt>
                <c:pt idx="134">
                  <c:v>14039.723000000002</c:v>
                </c:pt>
                <c:pt idx="135">
                  <c:v>16950.000213333333</c:v>
                </c:pt>
                <c:pt idx="136">
                  <c:v>8782.4689999999991</c:v>
                </c:pt>
                <c:pt idx="137">
                  <c:v>21978.676899999999</c:v>
                </c:pt>
                <c:pt idx="138">
                  <c:v>10315.947861428571</c:v>
                </c:pt>
                <c:pt idx="139">
                  <c:v>14478.33015</c:v>
                </c:pt>
                <c:pt idx="140">
                  <c:v>8050.3307833333338</c:v>
                </c:pt>
                <c:pt idx="141">
                  <c:v>13233.9825</c:v>
                </c:pt>
                <c:pt idx="142">
                  <c:v>11454.021500000001</c:v>
                </c:pt>
                <c:pt idx="143">
                  <c:v>13521.952000000001</c:v>
                </c:pt>
                <c:pt idx="144">
                  <c:v>7666.5048500000003</c:v>
                </c:pt>
                <c:pt idx="145">
                  <c:v>5097.530216666667</c:v>
                </c:pt>
                <c:pt idx="146">
                  <c:v>5665.6684285714291</c:v>
                </c:pt>
                <c:pt idx="147">
                  <c:v>14117.803264000002</c:v>
                </c:pt>
                <c:pt idx="148">
                  <c:v>24180.933499999999</c:v>
                </c:pt>
                <c:pt idx="149">
                  <c:v>9341.8923333333332</c:v>
                </c:pt>
                <c:pt idx="150">
                  <c:v>6512.9839833333326</c:v>
                </c:pt>
                <c:pt idx="151">
                  <c:v>6439.5603000000001</c:v>
                </c:pt>
                <c:pt idx="152">
                  <c:v>38245.593269999998</c:v>
                </c:pt>
                <c:pt idx="153">
                  <c:v>9516.9665000000005</c:v>
                </c:pt>
                <c:pt idx="154">
                  <c:v>4675.3621999999996</c:v>
                </c:pt>
                <c:pt idx="155">
                  <c:v>4883.866</c:v>
                </c:pt>
                <c:pt idx="156">
                  <c:v>8398.7570500000002</c:v>
                </c:pt>
                <c:pt idx="157">
                  <c:v>27808.7251</c:v>
                </c:pt>
                <c:pt idx="158">
                  <c:v>5608.4696500000009</c:v>
                </c:pt>
                <c:pt idx="159">
                  <c:v>14968.285510000002</c:v>
                </c:pt>
                <c:pt idx="160">
                  <c:v>11236.713900000001</c:v>
                </c:pt>
                <c:pt idx="161">
                  <c:v>12815.444949999999</c:v>
                </c:pt>
                <c:pt idx="162">
                  <c:v>3078.1583999999998</c:v>
                </c:pt>
                <c:pt idx="163">
                  <c:v>10825.844333333334</c:v>
                </c:pt>
                <c:pt idx="164">
                  <c:v>5749.9773000000005</c:v>
                </c:pt>
                <c:pt idx="165">
                  <c:v>15608.553049999999</c:v>
                </c:pt>
                <c:pt idx="166">
                  <c:v>16814.689999999999</c:v>
                </c:pt>
                <c:pt idx="167">
                  <c:v>3309.2746999999999</c:v>
                </c:pt>
                <c:pt idx="168">
                  <c:v>8399.5000600000003</c:v>
                </c:pt>
                <c:pt idx="169">
                  <c:v>19533.130785000001</c:v>
                </c:pt>
                <c:pt idx="170">
                  <c:v>9375.1335999999992</c:v>
                </c:pt>
                <c:pt idx="171">
                  <c:v>15203.584149999999</c:v>
                </c:pt>
                <c:pt idx="172">
                  <c:v>5969.723</c:v>
                </c:pt>
                <c:pt idx="173">
                  <c:v>14822.713533333334</c:v>
                </c:pt>
                <c:pt idx="174">
                  <c:v>11737.848840000001</c:v>
                </c:pt>
                <c:pt idx="175">
                  <c:v>17043.341400000001</c:v>
                </c:pt>
                <c:pt idx="176">
                  <c:v>10106.134249999999</c:v>
                </c:pt>
                <c:pt idx="177">
                  <c:v>13020.485325</c:v>
                </c:pt>
                <c:pt idx="178">
                  <c:v>10412.113799999999</c:v>
                </c:pt>
                <c:pt idx="179">
                  <c:v>6969.6334999999999</c:v>
                </c:pt>
                <c:pt idx="180">
                  <c:v>10789.316672500001</c:v>
                </c:pt>
                <c:pt idx="181">
                  <c:v>18223.4512</c:v>
                </c:pt>
                <c:pt idx="182">
                  <c:v>16232.847</c:v>
                </c:pt>
                <c:pt idx="183">
                  <c:v>12882.235808571428</c:v>
                </c:pt>
                <c:pt idx="184">
                  <c:v>7111.8700000000008</c:v>
                </c:pt>
                <c:pt idx="185">
                  <c:v>7439.5659500000002</c:v>
                </c:pt>
                <c:pt idx="186">
                  <c:v>10998.578855</c:v>
                </c:pt>
                <c:pt idx="187">
                  <c:v>9106.1682499999988</c:v>
                </c:pt>
                <c:pt idx="188">
                  <c:v>14942.895108000002</c:v>
                </c:pt>
                <c:pt idx="189">
                  <c:v>4747.0528999999997</c:v>
                </c:pt>
                <c:pt idx="190">
                  <c:v>13066.559164285716</c:v>
                </c:pt>
                <c:pt idx="191">
                  <c:v>8755.4089999999997</c:v>
                </c:pt>
                <c:pt idx="192">
                  <c:v>7278.3875500000004</c:v>
                </c:pt>
                <c:pt idx="193">
                  <c:v>13540.359933333333</c:v>
                </c:pt>
                <c:pt idx="194">
                  <c:v>37829.724199999997</c:v>
                </c:pt>
                <c:pt idx="195">
                  <c:v>16332.962369999999</c:v>
                </c:pt>
                <c:pt idx="196">
                  <c:v>7940.0990500000016</c:v>
                </c:pt>
                <c:pt idx="197">
                  <c:v>16884.923999999999</c:v>
                </c:pt>
                <c:pt idx="198">
                  <c:v>8989.6059399999995</c:v>
                </c:pt>
                <c:pt idx="199">
                  <c:v>11176.374266666666</c:v>
                </c:pt>
                <c:pt idx="200">
                  <c:v>14615.347150000001</c:v>
                </c:pt>
                <c:pt idx="201">
                  <c:v>14167.978149999999</c:v>
                </c:pt>
                <c:pt idx="202">
                  <c:v>5719.6571666666669</c:v>
                </c:pt>
                <c:pt idx="203">
                  <c:v>11353.585999999999</c:v>
                </c:pt>
                <c:pt idx="204">
                  <c:v>14394.936549999999</c:v>
                </c:pt>
                <c:pt idx="205">
                  <c:v>10702.642400000001</c:v>
                </c:pt>
                <c:pt idx="206">
                  <c:v>13041.921</c:v>
                </c:pt>
                <c:pt idx="207">
                  <c:v>12436.872100000001</c:v>
                </c:pt>
                <c:pt idx="208">
                  <c:v>5132.0347999999994</c:v>
                </c:pt>
                <c:pt idx="209">
                  <c:v>19081.620000000003</c:v>
                </c:pt>
                <c:pt idx="210">
                  <c:v>15961.313253333334</c:v>
                </c:pt>
                <c:pt idx="211">
                  <c:v>19521.968199999999</c:v>
                </c:pt>
                <c:pt idx="212">
                  <c:v>2087.0189999999998</c:v>
                </c:pt>
                <c:pt idx="213">
                  <c:v>5595.9344500000007</c:v>
                </c:pt>
                <c:pt idx="214">
                  <c:v>18328.238099999999</c:v>
                </c:pt>
                <c:pt idx="215">
                  <c:v>13101.531696</c:v>
                </c:pt>
                <c:pt idx="216">
                  <c:v>11276.566134999999</c:v>
                </c:pt>
                <c:pt idx="217">
                  <c:v>8152.6823333333332</c:v>
                </c:pt>
                <c:pt idx="218">
                  <c:v>13023.3701</c:v>
                </c:pt>
                <c:pt idx="219">
                  <c:v>8533.0666000000001</c:v>
                </c:pt>
                <c:pt idx="220">
                  <c:v>8805.0003500000003</c:v>
                </c:pt>
                <c:pt idx="221">
                  <c:v>6282.2349999999997</c:v>
                </c:pt>
                <c:pt idx="222">
                  <c:v>2156.7518</c:v>
                </c:pt>
                <c:pt idx="223">
                  <c:v>8271.0599499999989</c:v>
                </c:pt>
                <c:pt idx="224">
                  <c:v>7383.5666000000001</c:v>
                </c:pt>
                <c:pt idx="225">
                  <c:v>9889.0013666666655</c:v>
                </c:pt>
                <c:pt idx="226">
                  <c:v>9243.8358499999995</c:v>
                </c:pt>
                <c:pt idx="227">
                  <c:v>9446.5419999999995</c:v>
                </c:pt>
                <c:pt idx="228">
                  <c:v>7243.8136000000004</c:v>
                </c:pt>
                <c:pt idx="229">
                  <c:v>23247.0203</c:v>
                </c:pt>
                <c:pt idx="230">
                  <c:v>3761.2919999999999</c:v>
                </c:pt>
                <c:pt idx="231">
                  <c:v>10574.701000000001</c:v>
                </c:pt>
                <c:pt idx="232">
                  <c:v>7323.7348190000002</c:v>
                </c:pt>
                <c:pt idx="233">
                  <c:v>10436.096</c:v>
                </c:pt>
                <c:pt idx="234">
                  <c:v>5357.7301499999994</c:v>
                </c:pt>
                <c:pt idx="235">
                  <c:v>8903.3183649999992</c:v>
                </c:pt>
                <c:pt idx="236">
                  <c:v>5478.8974500000004</c:v>
                </c:pt>
                <c:pt idx="237">
                  <c:v>5133.5637999999999</c:v>
                </c:pt>
                <c:pt idx="238">
                  <c:v>6059.1729999999998</c:v>
                </c:pt>
                <c:pt idx="239">
                  <c:v>2897.3235</c:v>
                </c:pt>
                <c:pt idx="240">
                  <c:v>6840.1061999999993</c:v>
                </c:pt>
                <c:pt idx="241">
                  <c:v>6311.9520000000002</c:v>
                </c:pt>
                <c:pt idx="242">
                  <c:v>8930.9345499999999</c:v>
                </c:pt>
                <c:pt idx="243">
                  <c:v>4255.1275999999998</c:v>
                </c:pt>
                <c:pt idx="244">
                  <c:v>9132.6843150000004</c:v>
                </c:pt>
                <c:pt idx="245">
                  <c:v>14386.20393</c:v>
                </c:pt>
                <c:pt idx="246">
                  <c:v>11386.0136</c:v>
                </c:pt>
                <c:pt idx="247">
                  <c:v>14098.278530000001</c:v>
                </c:pt>
                <c:pt idx="248">
                  <c:v>13156.673162500001</c:v>
                </c:pt>
                <c:pt idx="249">
                  <c:v>15400.930400000001</c:v>
                </c:pt>
                <c:pt idx="250">
                  <c:v>14239.110866666664</c:v>
                </c:pt>
                <c:pt idx="251">
                  <c:v>8050.915</c:v>
                </c:pt>
                <c:pt idx="252">
                  <c:v>10357.029966666667</c:v>
                </c:pt>
                <c:pt idx="253">
                  <c:v>11433.628750000002</c:v>
                </c:pt>
                <c:pt idx="254">
                  <c:v>12524.06</c:v>
                </c:pt>
                <c:pt idx="255">
                  <c:v>19102.076227499998</c:v>
                </c:pt>
                <c:pt idx="256">
                  <c:v>5057.5706999999993</c:v>
                </c:pt>
                <c:pt idx="257">
                  <c:v>5541.9764999999998</c:v>
                </c:pt>
                <c:pt idx="258">
                  <c:v>10539.915491666667</c:v>
                </c:pt>
                <c:pt idx="259">
                  <c:v>6506.7381000000005</c:v>
                </c:pt>
                <c:pt idx="260">
                  <c:v>17976.366333333335</c:v>
                </c:pt>
                <c:pt idx="261">
                  <c:v>16582.65495</c:v>
                </c:pt>
                <c:pt idx="262">
                  <c:v>18126.3475</c:v>
                </c:pt>
                <c:pt idx="263">
                  <c:v>5003.4719999999998</c:v>
                </c:pt>
                <c:pt idx="264">
                  <c:v>7070.9959500000004</c:v>
                </c:pt>
                <c:pt idx="265">
                  <c:v>62592.873090000001</c:v>
                </c:pt>
                <c:pt idx="266">
                  <c:v>12038.48308</c:v>
                </c:pt>
                <c:pt idx="267">
                  <c:v>16754.223050000001</c:v>
                </c:pt>
                <c:pt idx="268">
                  <c:v>7646.9392499999994</c:v>
                </c:pt>
                <c:pt idx="269">
                  <c:v>8082.7223757142856</c:v>
                </c:pt>
                <c:pt idx="270">
                  <c:v>28030.116150000002</c:v>
                </c:pt>
                <c:pt idx="271">
                  <c:v>6854.1291000000001</c:v>
                </c:pt>
                <c:pt idx="272">
                  <c:v>21516.875599999999</c:v>
                </c:pt>
                <c:pt idx="273">
                  <c:v>16077.000124999999</c:v>
                </c:pt>
                <c:pt idx="274">
                  <c:v>12611.780613749999</c:v>
                </c:pt>
                <c:pt idx="275">
                  <c:v>17857.763666666666</c:v>
                </c:pt>
                <c:pt idx="276">
                  <c:v>10600.5483</c:v>
                </c:pt>
                <c:pt idx="277">
                  <c:v>5364.5135</c:v>
                </c:pt>
                <c:pt idx="278">
                  <c:v>19455.802769999998</c:v>
                </c:pt>
                <c:pt idx="279">
                  <c:v>11681.417100000002</c:v>
                </c:pt>
                <c:pt idx="280">
                  <c:v>1526.3119999999999</c:v>
                </c:pt>
                <c:pt idx="281">
                  <c:v>11818.86095</c:v>
                </c:pt>
                <c:pt idx="282">
                  <c:v>17853.387400000003</c:v>
                </c:pt>
                <c:pt idx="283">
                  <c:v>9625.92</c:v>
                </c:pt>
                <c:pt idx="284">
                  <c:v>10338.9316</c:v>
                </c:pt>
                <c:pt idx="285">
                  <c:v>4074.7917833333336</c:v>
                </c:pt>
                <c:pt idx="286">
                  <c:v>47291.055</c:v>
                </c:pt>
                <c:pt idx="287">
                  <c:v>17971.503446249997</c:v>
                </c:pt>
                <c:pt idx="288">
                  <c:v>24221.497333333333</c:v>
                </c:pt>
                <c:pt idx="289">
                  <c:v>11469.25805</c:v>
                </c:pt>
                <c:pt idx="290">
                  <c:v>14439.457065000001</c:v>
                </c:pt>
                <c:pt idx="291">
                  <c:v>4239.3649999999998</c:v>
                </c:pt>
                <c:pt idx="292">
                  <c:v>8250.8901000000005</c:v>
                </c:pt>
                <c:pt idx="293">
                  <c:v>8697.5937999999987</c:v>
                </c:pt>
                <c:pt idx="294">
                  <c:v>8718.3276666666661</c:v>
                </c:pt>
                <c:pt idx="295">
                  <c:v>8266.1556500000006</c:v>
                </c:pt>
                <c:pt idx="296">
                  <c:v>34487.657200000001</c:v>
                </c:pt>
                <c:pt idx="297">
                  <c:v>16973.5177</c:v>
                </c:pt>
                <c:pt idx="298">
                  <c:v>19432.087167500002</c:v>
                </c:pt>
                <c:pt idx="299">
                  <c:v>13880.949000000001</c:v>
                </c:pt>
                <c:pt idx="300">
                  <c:v>17067.103749999998</c:v>
                </c:pt>
                <c:pt idx="301">
                  <c:v>16601.495620000002</c:v>
                </c:pt>
                <c:pt idx="302">
                  <c:v>16625.842000000001</c:v>
                </c:pt>
                <c:pt idx="303">
                  <c:v>8551.3469999999998</c:v>
                </c:pt>
                <c:pt idx="304">
                  <c:v>6964.1038999999992</c:v>
                </c:pt>
                <c:pt idx="305">
                  <c:v>26913.23835</c:v>
                </c:pt>
                <c:pt idx="306">
                  <c:v>14007.222</c:v>
                </c:pt>
                <c:pt idx="307">
                  <c:v>9170.5958914285711</c:v>
                </c:pt>
                <c:pt idx="308">
                  <c:v>2801.2588000000001</c:v>
                </c:pt>
                <c:pt idx="309">
                  <c:v>20319.075666666668</c:v>
                </c:pt>
                <c:pt idx="310">
                  <c:v>10161.790950000001</c:v>
                </c:pt>
                <c:pt idx="311">
                  <c:v>13544.656545000002</c:v>
                </c:pt>
                <c:pt idx="312">
                  <c:v>14100.057720000001</c:v>
                </c:pt>
                <c:pt idx="313">
                  <c:v>6985.8981000000003</c:v>
                </c:pt>
                <c:pt idx="314">
                  <c:v>12150.923522000001</c:v>
                </c:pt>
                <c:pt idx="315">
                  <c:v>4149.7359999999999</c:v>
                </c:pt>
                <c:pt idx="316">
                  <c:v>45008.955499999996</c:v>
                </c:pt>
                <c:pt idx="317">
                  <c:v>20194.641089999997</c:v>
                </c:pt>
                <c:pt idx="318">
                  <c:v>6238.2979999999998</c:v>
                </c:pt>
                <c:pt idx="319">
                  <c:v>21382.785400000001</c:v>
                </c:pt>
                <c:pt idx="320">
                  <c:v>4846.9201499999999</c:v>
                </c:pt>
                <c:pt idx="321">
                  <c:v>7698.009</c:v>
                </c:pt>
                <c:pt idx="322">
                  <c:v>6652.2623000000003</c:v>
                </c:pt>
                <c:pt idx="323">
                  <c:v>13881.487279999999</c:v>
                </c:pt>
                <c:pt idx="324">
                  <c:v>19032.160500000002</c:v>
                </c:pt>
                <c:pt idx="325">
                  <c:v>18435.786249999997</c:v>
                </c:pt>
                <c:pt idx="326">
                  <c:v>36021.011200000001</c:v>
                </c:pt>
                <c:pt idx="327">
                  <c:v>24199.63625333333</c:v>
                </c:pt>
                <c:pt idx="328">
                  <c:v>7050.0213000000003</c:v>
                </c:pt>
                <c:pt idx="329">
                  <c:v>14403.010333333332</c:v>
                </c:pt>
                <c:pt idx="330">
                  <c:v>12326.7101</c:v>
                </c:pt>
                <c:pt idx="331">
                  <c:v>6853.8704866666667</c:v>
                </c:pt>
                <c:pt idx="332">
                  <c:v>7749.1563999999998</c:v>
                </c:pt>
                <c:pt idx="333">
                  <c:v>13917.484082500001</c:v>
                </c:pt>
                <c:pt idx="334">
                  <c:v>23126.36465</c:v>
                </c:pt>
                <c:pt idx="335">
                  <c:v>5714.5826499999994</c:v>
                </c:pt>
                <c:pt idx="336">
                  <c:v>13462.52</c:v>
                </c:pt>
                <c:pt idx="337">
                  <c:v>8627.4998333333333</c:v>
                </c:pt>
                <c:pt idx="338">
                  <c:v>6343.6630000000005</c:v>
                </c:pt>
                <c:pt idx="339">
                  <c:v>14032.503765714288</c:v>
                </c:pt>
                <c:pt idx="340">
                  <c:v>12376.389116</c:v>
                </c:pt>
                <c:pt idx="341">
                  <c:v>17461.143110000001</c:v>
                </c:pt>
                <c:pt idx="342">
                  <c:v>8865.1453499999989</c:v>
                </c:pt>
                <c:pt idx="343">
                  <c:v>37079.372000000003</c:v>
                </c:pt>
                <c:pt idx="344">
                  <c:v>20010.288649999999</c:v>
                </c:pt>
                <c:pt idx="345">
                  <c:v>5699.8374999999996</c:v>
                </c:pt>
                <c:pt idx="346">
                  <c:v>20834.558763333334</c:v>
                </c:pt>
                <c:pt idx="347">
                  <c:v>7250.0331999999999</c:v>
                </c:pt>
                <c:pt idx="348">
                  <c:v>7919.2439999999997</c:v>
                </c:pt>
                <c:pt idx="349">
                  <c:v>9900.1157500000008</c:v>
                </c:pt>
                <c:pt idx="350">
                  <c:v>1700.0923</c:v>
                </c:pt>
                <c:pt idx="351">
                  <c:v>47928.03</c:v>
                </c:pt>
                <c:pt idx="352">
                  <c:v>10539.223282499999</c:v>
                </c:pt>
                <c:pt idx="353">
                  <c:v>23453.021416666666</c:v>
                </c:pt>
                <c:pt idx="354">
                  <c:v>9104.427099999999</c:v>
                </c:pt>
                <c:pt idx="355">
                  <c:v>2850.2276000000002</c:v>
                </c:pt>
                <c:pt idx="356">
                  <c:v>11356.660900000001</c:v>
                </c:pt>
                <c:pt idx="357">
                  <c:v>12245.8101475</c:v>
                </c:pt>
                <c:pt idx="358">
                  <c:v>23987.600699999999</c:v>
                </c:pt>
                <c:pt idx="359">
                  <c:v>20605.298200000001</c:v>
                </c:pt>
                <c:pt idx="360">
                  <c:v>14932.727900000002</c:v>
                </c:pt>
                <c:pt idx="361">
                  <c:v>13224.057049999999</c:v>
                </c:pt>
                <c:pt idx="362">
                  <c:v>9563.0290000000005</c:v>
                </c:pt>
                <c:pt idx="363">
                  <c:v>7226.2267999999995</c:v>
                </c:pt>
                <c:pt idx="364">
                  <c:v>25245.1446</c:v>
                </c:pt>
                <c:pt idx="365">
                  <c:v>11952.101000000001</c:v>
                </c:pt>
                <c:pt idx="366">
                  <c:v>13764.644200000001</c:v>
                </c:pt>
                <c:pt idx="367">
                  <c:v>31521.604060000001</c:v>
                </c:pt>
                <c:pt idx="368">
                  <c:v>13822.803</c:v>
                </c:pt>
                <c:pt idx="369">
                  <c:v>5826.5056999999997</c:v>
                </c:pt>
                <c:pt idx="370">
                  <c:v>21840.889500000001</c:v>
                </c:pt>
                <c:pt idx="371">
                  <c:v>4518.8262500000001</c:v>
                </c:pt>
                <c:pt idx="372">
                  <c:v>21239.9905</c:v>
                </c:pt>
                <c:pt idx="373">
                  <c:v>6289.9402999999993</c:v>
                </c:pt>
                <c:pt idx="374">
                  <c:v>18623.628004285714</c:v>
                </c:pt>
                <c:pt idx="375">
                  <c:v>7422.0418499999996</c:v>
                </c:pt>
                <c:pt idx="376">
                  <c:v>2020.5523000000001</c:v>
                </c:pt>
                <c:pt idx="377">
                  <c:v>34828.654000000002</c:v>
                </c:pt>
                <c:pt idx="378">
                  <c:v>30047.346733333328</c:v>
                </c:pt>
                <c:pt idx="379">
                  <c:v>47055.532099999997</c:v>
                </c:pt>
                <c:pt idx="380">
                  <c:v>12644.589</c:v>
                </c:pt>
                <c:pt idx="381">
                  <c:v>2134.9014999999999</c:v>
                </c:pt>
                <c:pt idx="382">
                  <c:v>16952.474285714288</c:v>
                </c:pt>
                <c:pt idx="383">
                  <c:v>11899.472324999999</c:v>
                </c:pt>
                <c:pt idx="384">
                  <c:v>22871.591499999995</c:v>
                </c:pt>
                <c:pt idx="385">
                  <c:v>23265.217109999998</c:v>
                </c:pt>
                <c:pt idx="386">
                  <c:v>1263.249</c:v>
                </c:pt>
                <c:pt idx="387">
                  <c:v>2322.6217999999999</c:v>
                </c:pt>
                <c:pt idx="388">
                  <c:v>3268.84665</c:v>
                </c:pt>
                <c:pt idx="389">
                  <c:v>44585.455869999998</c:v>
                </c:pt>
                <c:pt idx="390">
                  <c:v>23457.148765000002</c:v>
                </c:pt>
                <c:pt idx="391">
                  <c:v>35585.576000000001</c:v>
                </c:pt>
                <c:pt idx="392">
                  <c:v>13236.93475</c:v>
                </c:pt>
                <c:pt idx="393">
                  <c:v>7345.7266</c:v>
                </c:pt>
                <c:pt idx="394">
                  <c:v>11362.754999999999</c:v>
                </c:pt>
                <c:pt idx="395">
                  <c:v>10774.655159999998</c:v>
                </c:pt>
                <c:pt idx="396">
                  <c:v>27815.464833333332</c:v>
                </c:pt>
                <c:pt idx="397">
                  <c:v>9417.1119999999992</c:v>
                </c:pt>
                <c:pt idx="398">
                  <c:v>7544.5043499999992</c:v>
                </c:pt>
                <c:pt idx="399">
                  <c:v>15636.74265</c:v>
                </c:pt>
                <c:pt idx="400">
                  <c:v>11163.567999999999</c:v>
                </c:pt>
                <c:pt idx="401">
                  <c:v>20013.949095</c:v>
                </c:pt>
                <c:pt idx="402">
                  <c:v>18246.213299999999</c:v>
                </c:pt>
                <c:pt idx="403">
                  <c:v>5361.8194999999996</c:v>
                </c:pt>
                <c:pt idx="404">
                  <c:v>13228.846949999999</c:v>
                </c:pt>
                <c:pt idx="405">
                  <c:v>24372.418450000005</c:v>
                </c:pt>
                <c:pt idx="406">
                  <c:v>16796.893526666667</c:v>
                </c:pt>
                <c:pt idx="407">
                  <c:v>22270.296910000001</c:v>
                </c:pt>
                <c:pt idx="408">
                  <c:v>7443.6430499999997</c:v>
                </c:pt>
                <c:pt idx="409">
                  <c:v>8263.0015000000003</c:v>
                </c:pt>
                <c:pt idx="410">
                  <c:v>6551.7501000000002</c:v>
                </c:pt>
                <c:pt idx="411">
                  <c:v>27132.403999999999</c:v>
                </c:pt>
                <c:pt idx="412">
                  <c:v>29977.15065</c:v>
                </c:pt>
                <c:pt idx="413">
                  <c:v>51194.559139999998</c:v>
                </c:pt>
                <c:pt idx="414">
                  <c:v>22597.850340000001</c:v>
                </c:pt>
                <c:pt idx="415">
                  <c:v>28287.897659999999</c:v>
                </c:pt>
                <c:pt idx="416">
                  <c:v>5404.0367500000002</c:v>
                </c:pt>
                <c:pt idx="417">
                  <c:v>11264.540999999999</c:v>
                </c:pt>
                <c:pt idx="418">
                  <c:v>19433.6967</c:v>
                </c:pt>
                <c:pt idx="419">
                  <c:v>29400.739477499999</c:v>
                </c:pt>
                <c:pt idx="420">
                  <c:v>9144.5650000000005</c:v>
                </c:pt>
                <c:pt idx="421">
                  <c:v>29448.579689999999</c:v>
                </c:pt>
                <c:pt idx="422">
                  <c:v>12265.474900000001</c:v>
                </c:pt>
                <c:pt idx="423">
                  <c:v>26732.920620000001</c:v>
                </c:pt>
                <c:pt idx="424">
                  <c:v>26120.0507</c:v>
                </c:pt>
                <c:pt idx="425">
                  <c:v>49577.662400000001</c:v>
                </c:pt>
                <c:pt idx="426">
                  <c:v>6814.6115000000009</c:v>
                </c:pt>
                <c:pt idx="427">
                  <c:v>19866.828833333333</c:v>
                </c:pt>
                <c:pt idx="428">
                  <c:v>28801.393633333329</c:v>
                </c:pt>
                <c:pt idx="429">
                  <c:v>7507.9470000000001</c:v>
                </c:pt>
                <c:pt idx="430">
                  <c:v>6334.3435499999996</c:v>
                </c:pt>
                <c:pt idx="431">
                  <c:v>5917.7021999999997</c:v>
                </c:pt>
                <c:pt idx="432">
                  <c:v>4099.2978499999999</c:v>
                </c:pt>
                <c:pt idx="433">
                  <c:v>20630.283510000001</c:v>
                </c:pt>
                <c:pt idx="434">
                  <c:v>5328.5656500000005</c:v>
                </c:pt>
                <c:pt idx="435">
                  <c:v>14803.632133333333</c:v>
                </c:pt>
                <c:pt idx="436">
                  <c:v>6175.4976999999999</c:v>
                </c:pt>
                <c:pt idx="437">
                  <c:v>10785.1044</c:v>
                </c:pt>
                <c:pt idx="438">
                  <c:v>33471.971890000001</c:v>
                </c:pt>
                <c:pt idx="439">
                  <c:v>20466.023800000003</c:v>
                </c:pt>
                <c:pt idx="440">
                  <c:v>48824.45</c:v>
                </c:pt>
                <c:pt idx="441">
                  <c:v>30063.580549999999</c:v>
                </c:pt>
                <c:pt idx="442">
                  <c:v>7637.6121999999996</c:v>
                </c:pt>
                <c:pt idx="443">
                  <c:v>39241.442000000003</c:v>
                </c:pt>
                <c:pt idx="444">
                  <c:v>6474.0129999999999</c:v>
                </c:pt>
                <c:pt idx="445">
                  <c:v>14210.53595</c:v>
                </c:pt>
                <c:pt idx="446">
                  <c:v>10069.535666666665</c:v>
                </c:pt>
                <c:pt idx="447">
                  <c:v>25542.834324285715</c:v>
                </c:pt>
                <c:pt idx="448">
                  <c:v>32905.481596666672</c:v>
                </c:pt>
                <c:pt idx="449">
                  <c:v>15428.876966666669</c:v>
                </c:pt>
                <c:pt idx="450">
                  <c:v>14410.9321</c:v>
                </c:pt>
                <c:pt idx="451">
                  <c:v>8663.7143833333339</c:v>
                </c:pt>
                <c:pt idx="452">
                  <c:v>7935.29115</c:v>
                </c:pt>
                <c:pt idx="453">
                  <c:v>12173.485700000001</c:v>
                </c:pt>
                <c:pt idx="454">
                  <c:v>28943.822766666668</c:v>
                </c:pt>
                <c:pt idx="455">
                  <c:v>7543.7674999999999</c:v>
                </c:pt>
                <c:pt idx="456">
                  <c:v>3393.35635</c:v>
                </c:pt>
                <c:pt idx="457">
                  <c:v>12360.924773333332</c:v>
                </c:pt>
                <c:pt idx="458">
                  <c:v>5972.3779999999997</c:v>
                </c:pt>
                <c:pt idx="459">
                  <c:v>23837.031599999998</c:v>
                </c:pt>
                <c:pt idx="460">
                  <c:v>42983.458500000001</c:v>
                </c:pt>
                <c:pt idx="461">
                  <c:v>22957.9895</c:v>
                </c:pt>
                <c:pt idx="462">
                  <c:v>14235.072</c:v>
                </c:pt>
                <c:pt idx="463">
                  <c:v>12890.057650000001</c:v>
                </c:pt>
                <c:pt idx="464">
                  <c:v>9840.709733333335</c:v>
                </c:pt>
                <c:pt idx="465">
                  <c:v>13470.86</c:v>
                </c:pt>
                <c:pt idx="466">
                  <c:v>3500.6122999999998</c:v>
                </c:pt>
                <c:pt idx="467">
                  <c:v>14901.5167</c:v>
                </c:pt>
                <c:pt idx="468">
                  <c:v>38344.565999999999</c:v>
                </c:pt>
                <c:pt idx="469">
                  <c:v>8342.9087500000005</c:v>
                </c:pt>
                <c:pt idx="470">
                  <c:v>2794.562433333333</c:v>
                </c:pt>
                <c:pt idx="471">
                  <c:v>5781.3324999999995</c:v>
                </c:pt>
                <c:pt idx="472">
                  <c:v>6948.7007999999996</c:v>
                </c:pt>
                <c:pt idx="473">
                  <c:v>10543.891666666666</c:v>
                </c:pt>
                <c:pt idx="474">
                  <c:v>2730.1078499999999</c:v>
                </c:pt>
                <c:pt idx="475">
                  <c:v>11855.1885</c:v>
                </c:pt>
                <c:pt idx="476">
                  <c:v>19496.71917</c:v>
                </c:pt>
                <c:pt idx="477">
                  <c:v>15170.069</c:v>
                </c:pt>
                <c:pt idx="478">
                  <c:v>5101.71245</c:v>
                </c:pt>
                <c:pt idx="479">
                  <c:v>5840.1121333333331</c:v>
                </c:pt>
                <c:pt idx="480">
                  <c:v>48173.360999999997</c:v>
                </c:pt>
                <c:pt idx="481">
                  <c:v>12982.8747</c:v>
                </c:pt>
                <c:pt idx="482">
                  <c:v>9704.6680500000002</c:v>
                </c:pt>
                <c:pt idx="483">
                  <c:v>17110.462499999998</c:v>
                </c:pt>
                <c:pt idx="484">
                  <c:v>2709.3571499999998</c:v>
                </c:pt>
                <c:pt idx="485">
                  <c:v>3671.8688999999999</c:v>
                </c:pt>
                <c:pt idx="486">
                  <c:v>11463.31077</c:v>
                </c:pt>
                <c:pt idx="487">
                  <c:v>10602.385</c:v>
                </c:pt>
                <c:pt idx="488">
                  <c:v>27439.438800000004</c:v>
                </c:pt>
                <c:pt idx="489">
                  <c:v>8733.2292500000003</c:v>
                </c:pt>
                <c:pt idx="490">
                  <c:v>1984.4532999999999</c:v>
                </c:pt>
                <c:pt idx="491">
                  <c:v>13831.1152</c:v>
                </c:pt>
                <c:pt idx="492">
                  <c:v>1759.338</c:v>
                </c:pt>
                <c:pt idx="493">
                  <c:v>33541.586016666668</c:v>
                </c:pt>
                <c:pt idx="494">
                  <c:v>9875.6803999999993</c:v>
                </c:pt>
                <c:pt idx="495">
                  <c:v>12485.8009</c:v>
                </c:pt>
                <c:pt idx="496">
                  <c:v>48673.558799999999</c:v>
                </c:pt>
                <c:pt idx="497">
                  <c:v>11566.30055</c:v>
                </c:pt>
                <c:pt idx="498">
                  <c:v>3989.8409999999999</c:v>
                </c:pt>
                <c:pt idx="499">
                  <c:v>25058.522100000002</c:v>
                </c:pt>
                <c:pt idx="500">
                  <c:v>8821.8857000000007</c:v>
                </c:pt>
                <c:pt idx="501">
                  <c:v>13694.954393333333</c:v>
                </c:pt>
                <c:pt idx="502">
                  <c:v>28476.734990000001</c:v>
                </c:pt>
                <c:pt idx="503">
                  <c:v>11295.635633333331</c:v>
                </c:pt>
                <c:pt idx="504">
                  <c:v>5438.7491</c:v>
                </c:pt>
                <c:pt idx="505">
                  <c:v>26466.039499999999</c:v>
                </c:pt>
                <c:pt idx="506">
                  <c:v>43753.337050000002</c:v>
                </c:pt>
                <c:pt idx="507">
                  <c:v>12386.080680000001</c:v>
                </c:pt>
                <c:pt idx="508">
                  <c:v>24162.47495</c:v>
                </c:pt>
                <c:pt idx="509">
                  <c:v>38792.685599999997</c:v>
                </c:pt>
                <c:pt idx="510">
                  <c:v>46151.124499999998</c:v>
                </c:pt>
                <c:pt idx="511">
                  <c:v>5038.2835000000005</c:v>
                </c:pt>
                <c:pt idx="512">
                  <c:v>11326.71487</c:v>
                </c:pt>
                <c:pt idx="513">
                  <c:v>5757.41345</c:v>
                </c:pt>
                <c:pt idx="514">
                  <c:v>9800.8881999999994</c:v>
                </c:pt>
                <c:pt idx="515">
                  <c:v>40904.199500000002</c:v>
                </c:pt>
                <c:pt idx="516">
                  <c:v>25999.576499999999</c:v>
                </c:pt>
                <c:pt idx="517">
                  <c:v>6360.9935999999998</c:v>
                </c:pt>
                <c:pt idx="518">
                  <c:v>1149.3959</c:v>
                </c:pt>
                <c:pt idx="519">
                  <c:v>4753.6368000000002</c:v>
                </c:pt>
                <c:pt idx="520">
                  <c:v>5846.9175999999998</c:v>
                </c:pt>
                <c:pt idx="521">
                  <c:v>12574.049000000001</c:v>
                </c:pt>
                <c:pt idx="522">
                  <c:v>11576.13</c:v>
                </c:pt>
                <c:pt idx="523">
                  <c:v>27572.5501</c:v>
                </c:pt>
                <c:pt idx="524">
                  <c:v>13063.883</c:v>
                </c:pt>
                <c:pt idx="525">
                  <c:v>4130.1718000000001</c:v>
                </c:pt>
                <c:pt idx="526">
                  <c:v>11411.684999999999</c:v>
                </c:pt>
                <c:pt idx="527">
                  <c:v>9541.6955500000004</c:v>
                </c:pt>
                <c:pt idx="528">
                  <c:v>9058.7302999999993</c:v>
                </c:pt>
                <c:pt idx="529">
                  <c:v>39722.746200000001</c:v>
                </c:pt>
                <c:pt idx="530">
                  <c:v>8569.8618000000006</c:v>
                </c:pt>
                <c:pt idx="531">
                  <c:v>6356.2707</c:v>
                </c:pt>
                <c:pt idx="532">
                  <c:v>42112.2356</c:v>
                </c:pt>
                <c:pt idx="533">
                  <c:v>3693.4279999999999</c:v>
                </c:pt>
                <c:pt idx="534">
                  <c:v>9549.5650999999998</c:v>
                </c:pt>
                <c:pt idx="535">
                  <c:v>45863.205000000002</c:v>
                </c:pt>
                <c:pt idx="536">
                  <c:v>4683.0256999999992</c:v>
                </c:pt>
                <c:pt idx="537">
                  <c:v>11538.421</c:v>
                </c:pt>
                <c:pt idx="538">
                  <c:v>12592.5345</c:v>
                </c:pt>
                <c:pt idx="539">
                  <c:v>63770.428010000003</c:v>
                </c:pt>
                <c:pt idx="540">
                  <c:v>8083.9197999999997</c:v>
                </c:pt>
                <c:pt idx="541">
                  <c:v>46113.510999999999</c:v>
                </c:pt>
                <c:pt idx="542">
                  <c:v>9748.9105999999992</c:v>
                </c:pt>
                <c:pt idx="543">
                  <c:v>9432.9253000000008</c:v>
                </c:pt>
                <c:pt idx="544">
                  <c:v>11381.3254</c:v>
                </c:pt>
                <c:pt idx="545">
                  <c:v>2438.0551999999998</c:v>
                </c:pt>
                <c:pt idx="546">
                  <c:v>44501.398200000003</c:v>
                </c:pt>
                <c:pt idx="547">
                  <c:v>1163.4627</c:v>
                </c:pt>
              </c:numCache>
            </c:numRef>
          </c:val>
          <c:extLst>
            <c:ext xmlns:c16="http://schemas.microsoft.com/office/drawing/2014/chart" uri="{C3380CC4-5D6E-409C-BE32-E72D297353CC}">
              <c16:uniqueId val="{00000000-141C-4635-9FA2-58212C2BC3AB}"/>
            </c:ext>
          </c:extLst>
        </c:ser>
        <c:dLbls>
          <c:showLegendKey val="0"/>
          <c:showVal val="0"/>
          <c:showCatName val="0"/>
          <c:showSerName val="0"/>
          <c:showPercent val="0"/>
          <c:showBubbleSize val="0"/>
        </c:dLbls>
        <c:axId val="553316671"/>
        <c:axId val="553317503"/>
      </c:areaChart>
      <c:catAx>
        <c:axId val="553316671"/>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53317503"/>
        <c:crosses val="autoZero"/>
        <c:auto val="1"/>
        <c:lblAlgn val="ctr"/>
        <c:lblOffset val="100"/>
        <c:noMultiLvlLbl val="0"/>
      </c:catAx>
      <c:valAx>
        <c:axId val="55331750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553316671"/>
        <c:crosses val="autoZero"/>
        <c:crossBetween val="midCat"/>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[PROJECT 06-01-2023.xlsx]1.c(iv)!PivotTable1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Smoker vs charges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gradFill>
            <a:gsLst>
              <a:gs pos="0">
                <a:schemeClr val="accent2"/>
              </a:gs>
              <a:gs pos="100000">
                <a:schemeClr val="accent2">
                  <a:lumMod val="84000"/>
                </a:schemeClr>
              </a:gs>
            </a:gsLst>
            <a:lin ang="5400000" scaled="1"/>
          </a:gradFill>
          <a:ln w="9525" cap="flat" cmpd="sng" algn="ctr">
            <a:noFill/>
            <a:round/>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a:gsLst>
              <a:gs pos="0">
                <a:schemeClr val="accent2"/>
              </a:gs>
              <a:gs pos="100000">
                <a:schemeClr val="accent2">
                  <a:lumMod val="84000"/>
                </a:schemeClr>
              </a:gs>
            </a:gsLst>
            <a:lin ang="5400000" scaled="1"/>
          </a:gradFill>
          <a:ln w="9525" cap="flat" cmpd="sng" algn="ctr">
            <a:noFill/>
            <a:round/>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a:gsLst>
              <a:gs pos="0">
                <a:schemeClr val="accent2"/>
              </a:gs>
              <a:gs pos="100000">
                <a:schemeClr val="accent2">
                  <a:lumMod val="84000"/>
                </a:schemeClr>
              </a:gs>
            </a:gsLst>
            <a:lin ang="5400000" scaled="1"/>
          </a:gradFill>
          <a:ln w="9525" cap="flat" cmpd="sng" algn="ctr">
            <a:noFill/>
            <a:round/>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'1.c(iv)'!$B$3</c:f>
              <c:strCache>
                <c:ptCount val="1"/>
                <c:pt idx="0">
                  <c:v>Total</c:v>
                </c:pt>
              </c:strCache>
            </c:strRef>
          </c:tx>
          <c:spPr>
            <a:solidFill>
              <a:schemeClr val="accent2">
                <a:alpha val="85000"/>
              </a:schemeClr>
            </a:solidFill>
            <a:ln w="9525" cap="flat" cmpd="sng" algn="ctr">
              <a:solidFill>
                <a:schemeClr val="lt1">
                  <a:alpha val="50000"/>
                </a:schemeClr>
              </a:solidFill>
              <a:round/>
            </a:ln>
            <a:effectLst/>
          </c:spPr>
          <c:invertIfNegative val="0"/>
          <c:dLbls>
            <c:delete val="1"/>
          </c:dLbls>
          <c:cat>
            <c:strRef>
              <c:f>'1.c(iv)'!$A$4:$A$5</c:f>
              <c:strCache>
                <c:ptCount val="2"/>
                <c:pt idx="0">
                  <c:v>no</c:v>
                </c:pt>
                <c:pt idx="1">
                  <c:v>yes</c:v>
                </c:pt>
              </c:strCache>
            </c:strRef>
          </c:cat>
          <c:val>
            <c:numRef>
              <c:f>'1.c(iv)'!$B$4:$B$5</c:f>
              <c:numCache>
                <c:formatCode>General</c:formatCode>
                <c:ptCount val="2"/>
                <c:pt idx="0">
                  <c:v>8434.2682978561988</c:v>
                </c:pt>
                <c:pt idx="1">
                  <c:v>32050.231831532848</c:v>
                </c:pt>
              </c:numCache>
            </c:numRef>
          </c:val>
          <c:extLst>
            <c:ext xmlns:c16="http://schemas.microsoft.com/office/drawing/2014/chart" uri="{C3380CC4-5D6E-409C-BE32-E72D297353CC}">
              <c16:uniqueId val="{00000000-92AB-4E6B-9C71-897AA6B7F2B8}"/>
            </c:ext>
          </c:extLst>
        </c:ser>
        <c:dLbls>
          <c:dLblPos val="inEnd"/>
          <c:showLegendKey val="0"/>
          <c:showVal val="1"/>
          <c:showCatName val="0"/>
          <c:showSerName val="0"/>
          <c:showPercent val="0"/>
          <c:showBubbleSize val="0"/>
        </c:dLbls>
        <c:gapWidth val="65"/>
        <c:axId val="626347919"/>
        <c:axId val="626350415"/>
      </c:barChart>
      <c:catAx>
        <c:axId val="626347919"/>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626350415"/>
        <c:crosses val="autoZero"/>
        <c:auto val="1"/>
        <c:lblAlgn val="ctr"/>
        <c:lblOffset val="100"/>
        <c:noMultiLvlLbl val="0"/>
      </c:catAx>
      <c:valAx>
        <c:axId val="626350415"/>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26347919"/>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[PROJECT 06-01-2023.xlsx]Q&amp;A1-(d)!PivotTable2</c:name>
    <c:fmtId val="-1"/>
  </c:pivotSource>
  <c:chart>
    <c:title>
      <c:tx>
        <c:rich>
          <a:bodyPr rot="0" spcFirstLastPara="1" vertOverflow="ellipsis" vert="horz" wrap="square" anchor="ctr" anchorCtr="1"/>
          <a:lstStyle/>
          <a:p>
            <a:pPr>
              <a:defRPr sz="1600" b="1" i="0" u="none" strike="noStrike" kern="1200" spc="100" baseline="0">
                <a:solidFill>
                  <a:schemeClr val="dk1"/>
                </a:solidFill>
                <a:effectLst>
                  <a:outerShdw blurRad="50800" dist="38100" dir="5400000" algn="t" rotWithShape="0">
                    <a:prstClr val="black">
                      <a:alpha val="40000"/>
                    </a:prstClr>
                  </a:outerShdw>
                </a:effectLst>
                <a:latin typeface="+mn-lt"/>
                <a:ea typeface="+mn-ea"/>
                <a:cs typeface="+mn-cs"/>
              </a:defRPr>
            </a:pPr>
            <a:r>
              <a:rPr lang="en-IN">
                <a:solidFill>
                  <a:schemeClr val="dk1"/>
                </a:solidFill>
                <a:latin typeface="+mn-lt"/>
                <a:ea typeface="+mn-ea"/>
                <a:cs typeface="+mn-cs"/>
              </a:rPr>
              <a:t>Smoker vs Non  smoker</a:t>
            </a:r>
            <a:endParaRPr lang="en-IN"/>
          </a:p>
        </c:rich>
      </c:tx>
      <c:overlay val="0"/>
      <c:spPr>
        <a:solidFill>
          <a:schemeClr val="lt1"/>
        </a:solidFill>
        <a:ln w="12700" cap="flat" cmpd="sng" algn="ctr">
          <a:solidFill>
            <a:schemeClr val="accent2"/>
          </a:solidFill>
          <a:prstDash val="solid"/>
          <a:miter lim="800000"/>
        </a:ln>
        <a:effectLst/>
      </c:spPr>
      <c:txPr>
        <a:bodyPr rot="0" spcFirstLastPara="1" vertOverflow="ellipsis" vert="horz" wrap="square" anchor="ctr" anchorCtr="1"/>
        <a:lstStyle/>
        <a:p>
          <a:pPr>
            <a:defRPr sz="1600" b="1" i="0" u="none" strike="noStrike" kern="1200" spc="100" baseline="0">
              <a:solidFill>
                <a:schemeClr val="dk1"/>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'Q&amp;A1-(d)'!$B$3:$B$4</c:f>
              <c:strCache>
                <c:ptCount val="1"/>
                <c:pt idx="0">
                  <c:v>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'Q&amp;A1-(d)'!$A$5:$A$8</c:f>
              <c:strCache>
                <c:ptCount val="4"/>
                <c:pt idx="0">
                  <c:v>northeast</c:v>
                </c:pt>
                <c:pt idx="1">
                  <c:v>northwest</c:v>
                </c:pt>
                <c:pt idx="2">
                  <c:v>southeast</c:v>
                </c:pt>
                <c:pt idx="3">
                  <c:v>southwest</c:v>
                </c:pt>
              </c:strCache>
            </c:strRef>
          </c:cat>
          <c:val>
            <c:numRef>
              <c:f>'Q&amp;A1-(d)'!$B$5:$B$8</c:f>
              <c:numCache>
                <c:formatCode>General</c:formatCode>
                <c:ptCount val="4"/>
                <c:pt idx="0">
                  <c:v>257</c:v>
                </c:pt>
                <c:pt idx="1">
                  <c:v>267</c:v>
                </c:pt>
                <c:pt idx="2">
                  <c:v>273</c:v>
                </c:pt>
                <c:pt idx="3">
                  <c:v>267</c:v>
                </c:pt>
              </c:numCache>
            </c:numRef>
          </c:val>
          <c:extLst>
            <c:ext xmlns:c16="http://schemas.microsoft.com/office/drawing/2014/chart" uri="{C3380CC4-5D6E-409C-BE32-E72D297353CC}">
              <c16:uniqueId val="{00000000-EBC0-45AD-87F7-72361457E16D}"/>
            </c:ext>
          </c:extLst>
        </c:ser>
        <c:ser>
          <c:idx val="1"/>
          <c:order val="1"/>
          <c:tx>
            <c:strRef>
              <c:f>'Q&amp;A1-(d)'!$C$3:$C$4</c:f>
              <c:strCache>
                <c:ptCount val="1"/>
                <c:pt idx="0">
                  <c:v>yes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'Q&amp;A1-(d)'!$A$5:$A$8</c:f>
              <c:strCache>
                <c:ptCount val="4"/>
                <c:pt idx="0">
                  <c:v>northeast</c:v>
                </c:pt>
                <c:pt idx="1">
                  <c:v>northwest</c:v>
                </c:pt>
                <c:pt idx="2">
                  <c:v>southeast</c:v>
                </c:pt>
                <c:pt idx="3">
                  <c:v>southwest</c:v>
                </c:pt>
              </c:strCache>
            </c:strRef>
          </c:cat>
          <c:val>
            <c:numRef>
              <c:f>'Q&amp;A1-(d)'!$C$5:$C$8</c:f>
              <c:numCache>
                <c:formatCode>General</c:formatCode>
                <c:ptCount val="4"/>
                <c:pt idx="0">
                  <c:v>67</c:v>
                </c:pt>
                <c:pt idx="1">
                  <c:v>58</c:v>
                </c:pt>
                <c:pt idx="2">
                  <c:v>91</c:v>
                </c:pt>
                <c:pt idx="3">
                  <c:v>58</c:v>
                </c:pt>
              </c:numCache>
            </c:numRef>
          </c:val>
          <c:extLst>
            <c:ext xmlns:c16="http://schemas.microsoft.com/office/drawing/2014/chart" uri="{C3380CC4-5D6E-409C-BE32-E72D297353CC}">
              <c16:uniqueId val="{00000001-EBC0-45AD-87F7-72361457E16D}"/>
            </c:ext>
          </c:extLst>
        </c:ser>
        <c:dLbls>
          <c:dLblPos val="inEnd"/>
          <c:showLegendKey val="0"/>
          <c:showVal val="1"/>
          <c:showCatName val="0"/>
          <c:showSerName val="0"/>
          <c:showPercent val="0"/>
          <c:showBubbleSize val="0"/>
        </c:dLbls>
        <c:gapWidth val="100"/>
        <c:overlap val="-24"/>
        <c:axId val="626292175"/>
        <c:axId val="626288847"/>
      </c:barChart>
      <c:catAx>
        <c:axId val="62629217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26288847"/>
        <c:crosses val="autoZero"/>
        <c:auto val="1"/>
        <c:lblAlgn val="ctr"/>
        <c:lblOffset val="100"/>
        <c:noMultiLvlLbl val="0"/>
      </c:catAx>
      <c:valAx>
        <c:axId val="626288847"/>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2629217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[PROJECT 06-01-2023.xlsx]Q&amp;A-1(h)!PivotTable2</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'Q&amp;A-1(h)'!$F$3:$F$4</c:f>
              <c:strCache>
                <c:ptCount val="1"/>
                <c:pt idx="0">
                  <c:v>female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'Q&amp;A-1(h)'!$E$5:$E$6</c:f>
              <c:strCache>
                <c:ptCount val="2"/>
                <c:pt idx="0">
                  <c:v>no</c:v>
                </c:pt>
                <c:pt idx="1">
                  <c:v>yes</c:v>
                </c:pt>
              </c:strCache>
            </c:strRef>
          </c:cat>
          <c:val>
            <c:numRef>
              <c:f>'Q&amp;A-1(h)'!$F$5:$F$6</c:f>
              <c:numCache>
                <c:formatCode>General</c:formatCode>
                <c:ptCount val="2"/>
                <c:pt idx="0">
                  <c:v>4792976.6228489904</c:v>
                </c:pt>
                <c:pt idx="1">
                  <c:v>3528084.5717699998</c:v>
                </c:pt>
              </c:numCache>
            </c:numRef>
          </c:val>
          <c:extLst>
            <c:ext xmlns:c16="http://schemas.microsoft.com/office/drawing/2014/chart" uri="{C3380CC4-5D6E-409C-BE32-E72D297353CC}">
              <c16:uniqueId val="{00000000-7CB8-4FFE-9670-0EFF21B131EB}"/>
            </c:ext>
          </c:extLst>
        </c:ser>
        <c:ser>
          <c:idx val="1"/>
          <c:order val="1"/>
          <c:tx>
            <c:strRef>
              <c:f>'Q&amp;A-1(h)'!$G$3:$G$4</c:f>
              <c:strCache>
                <c:ptCount val="1"/>
                <c:pt idx="0">
                  <c:v>male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'Q&amp;A-1(h)'!$E$5:$E$6</c:f>
              <c:strCache>
                <c:ptCount val="2"/>
                <c:pt idx="0">
                  <c:v>no</c:v>
                </c:pt>
                <c:pt idx="1">
                  <c:v>yes</c:v>
                </c:pt>
              </c:strCache>
            </c:strRef>
          </c:cat>
          <c:val>
            <c:numRef>
              <c:f>'Q&amp;A-1(h)'!$G$5:$G$6</c:f>
              <c:numCache>
                <c:formatCode>General</c:formatCode>
                <c:ptCount val="2"/>
                <c:pt idx="0">
                  <c:v>4181084.8460699981</c:v>
                </c:pt>
                <c:pt idx="1">
                  <c:v>5253678.9500700003</c:v>
                </c:pt>
              </c:numCache>
            </c:numRef>
          </c:val>
          <c:extLst>
            <c:ext xmlns:c16="http://schemas.microsoft.com/office/drawing/2014/chart" uri="{C3380CC4-5D6E-409C-BE32-E72D297353CC}">
              <c16:uniqueId val="{00000001-7CB8-4FFE-9670-0EFF21B131EB}"/>
            </c:ext>
          </c:extLst>
        </c:ser>
        <c:dLbls>
          <c:dLblPos val="inEnd"/>
          <c:showLegendKey val="0"/>
          <c:showVal val="1"/>
          <c:showCatName val="0"/>
          <c:showSerName val="0"/>
          <c:showPercent val="0"/>
          <c:showBubbleSize val="0"/>
        </c:dLbls>
        <c:gapWidth val="100"/>
        <c:overlap val="-24"/>
        <c:axId val="112266223"/>
        <c:axId val="112270799"/>
      </c:barChart>
      <c:catAx>
        <c:axId val="11226622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2270799"/>
        <c:crosses val="autoZero"/>
        <c:auto val="1"/>
        <c:lblAlgn val="ctr"/>
        <c:lblOffset val="100"/>
        <c:noMultiLvlLbl val="0"/>
      </c:catAx>
      <c:valAx>
        <c:axId val="11227079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226622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Q&amp;A-1(b)Historgram &amp;boxplot'!$A$10:$A$1347</cx:f>
        <cx:lvl ptCount="1338" formatCode="General">
          <cx:pt idx="0">27.899999999999999</cx:pt>
          <cx:pt idx="1">33.770000000000003</cx:pt>
          <cx:pt idx="2">33</cx:pt>
          <cx:pt idx="3">22.704999999999998</cx:pt>
          <cx:pt idx="4">28.879999999999999</cx:pt>
          <cx:pt idx="5">25.739999999999998</cx:pt>
          <cx:pt idx="6">33.439999999999998</cx:pt>
          <cx:pt idx="7">27.739999999999998</cx:pt>
          <cx:pt idx="8">29.829999999999998</cx:pt>
          <cx:pt idx="9">25.84</cx:pt>
          <cx:pt idx="10">26.219999999999999</cx:pt>
          <cx:pt idx="11">26.289999999999999</cx:pt>
          <cx:pt idx="12">34.399999999999999</cx:pt>
          <cx:pt idx="13">39.82</cx:pt>
          <cx:pt idx="14">42.130000000000003</cx:pt>
          <cx:pt idx="15">24.600000000000001</cx:pt>
          <cx:pt idx="16">30.780000000000001</cx:pt>
          <cx:pt idx="17">23.844999999999999</cx:pt>
          <cx:pt idx="18">40.299999999999997</cx:pt>
          <cx:pt idx="19">35.299999999999997</cx:pt>
          <cx:pt idx="20">36.005000000000003</cx:pt>
          <cx:pt idx="21">32.399999999999999</cx:pt>
          <cx:pt idx="22">34.100000000000001</cx:pt>
          <cx:pt idx="23">31.920000000000002</cx:pt>
          <cx:pt idx="24">28.024999999999999</cx:pt>
          <cx:pt idx="25">27.719999999999999</cx:pt>
          <cx:pt idx="26">23.085000000000001</cx:pt>
          <cx:pt idx="27">32.774999999999999</cx:pt>
          <cx:pt idx="28">17.385000000000002</cx:pt>
          <cx:pt idx="29">36.299999999999997</cx:pt>
          <cx:pt idx="30">35.600000000000001</cx:pt>
          <cx:pt idx="31">26.315000000000001</cx:pt>
          <cx:pt idx="32">28.600000000000001</cx:pt>
          <cx:pt idx="33">28.309999999999999</cx:pt>
          <cx:pt idx="34">36.399999999999999</cx:pt>
          <cx:pt idx="35">20.425000000000001</cx:pt>
          <cx:pt idx="36">32.965000000000003</cx:pt>
          <cx:pt idx="37">20.800000000000001</cx:pt>
          <cx:pt idx="38">36.670000000000002</cx:pt>
          <cx:pt idx="39">39.899999999999999</cx:pt>
          <cx:pt idx="40">26.600000000000001</cx:pt>
          <cx:pt idx="41">36.630000000000003</cx:pt>
          <cx:pt idx="42">21.780000000000001</cx:pt>
          <cx:pt idx="43">30.800000000000001</cx:pt>
          <cx:pt idx="44">37.049999999999997</cx:pt>
          <cx:pt idx="45">37.299999999999997</cx:pt>
          <cx:pt idx="46">38.664999999999999</cx:pt>
          <cx:pt idx="47">34.770000000000003</cx:pt>
          <cx:pt idx="48">24.530000000000001</cx:pt>
          <cx:pt idx="49">35.200000000000003</cx:pt>
          <cx:pt idx="50">35.625</cx:pt>
          <cx:pt idx="51">33.630000000000003</cx:pt>
          <cx:pt idx="52">28</cx:pt>
          <cx:pt idx="53">34.43</cx:pt>
          <cx:pt idx="54">28.690000000000001</cx:pt>
          <cx:pt idx="55">36.954999999999998</cx:pt>
          <cx:pt idx="56">31.824999999999999</cx:pt>
          <cx:pt idx="57">31.68</cx:pt>
          <cx:pt idx="58">22.879999999999999</cx:pt>
          <cx:pt idx="59">37.335000000000001</cx:pt>
          <cx:pt idx="60">27.359999999999999</cx:pt>
          <cx:pt idx="61">33.659999999999997</cx:pt>
          <cx:pt idx="62">24.699999999999999</cx:pt>
          <cx:pt idx="63">25.934999999999999</cx:pt>
          <cx:pt idx="64">22.420000000000002</cx:pt>
          <cx:pt idx="65">28.899999999999999</cx:pt>
          <cx:pt idx="66">39.100000000000001</cx:pt>
          <cx:pt idx="67">26.315000000000001</cx:pt>
          <cx:pt idx="68">36.189999999999998</cx:pt>
          <cx:pt idx="69">23.98</cx:pt>
          <cx:pt idx="70">24.75</cx:pt>
          <cx:pt idx="71">28.5</cx:pt>
          <cx:pt idx="72">28.100000000000001</cx:pt>
          <cx:pt idx="73">32.009999999999998</cx:pt>
          <cx:pt idx="74">27.399999999999999</cx:pt>
          <cx:pt idx="75">34.009999999999998</cx:pt>
          <cx:pt idx="76">29.59</cx:pt>
          <cx:pt idx="77">35.530000000000001</cx:pt>
          <cx:pt idx="78">39.805</cx:pt>
          <cx:pt idx="79">32.965000000000003</cx:pt>
          <cx:pt idx="80">26.885000000000002</cx:pt>
          <cx:pt idx="81">38.284999999999997</cx:pt>
          <cx:pt idx="82">37.619999999999997</cx:pt>
          <cx:pt idx="83">41.229999999999997</cx:pt>
          <cx:pt idx="84">34.799999999999997</cx:pt>
          <cx:pt idx="85">22.895</cx:pt>
          <cx:pt idx="86">31.16</cx:pt>
          <cx:pt idx="87">27.199999999999999</cx:pt>
          <cx:pt idx="88">27.739999999999998</cx:pt>
          <cx:pt idx="89">26.98</cx:pt>
          <cx:pt idx="90">39.490000000000002</cx:pt>
          <cx:pt idx="91">24.795000000000002</cx:pt>
          <cx:pt idx="92">29.829999999999998</cx:pt>
          <cx:pt idx="93">34.770000000000003</cx:pt>
          <cx:pt idx="94">31.300000000000001</cx:pt>
          <cx:pt idx="95">37.619999999999997</cx:pt>
          <cx:pt idx="96">30.800000000000001</cx:pt>
          <cx:pt idx="97">38.280000000000001</cx:pt>
          <cx:pt idx="98">19.949999999999999</cx:pt>
          <cx:pt idx="99">19.300000000000001</cx:pt>
          <cx:pt idx="100">31.600000000000001</cx:pt>
          <cx:pt idx="101">25.460000000000001</cx:pt>
          <cx:pt idx="102">30.114999999999998</cx:pt>
          <cx:pt idx="103">29.920000000000002</cx:pt>
          <cx:pt idx="104">27.5</cx:pt>
          <cx:pt idx="105">28.024999999999999</cx:pt>
          <cx:pt idx="106">28.399999999999999</cx:pt>
          <cx:pt idx="107">30.875</cx:pt>
          <cx:pt idx="108">27.940000000000001</cx:pt>
          <cx:pt idx="109">35.090000000000003</cx:pt>
          <cx:pt idx="110">33.630000000000003</cx:pt>
          <cx:pt idx="111">29.699999999999999</cx:pt>
          <cx:pt idx="112">30.800000000000001</cx:pt>
          <cx:pt idx="113">35.719999999999999</cx:pt>
          <cx:pt idx="114">32.204999999999998</cx:pt>
          <cx:pt idx="115">28.594999999999999</cx:pt>
          <cx:pt idx="116">49.060000000000002</cx:pt>
          <cx:pt idx="117">27.940000000000001</cx:pt>
          <cx:pt idx="118">27.170000000000002</cx:pt>
          <cx:pt idx="119">23.370000000000001</cx:pt>
          <cx:pt idx="120">37.100000000000001</cx:pt>
          <cx:pt idx="121">23.75</cx:pt>
          <cx:pt idx="122">28.975000000000001</cx:pt>
          <cx:pt idx="123">31.350000000000001</cx:pt>
          <cx:pt idx="124">33.914999999999999</cx:pt>
          <cx:pt idx="125">28.785</cx:pt>
          <cx:pt idx="126">28.300000000000001</cx:pt>
          <cx:pt idx="127">37.399999999999999</cx:pt>
          <cx:pt idx="128">17.765000000000001</cx:pt>
          <cx:pt idx="129">34.700000000000003</cx:pt>
          <cx:pt idx="130">26.504999999999999</cx:pt>
          <cx:pt idx="131">22.039999999999999</cx:pt>
          <cx:pt idx="132">35.899999999999999</cx:pt>
          <cx:pt idx="133">25.555</cx:pt>
          <cx:pt idx="134">28.785</cx:pt>
          <cx:pt idx="135">28.050000000000001</cx:pt>
          <cx:pt idx="136">34.100000000000001</cx:pt>
          <cx:pt idx="137">25.175000000000001</cx:pt>
          <cx:pt idx="138">31.899999999999999</cx:pt>
          <cx:pt idx="139">36</cx:pt>
          <cx:pt idx="140">22.420000000000002</cx:pt>
          <cx:pt idx="141">32.490000000000002</cx:pt>
          <cx:pt idx="142">25.300000000000001</cx:pt>
          <cx:pt idx="143">29.734999999999999</cx:pt>
          <cx:pt idx="144">28.690000000000001</cx:pt>
          <cx:pt idx="145">38.829999999999998</cx:pt>
          <cx:pt idx="146">30.495000000000001</cx:pt>
          <cx:pt idx="147">37.729999999999997</cx:pt>
          <cx:pt idx="148">37.43</cx:pt>
          <cx:pt idx="149">28.399999999999999</cx:pt>
          <cx:pt idx="150">24.129999999999999</cx:pt>
          <cx:pt idx="151">29.699999999999999</cx:pt>
          <cx:pt idx="152">37.145000000000003</cx:pt>
          <cx:pt idx="153">23.370000000000001</cx:pt>
          <cx:pt idx="154">25.460000000000001</cx:pt>
          <cx:pt idx="155">39.520000000000003</cx:pt>
          <cx:pt idx="156">24.420000000000002</cx:pt>
          <cx:pt idx="157">25.175000000000001</cx:pt>
          <cx:pt idx="158">35.530000000000001</cx:pt>
          <cx:pt idx="159">27.829999999999998</cx:pt>
          <cx:pt idx="160">26.600000000000001</cx:pt>
          <cx:pt idx="161">36.850000000000001</cx:pt>
          <cx:pt idx="162">39.600000000000001</cx:pt>
          <cx:pt idx="163">29.800000000000001</cx:pt>
          <cx:pt idx="164">29.640000000000001</cx:pt>
          <cx:pt idx="165">28.215</cx:pt>
          <cx:pt idx="166">37</cx:pt>
          <cx:pt idx="167">33.155000000000001</cx:pt>
          <cx:pt idx="168">31.824999999999999</cx:pt>
          <cx:pt idx="169">18.905000000000001</cx:pt>
          <cx:pt idx="170">41.469999999999999</cx:pt>
          <cx:pt idx="171">30.300000000000001</cx:pt>
          <cx:pt idx="172">15.960000000000001</cx:pt>
          <cx:pt idx="173">34.799999999999997</cx:pt>
          <cx:pt idx="174">33.344999999999999</cx:pt>
          <cx:pt idx="175">37.700000000000003</cx:pt>
          <cx:pt idx="176">27.835000000000001</cx:pt>
          <cx:pt idx="177">29.199999999999999</cx:pt>
          <cx:pt idx="178">28.899999999999999</cx:pt>
          <cx:pt idx="179">33.155000000000001</cx:pt>
          <cx:pt idx="180">28.594999999999999</cx:pt>
          <cx:pt idx="181">38.280000000000001</cx:pt>
          <cx:pt idx="182">19.949999999999999</cx:pt>
          <cx:pt idx="183">26.41</cx:pt>
          <cx:pt idx="184">30.690000000000001</cx:pt>
          <cx:pt idx="185">41.895000000000003</cx:pt>
          <cx:pt idx="186">29.920000000000002</cx:pt>
          <cx:pt idx="187">30.899999999999999</cx:pt>
          <cx:pt idx="188">32.200000000000003</cx:pt>
          <cx:pt idx="189">32.109999999999999</cx:pt>
          <cx:pt idx="190">31.57</cx:pt>
          <cx:pt idx="191">26.199999999999999</cx:pt>
          <cx:pt idx="192">25.739999999999998</cx:pt>
          <cx:pt idx="193">26.600000000000001</cx:pt>
          <cx:pt idx="194">34.43</cx:pt>
          <cx:pt idx="195">30.59</cx:pt>
          <cx:pt idx="196">32.799999999999997</cx:pt>
          <cx:pt idx="197">28.600000000000001</cx:pt>
          <cx:pt idx="198">18.050000000000001</cx:pt>
          <cx:pt idx="199">39.329999999999998</cx:pt>
          <cx:pt idx="200">32.109999999999999</cx:pt>
          <cx:pt idx="201">32.229999999999997</cx:pt>
          <cx:pt idx="202">24.035</cx:pt>
          <cx:pt idx="203">36.079999999999998</cx:pt>
          <cx:pt idx="204">22.300000000000001</cx:pt>
          <cx:pt idx="205">28.879999999999999</cx:pt>
          <cx:pt idx="206">26.399999999999999</cx:pt>
          <cx:pt idx="207">27.739999999999998</cx:pt>
          <cx:pt idx="208">31.800000000000001</cx:pt>
          <cx:pt idx="209">41.229999999999997</cx:pt>
          <cx:pt idx="210">33</cx:pt>
          <cx:pt idx="211">30.875</cx:pt>
          <cx:pt idx="212">28.5</cx:pt>
          <cx:pt idx="213">26.73</cx:pt>
          <cx:pt idx="214">30.899999999999999</cx:pt>
          <cx:pt idx="215">37.100000000000001</cx:pt>
          <cx:pt idx="216">26.600000000000001</cx:pt>
          <cx:pt idx="217">23.100000000000001</cx:pt>
          <cx:pt idx="218">29.920000000000002</cx:pt>
          <cx:pt idx="219">23.210000000000001</cx:pt>
          <cx:pt idx="220">33.700000000000003</cx:pt>
          <cx:pt idx="221">33.25</cx:pt>
          <cx:pt idx="222">30.800000000000001</cx:pt>
          <cx:pt idx="223">34.799999999999997</cx:pt>
          <cx:pt idx="224">24.640000000000001</cx:pt>
          <cx:pt idx="225">33.880000000000003</cx:pt>
          <cx:pt idx="226">38.060000000000002</cx:pt>
          <cx:pt idx="227">41.909999999999997</cx:pt>
          <cx:pt idx="228">31.635000000000002</cx:pt>
          <cx:pt idx="229">25.460000000000001</cx:pt>
          <cx:pt idx="230">36.195</cx:pt>
          <cx:pt idx="231">27.829999999999998</cx:pt>
          <cx:pt idx="232">17.800000000000001</cx:pt>
          <cx:pt idx="233">27.5</cx:pt>
          <cx:pt idx="234">24.510000000000002</cx:pt>
          <cx:pt idx="235">22.219999999999999</cx:pt>
          <cx:pt idx="236">26.73</cx:pt>
          <cx:pt idx="237">38.390000000000001</cx:pt>
          <cx:pt idx="238">29.07</cx:pt>
          <cx:pt idx="239">38.060000000000002</cx:pt>
          <cx:pt idx="240">36.670000000000002</cx:pt>
          <cx:pt idx="241">22.135000000000002</cx:pt>
          <cx:pt idx="242">26.800000000000001</cx:pt>
          <cx:pt idx="243">35.299999999999997</cx:pt>
          <cx:pt idx="244">27.739999999999998</cx:pt>
          <cx:pt idx="245">30.02</cx:pt>
          <cx:pt idx="246">38.060000000000002</cx:pt>
          <cx:pt idx="247">35.859999999999999</cx:pt>
          <cx:pt idx="248">20.899999999999999</cx:pt>
          <cx:pt idx="249">28.975000000000001</cx:pt>
          <cx:pt idx="250">17.289999999999999</cx:pt>
          <cx:pt idx="251">32.200000000000003</cx:pt>
          <cx:pt idx="252">34.210000000000001</cx:pt>
          <cx:pt idx="253">30.300000000000001</cx:pt>
          <cx:pt idx="254">31.824999999999999</cx:pt>
          <cx:pt idx="255">25.364999999999998</cx:pt>
          <cx:pt idx="256">33.630000000000003</cx:pt>
          <cx:pt idx="257">40.149999999999999</cx:pt>
          <cx:pt idx="258">24.414999999999999</cx:pt>
          <cx:pt idx="259">31.920000000000002</cx:pt>
          <cx:pt idx="260">25.199999999999999</cx:pt>
          <cx:pt idx="261">26.84</cx:pt>
          <cx:pt idx="262">24.32</cx:pt>
          <cx:pt idx="263">36.954999999999998</cx:pt>
          <cx:pt idx="264">38.060000000000002</cx:pt>
          <cx:pt idx="265">42.350000000000001</cx:pt>
          <cx:pt idx="266">19.800000000000001</cx:pt>
          <cx:pt idx="267">32.395000000000003</cx:pt>
          <cx:pt idx="268">30.199999999999999</cx:pt>
          <cx:pt idx="269">25.84</cx:pt>
          <cx:pt idx="270">29.370000000000001</cx:pt>
          <cx:pt idx="271">34.200000000000003</cx:pt>
          <cx:pt idx="272">37.049999999999997</cx:pt>
          <cx:pt idx="273">27.454999999999998</cx:pt>
          <cx:pt idx="274">27.550000000000001</cx:pt>
          <cx:pt idx="275">26.600000000000001</cx:pt>
          <cx:pt idx="276">20.614999999999998</cx:pt>
          <cx:pt idx="277">24.300000000000001</cx:pt>
          <cx:pt idx="278">31.789999999999999</cx:pt>
          <cx:pt idx="279">21.559999999999999</cx:pt>
          <cx:pt idx="280">28.120000000000001</cx:pt>
          <cx:pt idx="281">40.564999999999998</cx:pt>
          <cx:pt idx="282">27.645</cx:pt>
          <cx:pt idx="283">32.395000000000003</cx:pt>
          <cx:pt idx="284">31.199999999999999</cx:pt>
          <cx:pt idx="285">26.620000000000001</cx:pt>
          <cx:pt idx="286">48.07</cx:pt>
          <cx:pt idx="287">26.219999999999999</cx:pt>
          <cx:pt idx="288">36.765000000000001</cx:pt>
          <cx:pt idx="289">26.399999999999999</cx:pt>
          <cx:pt idx="290">33.399999999999999</cx:pt>
          <cx:pt idx="291">29.640000000000001</cx:pt>
          <cx:pt idx="292">45.539999999999999</cx:pt>
          <cx:pt idx="293">28.82</cx:pt>
          <cx:pt idx="294">26.800000000000001</cx:pt>
          <cx:pt idx="295">22.989999999999998</cx:pt>
          <cx:pt idx="296">27.699999999999999</cx:pt>
          <cx:pt idx="297">25.41</cx:pt>
          <cx:pt idx="298">34.390000000000001</cx:pt>
          <cx:pt idx="299">28.879999999999999</cx:pt>
          <cx:pt idx="300">27.550000000000001</cx:pt>
          <cx:pt idx="301">22.609999999999999</cx:pt>
          <cx:pt idx="302">37.509999999999998</cx:pt>
          <cx:pt idx="303">33</cx:pt>
          <cx:pt idx="304">38</cx:pt>
          <cx:pt idx="305">33.344999999999999</cx:pt>
          <cx:pt idx="306">27.5</cx:pt>
          <cx:pt idx="307">33.329999999999998</cx:pt>
          <cx:pt idx="308">34.865000000000002</cx:pt>
          <cx:pt idx="309">33.060000000000002</cx:pt>
          <cx:pt idx="310">26.600000000000001</cx:pt>
          <cx:pt idx="311">24.699999999999999</cx:pt>
          <cx:pt idx="312">35.969999999999999</cx:pt>
          <cx:pt idx="313">35.859999999999999</cx:pt>
          <cx:pt idx="314">31.399999999999999</cx:pt>
          <cx:pt idx="315">33.25</cx:pt>
          <cx:pt idx="316">32.204999999999998</cx:pt>
          <cx:pt idx="317">32.774999999999999</cx:pt>
          <cx:pt idx="318">27.645</cx:pt>
          <cx:pt idx="319">37.335000000000001</cx:pt>
          <cx:pt idx="320">25.27</cx:pt>
          <cx:pt idx="321">29.640000000000001</cx:pt>
          <cx:pt idx="322">30.800000000000001</cx:pt>
          <cx:pt idx="323">40.945</cx:pt>
          <cx:pt idx="324">27.199999999999999</cx:pt>
          <cx:pt idx="325">34.104999999999997</cx:pt>
          <cx:pt idx="326">23.210000000000001</cx:pt>
          <cx:pt idx="327">36.479999999999997</cx:pt>
          <cx:pt idx="328">33.799999999999997</cx:pt>
          <cx:pt idx="329">36.700000000000003</cx:pt>
          <cx:pt idx="330">36.384999999999998</cx:pt>
          <cx:pt idx="331">27.359999999999999</cx:pt>
          <cx:pt idx="332">31.16</cx:pt>
          <cx:pt idx="333">28.785</cx:pt>
          <cx:pt idx="334">35.719999999999999</cx:pt>
          <cx:pt idx="335">34.5</cx:pt>
          <cx:pt idx="336">25.739999999999998</cx:pt>
          <cx:pt idx="337">27.550000000000001</cx:pt>
          <cx:pt idx="338">32.299999999999997</cx:pt>
          <cx:pt idx="339">27.719999999999999</cx:pt>
          <cx:pt idx="340">27.600000000000001</cx:pt>
          <cx:pt idx="341">30.02</cx:pt>
          <cx:pt idx="342">27.550000000000001</cx:pt>
          <cx:pt idx="343">36.765000000000001</cx:pt>
          <cx:pt idx="344">41.469999999999999</cx:pt>
          <cx:pt idx="345">29.260000000000002</cx:pt>
          <cx:pt idx="346">35.75</cx:pt>
          <cx:pt idx="347">33.344999999999999</cx:pt>
          <cx:pt idx="348">29.920000000000002</cx:pt>
          <cx:pt idx="349">27.835000000000001</cx:pt>
          <cx:pt idx="350">23.18</cx:pt>
          <cx:pt idx="351">25.600000000000001</cx:pt>
          <cx:pt idx="352">27.699999999999999</cx:pt>
          <cx:pt idx="353">35.244999999999997</cx:pt>
          <cx:pt idx="354">38.280000000000001</cx:pt>
          <cx:pt idx="355">27.600000000000001</cx:pt>
          <cx:pt idx="356">43.890000000000001</cx:pt>
          <cx:pt idx="357">29.829999999999998</cx:pt>
          <cx:pt idx="358">41.909999999999997</cx:pt>
          <cx:pt idx="359">20.789999999999999</cx:pt>
          <cx:pt idx="360">32.299999999999997</cx:pt>
          <cx:pt idx="361">30.5</cx:pt>
          <cx:pt idx="362">21.699999999999999</cx:pt>
          <cx:pt idx="363">26.399999999999999</cx:pt>
          <cx:pt idx="364">21.890000000000001</cx:pt>
          <cx:pt idx="365">30.780000000000001</cx:pt>
          <cx:pt idx="366">32.299999999999997</cx:pt>
          <cx:pt idx="367">24.984999999999999</cx:pt>
          <cx:pt idx="368">32.015000000000001</cx:pt>
          <cx:pt idx="369">30.399999999999999</cx:pt>
          <cx:pt idx="370">21.09</cx:pt>
          <cx:pt idx="371">22.23</cx:pt>
          <cx:pt idx="372">33.155000000000001</cx:pt>
          <cx:pt idx="373">32.899999999999999</cx:pt>
          <cx:pt idx="374">33.329999999999998</cx:pt>
          <cx:pt idx="375">28.309999999999999</cx:pt>
          <cx:pt idx="376">24.890000000000001</cx:pt>
          <cx:pt idx="377">40.149999999999999</cx:pt>
          <cx:pt idx="378">30.114999999999998</cx:pt>
          <cx:pt idx="379">31.460000000000001</cx:pt>
          <cx:pt idx="380">17.954999999999998</cx:pt>
          <cx:pt idx="381">30.684999999999999</cx:pt>
          <cx:pt idx="382">33</cx:pt>
          <cx:pt idx="383">43.340000000000003</cx:pt>
          <cx:pt idx="384">22.135000000000002</cx:pt>
          <cx:pt idx="385">34.399999999999999</cx:pt>
          <cx:pt idx="386">39.049999999999997</cx:pt>
          <cx:pt idx="387">25.364999999999998</cx:pt>
          <cx:pt idx="388">22.609999999999999</cx:pt>
          <cx:pt idx="389">30.210000000000001</cx:pt>
          <cx:pt idx="390">35.625</cx:pt>
          <cx:pt idx="391">37.43</cx:pt>
          <cx:pt idx="392">31.445</cx:pt>
          <cx:pt idx="393">31.350000000000001</cx:pt>
          <cx:pt idx="394">32.299999999999997</cx:pt>
          <cx:pt idx="395">19.855</cx:pt>
          <cx:pt idx="396">34.399999999999999</cx:pt>
          <cx:pt idx="397">31.02</cx:pt>
          <cx:pt idx="398">25.600000000000001</cx:pt>
          <cx:pt idx="399">38.170000000000002</cx:pt>
          <cx:pt idx="400">20.600000000000001</cx:pt>
          <cx:pt idx="401">47.520000000000003</cx:pt>
          <cx:pt idx="402">32.965000000000003</cx:pt>
          <cx:pt idx="403">32.299999999999997</cx:pt>
          <cx:pt idx="404">20.399999999999999</cx:pt>
          <cx:pt idx="405">38.380000000000003</cx:pt>
          <cx:pt idx="406">24.309999999999999</cx:pt>
          <cx:pt idx="407">23.600000000000001</cx:pt>
          <cx:pt idx="408">21.120000000000001</cx:pt>
          <cx:pt idx="409">30.030000000000001</cx:pt>
          <cx:pt idx="410">17.48</cx:pt>
          <cx:pt idx="411">20.234999999999999</cx:pt>
          <cx:pt idx="412">17.195</cx:pt>
          <cx:pt idx="413">23.899999999999999</cx:pt>
          <cx:pt idx="414">35.149999999999999</cx:pt>
          <cx:pt idx="415">35.640000000000001</cx:pt>
          <cx:pt idx="416">34.100000000000001</cx:pt>
          <cx:pt idx="417">22.600000000000001</cx:pt>
          <cx:pt idx="418">39.159999999999997</cx:pt>
          <cx:pt idx="419">26.98</cx:pt>
          <cx:pt idx="420">33.880000000000003</cx:pt>
          <cx:pt idx="421">35.859999999999999</cx:pt>
          <cx:pt idx="422">32.774999999999999</cx:pt>
          <cx:pt idx="423">30.59</cx:pt>
          <cx:pt idx="424">30.199999999999999</cx:pt>
          <cx:pt idx="425">24.309999999999999</cx:pt>
          <cx:pt idx="426">27.265000000000001</cx:pt>
          <cx:pt idx="427">29.164999999999999</cx:pt>
          <cx:pt idx="428">16.815000000000001</cx:pt>
          <cx:pt idx="429">30.399999999999999</cx:pt>
          <cx:pt idx="430">33.100000000000001</cx:pt>
          <cx:pt idx="431">20.234999999999999</cx:pt>
          <cx:pt idx="432">26.899999999999999</cx:pt>
          <cx:pt idx="433">30.5</cx:pt>
          <cx:pt idx="434">28.594999999999999</cx:pt>
          <cx:pt idx="435">33.109999999999999</cx:pt>
          <cx:pt idx="436">31.73</cx:pt>
          <cx:pt idx="437">28.899999999999999</cx:pt>
          <cx:pt idx="438">46.75</cx:pt>
          <cx:pt idx="439">29.449999999999999</cx:pt>
          <cx:pt idx="440">32.68</cx:pt>
          <cx:pt idx="441">33.5</cx:pt>
          <cx:pt idx="442">43.009999999999998</cx:pt>
          <cx:pt idx="443">36.520000000000003</cx:pt>
          <cx:pt idx="444">26.695</cx:pt>
          <cx:pt idx="445">33.100000000000001</cx:pt>
          <cx:pt idx="446">29.640000000000001</cx:pt>
          <cx:pt idx="447">25.649999999999999</cx:pt>
          <cx:pt idx="448">29.600000000000001</cx:pt>
          <cx:pt idx="449">38.600000000000001</cx:pt>
          <cx:pt idx="450">29.600000000000001</cx:pt>
          <cx:pt idx="451">24.129999999999999</cx:pt>
          <cx:pt idx="452">23.399999999999999</cx:pt>
          <cx:pt idx="453">29.734999999999999</cx:pt>
          <cx:pt idx="454">46.530000000000001</cx:pt>
          <cx:pt idx="455">37.399999999999999</cx:pt>
          <cx:pt idx="456">30.140000000000001</cx:pt>
          <cx:pt idx="457">30.495000000000001</cx:pt>
          <cx:pt idx="458">39.600000000000001</cx:pt>
          <cx:pt idx="459">33</cx:pt>
          <cx:pt idx="460">36.630000000000003</cx:pt>
          <cx:pt idx="461">30</cx:pt>
          <cx:pt idx="462">38.094999999999999</cx:pt>
          <cx:pt idx="463">25.934999999999999</cx:pt>
          <cx:pt idx="464">25.175000000000001</cx:pt>
          <cx:pt idx="465">28.379999999999999</cx:pt>
          <cx:pt idx="466">28.699999999999999</cx:pt>
          <cx:pt idx="467">33.82</cx:pt>
          <cx:pt idx="468">24.32</cx:pt>
          <cx:pt idx="469">24.09</cx:pt>
          <cx:pt idx="470">32.670000000000002</cx:pt>
          <cx:pt idx="471">30.114999999999998</cx:pt>
          <cx:pt idx="472">29.800000000000001</cx:pt>
          <cx:pt idx="473">33.344999999999999</cx:pt>
          <cx:pt idx="474">25.100000000000001</cx:pt>
          <cx:pt idx="475">28.309999999999999</cx:pt>
          <cx:pt idx="476">28.5</cx:pt>
          <cx:pt idx="477">35.625</cx:pt>
          <cx:pt idx="478">36.850000000000001</cx:pt>
          <cx:pt idx="479">32.560000000000002</cx:pt>
          <cx:pt idx="480">41.325000000000003</cx:pt>
          <cx:pt idx="481">37.509999999999998</cx:pt>
          <cx:pt idx="482">31.350000000000001</cx:pt>
          <cx:pt idx="483">39.5</cx:pt>
          <cx:pt idx="484">34.299999999999997</cx:pt>
          <cx:pt idx="485">31.065000000000001</cx:pt>
          <cx:pt idx="486">21.469999999999999</cx:pt>
          <cx:pt idx="487">28.699999999999999</cx:pt>
          <cx:pt idx="488">38.060000000000002</cx:pt>
          <cx:pt idx="489">31.16</cx:pt>
          <cx:pt idx="490">32.899999999999999</cx:pt>
          <cx:pt idx="491">25.079999999999998</cx:pt>
          <cx:pt idx="492">25.079999999999998</cx:pt>
          <cx:pt idx="493">43.399999999999999</cx:pt>
          <cx:pt idx="494">25.699999999999999</cx:pt>
          <cx:pt idx="495">27.93</cx:pt>
          <cx:pt idx="496">23.600000000000001</cx:pt>
          <cx:pt idx="497">28.699999999999999</cx:pt>
          <cx:pt idx="498">23.98</cx:pt>
          <cx:pt idx="499">39.200000000000003</cx:pt>
          <cx:pt idx="500">34.399999999999999</cx:pt>
          <cx:pt idx="501">26.030000000000001</cx:pt>
          <cx:pt idx="502">23.210000000000001</cx:pt>
          <cx:pt idx="503">30.25</cx:pt>
          <cx:pt idx="504">28.93</cx:pt>
          <cx:pt idx="505">30.875</cx:pt>
          <cx:pt idx="506">31.350000000000001</cx:pt>
          <cx:pt idx="507">23.75</cx:pt>
          <cx:pt idx="508">25.27</cx:pt>
          <cx:pt idx="509">28.699999999999999</cx:pt>
          <cx:pt idx="510">32.109999999999999</cx:pt>
          <cx:pt idx="511">33.659999999999997</cx:pt>
          <cx:pt idx="512">22.420000000000002</cx:pt>
          <cx:pt idx="513">30.399999999999999</cx:pt>
          <cx:pt idx="514">28.300000000000001</cx:pt>
          <cx:pt idx="515">35.700000000000003</cx:pt>
          <cx:pt idx="516">35.310000000000002</cx:pt>
          <cx:pt idx="517">30.495000000000001</cx:pt>
          <cx:pt idx="518">31</cx:pt>
          <cx:pt idx="519">30.875</cx:pt>
          <cx:pt idx="520">27.359999999999999</cx:pt>
          <cx:pt idx="521">44.219999999999999</cx:pt>
          <cx:pt idx="522">33.914999999999999</cx:pt>
          <cx:pt idx="523">37.729999999999997</cx:pt>
          <cx:pt idx="524">26.07</cx:pt>
          <cx:pt idx="525">33.880000000000003</cx:pt>
          <cx:pt idx="526">30.59</cx:pt>
          <cx:pt idx="527">25.800000000000001</cx:pt>
          <cx:pt idx="528">39.424999999999997</cx:pt>
          <cx:pt idx="529">25.460000000000001</cx:pt>
          <cx:pt idx="530">42.130000000000003</cx:pt>
          <cx:pt idx="531">31.73</cx:pt>
          <cx:pt idx="532">29.699999999999999</cx:pt>
          <cx:pt idx="533">36.189999999999998</cx:pt>
          <cx:pt idx="534">40.479999999999997</cx:pt>
          <cx:pt idx="535">28.024999999999999</cx:pt>
          <cx:pt idx="536">38.899999999999999</cx:pt>
          <cx:pt idx="537">30.199999999999999</cx:pt>
          <cx:pt idx="538">28.050000000000001</cx:pt>
          <cx:pt idx="539">31.350000000000001</cx:pt>
          <cx:pt idx="540">38</cx:pt>
          <cx:pt idx="541">31.789999999999999</cx:pt>
          <cx:pt idx="542">36.299999999999997</cx:pt>
          <cx:pt idx="543">47.409999999999997</cx:pt>
          <cx:pt idx="544">30.210000000000001</cx:pt>
          <cx:pt idx="545">25.84</cx:pt>
          <cx:pt idx="546">35.435000000000002</cx:pt>
          <cx:pt idx="547">46.700000000000003</cx:pt>
          <cx:pt idx="548">28.594999999999999</cx:pt>
          <cx:pt idx="549">46.200000000000003</cx:pt>
          <cx:pt idx="550">30.800000000000001</cx:pt>
          <cx:pt idx="551">28.93</cx:pt>
          <cx:pt idx="552">21.399999999999999</cx:pt>
          <cx:pt idx="553">31.73</cx:pt>
          <cx:pt idx="554">41.325000000000003</cx:pt>
          <cx:pt idx="555">23.800000000000001</cx:pt>
          <cx:pt idx="556">33.439999999999998</cx:pt>
          <cx:pt idx="557">34.210000000000001</cx:pt>
          <cx:pt idx="558">34.104999999999997</cx:pt>
          <cx:pt idx="559">35.530000000000001</cx:pt>
          <cx:pt idx="560">19.949999999999999</cx:pt>
          <cx:pt idx="561">32.68</cx:pt>
          <cx:pt idx="562">30.5</cx:pt>
          <cx:pt idx="563">44.770000000000003</cx:pt>
          <cx:pt idx="564">32.119999999999997</cx:pt>
          <cx:pt idx="565">30.495000000000001</cx:pt>
          <cx:pt idx="566">40.564999999999998</cx:pt>
          <cx:pt idx="567">30.59</cx:pt>
          <cx:pt idx="568">31.899999999999999</cx:pt>
          <cx:pt idx="569">40.564999999999998</cx:pt>
          <cx:pt idx="570">29.100000000000001</cx:pt>
          <cx:pt idx="571">37.289999999999999</cx:pt>
          <cx:pt idx="572">43.119999999999997</cx:pt>
          <cx:pt idx="573">36.859999999999999</cx:pt>
          <cx:pt idx="574">34.295000000000002</cx:pt>
          <cx:pt idx="575">27.170000000000002</cx:pt>
          <cx:pt idx="576">26.84</cx:pt>
          <cx:pt idx="577">38.094999999999999</cx:pt>
          <cx:pt idx="578">30.199999999999999</cx:pt>
          <cx:pt idx="579">23.465</cx:pt>
          <cx:pt idx="580">25.460000000000001</cx:pt>
          <cx:pt idx="581">30.59</cx:pt>
          <cx:pt idx="582">45.43</cx:pt>
          <cx:pt idx="583">23.649999999999999</cx:pt>
          <cx:pt idx="584">20.699999999999999</cx:pt>
          <cx:pt idx="585">28.27</cx:pt>
          <cx:pt idx="586">20.234999999999999</cx:pt>
          <cx:pt idx="587">30.210000000000001</cx:pt>
          <cx:pt idx="588">35.909999999999997</cx:pt>
          <cx:pt idx="589">30.690000000000001</cx:pt>
          <cx:pt idx="590">29</cx:pt>
          <cx:pt idx="591">19.57</cx:pt>
          <cx:pt idx="592">31.129999999999999</cx:pt>
          <cx:pt idx="593">21.850000000000001</cx:pt>
          <cx:pt idx="594">40.259999999999998</cx:pt>
          <cx:pt idx="595">33.725000000000001</cx:pt>
          <cx:pt idx="596">29.48</cx:pt>
          <cx:pt idx="597">33.25</cx:pt>
          <cx:pt idx="598">32.600000000000001</cx:pt>
          <cx:pt idx="599">37.524999999999999</cx:pt>
          <cx:pt idx="600">39.159999999999997</cx:pt>
          <cx:pt idx="601">31.635000000000002</cx:pt>
          <cx:pt idx="602">25.300000000000001</cx:pt>
          <cx:pt idx="603">39.049999999999997</cx:pt>
          <cx:pt idx="604">28.309999999999999</cx:pt>
          <cx:pt idx="605">34.100000000000001</cx:pt>
          <cx:pt idx="606">25.175000000000001</cx:pt>
          <cx:pt idx="607">23.655000000000001</cx:pt>
          <cx:pt idx="608">26.98</cx:pt>
          <cx:pt idx="609">37.799999999999997</cx:pt>
          <cx:pt idx="610">29.370000000000001</cx:pt>
          <cx:pt idx="611">34.799999999999997</cx:pt>
          <cx:pt idx="612">33.155000000000001</cx:pt>
          <cx:pt idx="613">19</cx:pt>
          <cx:pt idx="614">33</cx:pt>
          <cx:pt idx="615">36.630000000000003</cx:pt>
          <cx:pt idx="616">28.594999999999999</cx:pt>
          <cx:pt idx="617">25.600000000000001</cx:pt>
          <cx:pt idx="618">33.109999999999999</cx:pt>
          <cx:pt idx="619">37.100000000000001</cx:pt>
          <cx:pt idx="620">31.399999999999999</cx:pt>
          <cx:pt idx="621">34.100000000000001</cx:pt>
          <cx:pt idx="622">21.300000000000001</cx:pt>
          <cx:pt idx="623">33.534999999999997</cx:pt>
          <cx:pt idx="624">28.785</cx:pt>
          <cx:pt idx="625">26.030000000000001</cx:pt>
          <cx:pt idx="626">28.879999999999999</cx:pt>
          <cx:pt idx="627">42.460000000000001</cx:pt>
          <cx:pt idx="628">38</cx:pt>
          <cx:pt idx="629">38.950000000000003</cx:pt>
          <cx:pt idx="630">36.100000000000001</cx:pt>
          <cx:pt idx="631">29.300000000000001</cx:pt>
          <cx:pt idx="632">35.530000000000001</cx:pt>
          <cx:pt idx="633">22.704999999999998</cx:pt>
          <cx:pt idx="634">39.700000000000003</cx:pt>
          <cx:pt idx="635">38.189999999999998</cx:pt>
          <cx:pt idx="636">24.510000000000002</cx:pt>
          <cx:pt idx="637">38.094999999999999</cx:pt>
          <cx:pt idx="638">26.41</cx:pt>
          <cx:pt idx="639">33.659999999999997</cx:pt>
          <cx:pt idx="640">42.399999999999999</cx:pt>
          <cx:pt idx="641">28.309999999999999</cx:pt>
          <cx:pt idx="642">33.914999999999999</cx:pt>
          <cx:pt idx="643">34.960000000000001</cx:pt>
          <cx:pt idx="644">35.310000000000002</cx:pt>
          <cx:pt idx="645">30.780000000000001</cx:pt>
          <cx:pt idx="646">26.219999999999999</cx:pt>
          <cx:pt idx="647">23.370000000000001</cx:pt>
          <cx:pt idx="648">28.5</cx:pt>
          <cx:pt idx="649">32.965000000000003</cx:pt>
          <cx:pt idx="650">42.68</cx:pt>
          <cx:pt idx="651">39.600000000000001</cx:pt>
          <cx:pt idx="652">31.129999999999999</cx:pt>
          <cx:pt idx="653">36.299999999999997</cx:pt>
          <cx:pt idx="654">35.200000000000003</cx:pt>
          <cx:pt idx="655">25.300000000000001</cx:pt>
          <cx:pt idx="656">42.399999999999999</cx:pt>
          <cx:pt idx="657">33.155000000000001</cx:pt>
          <cx:pt idx="658">35.909999999999997</cx:pt>
          <cx:pt idx="659">28.785</cx:pt>
          <cx:pt idx="660">46.530000000000001</cx:pt>
          <cx:pt idx="661">23.98</cx:pt>
          <cx:pt idx="662">31.539999999999999</cx:pt>
          <cx:pt idx="663">33.659999999999997</cx:pt>
          <cx:pt idx="664">22.989999999999998</cx:pt>
          <cx:pt idx="665">38.060000000000002</cx:pt>
          <cx:pt idx="666">28.699999999999999</cx:pt>
          <cx:pt idx="667">32.774999999999999</cx:pt>
          <cx:pt idx="668">32.015000000000001</cx:pt>
          <cx:pt idx="669">29.809999999999999</cx:pt>
          <cx:pt idx="670">31.57</cx:pt>
          <cx:pt idx="671">31.16</cx:pt>
          <cx:pt idx="672">29.699999999999999</cx:pt>
          <cx:pt idx="673">31.02</cx:pt>
          <cx:pt idx="674">43.890000000000001</cx:pt>
          <cx:pt idx="675">21.375</cx:pt>
          <cx:pt idx="676">40.810000000000002</cx:pt>
          <cx:pt idx="677">31.350000000000001</cx:pt>
          <cx:pt idx="678">36.100000000000001</cx:pt>
          <cx:pt idx="679">23.18</cx:pt>
          <cx:pt idx="680">17.399999999999999</cx:pt>
          <cx:pt idx="681">20.300000000000001</cx:pt>
          <cx:pt idx="682">35.299999999999997</cx:pt>
          <cx:pt idx="683">24.32</cx:pt>
          <cx:pt idx="684">18.5</cx:pt>
          <cx:pt idx="685">26.41</cx:pt>
          <cx:pt idx="686">26.125</cx:pt>
          <cx:pt idx="687">41.689999999999998</cx:pt>
          <cx:pt idx="688">24.100000000000001</cx:pt>
          <cx:pt idx="689">31.129999999999999</cx:pt>
          <cx:pt idx="690">27.359999999999999</cx:pt>
          <cx:pt idx="691">36.200000000000003</cx:pt>
          <cx:pt idx="692">32.395000000000003</cx:pt>
          <cx:pt idx="693">23.655000000000001</cx:pt>
          <cx:pt idx="694">34.799999999999997</cx:pt>
          <cx:pt idx="695">40.185000000000002</cx:pt>
          <cx:pt idx="696">32.299999999999997</cx:pt>
          <cx:pt idx="697">35.75</cx:pt>
          <cx:pt idx="698">33.725000000000001</cx:pt>
          <cx:pt idx="699">39.270000000000003</cx:pt>
          <cx:pt idx="700">34.869999999999997</cx:pt>
          <cx:pt idx="701">44.744999999999997</cx:pt>
          <cx:pt idx="702">41.469999999999999</cx:pt>
          <cx:pt idx="703">26.41</cx:pt>
          <cx:pt idx="704">29.545000000000002</cx:pt>
          <cx:pt idx="705">32.899999999999999</cx:pt>
          <cx:pt idx="706">38.060000000000002</cx:pt>
          <cx:pt idx="707">28.690000000000001</cx:pt>
          <cx:pt idx="708">30.495000000000001</cx:pt>
          <cx:pt idx="709">27.739999999999998</cx:pt>
          <cx:pt idx="710">35.200000000000003</cx:pt>
          <cx:pt idx="711">23.539999999999999</cx:pt>
          <cx:pt idx="712">30.684999999999999</cx:pt>
          <cx:pt idx="713">40.469999999999999</cx:pt>
          <cx:pt idx="714">22.600000000000001</cx:pt>
          <cx:pt idx="715">28.899999999999999</cx:pt>
          <cx:pt idx="716">22.609999999999999</cx:pt>
          <cx:pt idx="717">24.32</cx:pt>
          <cx:pt idx="718">36.670000000000002</cx:pt>
          <cx:pt idx="719">33.439999999999998</cx:pt>
          <cx:pt idx="720">40.659999999999997</cx:pt>
          <cx:pt idx="721">36.600000000000001</cx:pt>
          <cx:pt idx="722">37.399999999999999</cx:pt>
          <cx:pt idx="723">35.399999999999999</cx:pt>
          <cx:pt idx="724">27.074999999999999</cx:pt>
          <cx:pt idx="725">39.049999999999997</cx:pt>
          <cx:pt idx="726">28.405000000000001</cx:pt>
          <cx:pt idx="727">21.754999999999999</cx:pt>
          <cx:pt idx="728">40.280000000000001</cx:pt>
          <cx:pt idx="729">36.079999999999998</cx:pt>
          <cx:pt idx="730">24.420000000000002</cx:pt>
          <cx:pt idx="731">21.399999999999999</cx:pt>
          <cx:pt idx="732">30.100000000000001</cx:pt>
          <cx:pt idx="733">27.265000000000001</cx:pt>
          <cx:pt idx="734">32.100000000000001</cx:pt>
          <cx:pt idx="735">34.770000000000003</cx:pt>
          <cx:pt idx="736">38.390000000000001</cx:pt>
          <cx:pt idx="737">23.699999999999999</cx:pt>
          <cx:pt idx="738">31.73</cx:pt>
          <cx:pt idx="739">35.5</cx:pt>
          <cx:pt idx="740">24.035</cx:pt>
          <cx:pt idx="741">29.149999999999999</cx:pt>
          <cx:pt idx="742">34.104999999999997</cx:pt>
          <cx:pt idx="743">26.620000000000001</cx:pt>
          <cx:pt idx="744">26.41</cx:pt>
          <cx:pt idx="745">30.114999999999998</cx:pt>
          <cx:pt idx="746">27</cx:pt>
          <cx:pt idx="747">21.754999999999999</cx:pt>
          <cx:pt idx="748">36</cx:pt>
          <cx:pt idx="749">30.875</cx:pt>
          <cx:pt idx="750">26.399999999999999</cx:pt>
          <cx:pt idx="751">28.975000000000001</cx:pt>
          <cx:pt idx="752">37.905000000000001</cx:pt>
          <cx:pt idx="753">22.77</cx:pt>
          <cx:pt idx="754">33.630000000000003</cx:pt>
          <cx:pt idx="755">27.645</cx:pt>
          <cx:pt idx="756">22.800000000000001</cx:pt>
          <cx:pt idx="757">27.829999999999998</cx:pt>
          <cx:pt idx="758">37.43</cx:pt>
          <cx:pt idx="759">38.170000000000002</cx:pt>
          <cx:pt idx="760">34.579999999999998</cx:pt>
          <cx:pt idx="761">35.200000000000003</cx:pt>
          <cx:pt idx="762">27.100000000000001</cx:pt>
          <cx:pt idx="763">26.030000000000001</cx:pt>
          <cx:pt idx="764">25.175000000000001</cx:pt>
          <cx:pt idx="765">31.824999999999999</cx:pt>
          <cx:pt idx="766">32.299999999999997</cx:pt>
          <cx:pt idx="767">29</cx:pt>
          <cx:pt idx="768">39.700000000000003</cx:pt>
          <cx:pt idx="769">19.475000000000001</cx:pt>
          <cx:pt idx="770">36.100000000000001</cx:pt>
          <cx:pt idx="771">26.699999999999999</cx:pt>
          <cx:pt idx="772">36.479999999999997</cx:pt>
          <cx:pt idx="773">28.879999999999999</cx:pt>
          <cx:pt idx="774">34.200000000000003</cx:pt>
          <cx:pt idx="775">33.329999999999998</cx:pt>
          <cx:pt idx="776">32.299999999999997</cx:pt>
          <cx:pt idx="777">39.805</cx:pt>
          <cx:pt idx="778">34.32</cx:pt>
          <cx:pt idx="779">28.879999999999999</cx:pt>
          <cx:pt idx="780">24.399999999999999</cx:pt>
          <cx:pt idx="781">41.140000000000001</cx:pt>
          <cx:pt idx="782">35.969999999999999</cx:pt>
          <cx:pt idx="783">27.600000000000001</cx:pt>
          <cx:pt idx="784">29.260000000000002</cx:pt>
          <cx:pt idx="785">27.699999999999999</cx:pt>
          <cx:pt idx="786">36.954999999999998</cx:pt>
          <cx:pt idx="787">36.859999999999999</cx:pt>
          <cx:pt idx="788">22.515000000000001</cx:pt>
          <cx:pt idx="789">29.920000000000002</cx:pt>
          <cx:pt idx="790">41.799999999999997</cx:pt>
          <cx:pt idx="791">27.600000000000001</cx:pt>
          <cx:pt idx="792">23.18</cx:pt>
          <cx:pt idx="793">20.899999999999999</cx:pt>
          <cx:pt idx="794">31.920000000000002</cx:pt>
          <cx:pt idx="795">28.5</cx:pt>
          <cx:pt idx="796">44.219999999999999</cx:pt>
          <cx:pt idx="797">22.895</cx:pt>
          <cx:pt idx="798">33.100000000000001</cx:pt>
          <cx:pt idx="799">24.795000000000002</cx:pt>
          <cx:pt idx="800">26.18</cx:pt>
          <cx:pt idx="801">35.969999999999999</cx:pt>
          <cx:pt idx="802">22.300000000000001</cx:pt>
          <cx:pt idx="803">42.240000000000002</cx:pt>
          <cx:pt idx="804">26.510000000000002</cx:pt>
          <cx:pt idx="805">35.814999999999998</cx:pt>
          <cx:pt idx="806">41.420000000000002</cx:pt>
          <cx:pt idx="807">36.575000000000003</cx:pt>
          <cx:pt idx="808">30.140000000000001</cx:pt>
          <cx:pt idx="809">25.84</cx:pt>
          <cx:pt idx="810">30.800000000000001</cx:pt>
          <cx:pt idx="811">42.939999999999998</cx:pt>
          <cx:pt idx="812">21.010000000000002</cx:pt>
          <cx:pt idx="813">22.515000000000001</cx:pt>
          <cx:pt idx="814">34.43</cx:pt>
          <cx:pt idx="815">31.460000000000001</cx:pt>
          <cx:pt idx="816">24.225000000000001</cx:pt>
          <cx:pt idx="817">37.100000000000001</cx:pt>
          <cx:pt idx="818">26.125</cx:pt>
          <cx:pt idx="819">35.530000000000001</cx:pt>
          <cx:pt idx="820">33.700000000000003</cx:pt>
          <cx:pt idx="821">17.670000000000002</cx:pt>
          <cx:pt idx="822">31.129999999999999</cx:pt>
          <cx:pt idx="823">29.809999999999999</cx:pt>
          <cx:pt idx="824">24.32</cx:pt>
          <cx:pt idx="825">31.824999999999999</cx:pt>
          <cx:pt idx="826">31.789999999999999</cx:pt>
          <cx:pt idx="827">28.024999999999999</cx:pt>
          <cx:pt idx="828">30.780000000000001</cx:pt>
          <cx:pt idx="829">21.850000000000001</cx:pt>
          <cx:pt idx="830">33.100000000000001</cx:pt>
          <cx:pt idx="831">25.84</cx:pt>
          <cx:pt idx="832">23.844999999999999</cx:pt>
          <cx:pt idx="833">34.390000000000001</cx:pt>
          <cx:pt idx="834">33.82</cx:pt>
          <cx:pt idx="835">35.969999999999999</cx:pt>
          <cx:pt idx="836">31.5</cx:pt>
          <cx:pt idx="837">28.309999999999999</cx:pt>
          <cx:pt idx="838">23.465</cx:pt>
          <cx:pt idx="839">31.350000000000001</cx:pt>
          <cx:pt idx="840">31.100000000000001</cx:pt>
          <cx:pt idx="841">24.699999999999999</cx:pt>
          <cx:pt idx="842">32.780000000000001</cx:pt>
          <cx:pt idx="843">29.809999999999999</cx:pt>
          <cx:pt idx="844">30.495000000000001</cx:pt>
          <cx:pt idx="845">32.450000000000003</cx:pt>
          <cx:pt idx="846">34.200000000000003</cx:pt>
          <cx:pt idx="847">50.380000000000003</cx:pt>
          <cx:pt idx="848">24.100000000000001</cx:pt>
          <cx:pt idx="849">32.774999999999999</cx:pt>
          <cx:pt idx="850">30.780000000000001</cx:pt>
          <cx:pt idx="851">32.299999999999997</cx:pt>
          <cx:pt idx="852">35.530000000000001</cx:pt>
          <cx:pt idx="853">23.75</cx:pt>
          <cx:pt idx="854">23.844999999999999</cx:pt>
          <cx:pt idx="855">29.600000000000001</cx:pt>
          <cx:pt idx="856">33.109999999999999</cx:pt>
          <cx:pt idx="857">24.129999999999999</cx:pt>
          <cx:pt idx="858">32.229999999999997</cx:pt>
          <cx:pt idx="859">28.100000000000001</cx:pt>
          <cx:pt idx="860">47.600000000000001</cx:pt>
          <cx:pt idx="861">28</cx:pt>
          <cx:pt idx="862">33.534999999999997</cx:pt>
          <cx:pt idx="863">19.855</cx:pt>
          <cx:pt idx="864">25.399999999999999</cx:pt>
          <cx:pt idx="865">29.899999999999999</cx:pt>
          <cx:pt idx="866">37.289999999999999</cx:pt>
          <cx:pt idx="867">43.700000000000003</cx:pt>
          <cx:pt idx="868">23.655000000000001</cx:pt>
          <cx:pt idx="869">24.300000000000001</cx:pt>
          <cx:pt idx="870">36.200000000000003</cx:pt>
          <cx:pt idx="871">29.48</cx:pt>
          <cx:pt idx="872">24.859999999999999</cx:pt>
          <cx:pt idx="873">30.100000000000001</cx:pt>
          <cx:pt idx="874">21.850000000000001</cx:pt>
          <cx:pt idx="875">28.120000000000001</cx:pt>
          <cx:pt idx="876">27.100000000000001</cx:pt>
          <cx:pt idx="877">33.439999999999998</cx:pt>
          <cx:pt idx="878">28.800000000000001</cx:pt>
          <cx:pt idx="879">29.5</cx:pt>
          <cx:pt idx="880">34.799999999999997</cx:pt>
          <cx:pt idx="881">27.359999999999999</cx:pt>
          <cx:pt idx="882">22.135000000000002</cx:pt>
          <cx:pt idx="883">37.049999999999997</cx:pt>
          <cx:pt idx="884">26.695</cx:pt>
          <cx:pt idx="885">28.93</cx:pt>
          <cx:pt idx="886">28.975000000000001</cx:pt>
          <cx:pt idx="887">30.02</cx:pt>
          <cx:pt idx="888">39.5</cx:pt>
          <cx:pt idx="889">33.630000000000003</cx:pt>
          <cx:pt idx="890">26.885000000000002</cx:pt>
          <cx:pt idx="891">29.039999999999999</cx:pt>
          <cx:pt idx="892">24.035</cx:pt>
          <cx:pt idx="893">38.939999999999998</cx:pt>
          <cx:pt idx="894">32.109999999999999</cx:pt>
          <cx:pt idx="895">44</cx:pt>
          <cx:pt idx="896">20.045000000000002</cx:pt>
          <cx:pt idx="897">25.555</cx:pt>
          <cx:pt idx="898">40.259999999999998</cx:pt>
          <cx:pt idx="899">22.515000000000001</cx:pt>
          <cx:pt idx="900">22.515000000000001</cx:pt>
          <cx:pt idx="901">40.920000000000002</cx:pt>
          <cx:pt idx="902">27.265000000000001</cx:pt>
          <cx:pt idx="903">36.850000000000001</cx:pt>
          <cx:pt idx="904">35.100000000000001</cx:pt>
          <cx:pt idx="905">29.355</cx:pt>
          <cx:pt idx="906">32.585000000000001</cx:pt>
          <cx:pt idx="907">32.340000000000003</cx:pt>
          <cx:pt idx="908">39.799999999999997</cx:pt>
          <cx:pt idx="909">24.600000000000001</cx:pt>
          <cx:pt idx="910">28.309999999999999</cx:pt>
          <cx:pt idx="911">31.73</cx:pt>
          <cx:pt idx="912">26.695</cx:pt>
          <cx:pt idx="913">27.5</cx:pt>
          <cx:pt idx="914">24.605</cx:pt>
          <cx:pt idx="915">33.990000000000002</cx:pt>
          <cx:pt idx="916">26.885000000000002</cx:pt>
          <cx:pt idx="917">22.895</cx:pt>
          <cx:pt idx="918">28.199999999999999</cx:pt>
          <cx:pt idx="919">34.210000000000001</cx:pt>
          <cx:pt idx="920">25</cx:pt>
          <cx:pt idx="921">33.200000000000003</cx:pt>
          <cx:pt idx="922">31</cx:pt>
          <cx:pt idx="923">35.814999999999998</cx:pt>
          <cx:pt idx="924">23.199999999999999</cx:pt>
          <cx:pt idx="925">32.109999999999999</cx:pt>
          <cx:pt idx="926">23.399999999999999</cx:pt>
          <cx:pt idx="927">20.100000000000001</cx:pt>
          <cx:pt idx="928">39.159999999999997</cx:pt>
          <cx:pt idx="929">34.210000000000001</cx:pt>
          <cx:pt idx="930">46.530000000000001</cx:pt>
          <cx:pt idx="931">32.5</cx:pt>
          <cx:pt idx="932">25.800000000000001</cx:pt>
          <cx:pt idx="933">35.299999999999997</cx:pt>
          <cx:pt idx="934">37.18</cx:pt>
          <cx:pt idx="935">27.5</cx:pt>
          <cx:pt idx="936">29.734999999999999</cx:pt>
          <cx:pt idx="937">24.225000000000001</cx:pt>
          <cx:pt idx="938">26.18</cx:pt>
          <cx:pt idx="939">29.48</cx:pt>
          <cx:pt idx="940">23.210000000000001</cx:pt>
          <cx:pt idx="941">46.090000000000003</cx:pt>
          <cx:pt idx="942">40.185000000000002</cx:pt>
          <cx:pt idx="943">22.609999999999999</cx:pt>
          <cx:pt idx="944">39.93</cx:pt>
          <cx:pt idx="945">35.799999999999997</cx:pt>
          <cx:pt idx="946">35.799999999999997</cx:pt>
          <cx:pt idx="947">34.200000000000003</cx:pt>
          <cx:pt idx="948">31.254999999999999</cx:pt>
          <cx:pt idx="949">29.699999999999999</cx:pt>
          <cx:pt idx="950">18.335000000000001</cx:pt>
          <cx:pt idx="951">42.899999999999999</cx:pt>
          <cx:pt idx="952">28.405000000000001</cx:pt>
          <cx:pt idx="953">30.199999999999999</cx:pt>
          <cx:pt idx="954">27.835000000000001</cx:pt>
          <cx:pt idx="955">39.490000000000002</cx:pt>
          <cx:pt idx="956">30.800000000000001</cx:pt>
          <cx:pt idx="957">26.789999999999999</cx:pt>
          <cx:pt idx="958">34.960000000000001</cx:pt>
          <cx:pt idx="959">36.670000000000002</cx:pt>
          <cx:pt idx="960">39.615000000000002</cx:pt>
          <cx:pt idx="961">25.899999999999999</cx:pt>
          <cx:pt idx="962">35.200000000000003</cx:pt>
          <cx:pt idx="963">24.795000000000002</cx:pt>
          <cx:pt idx="964">36.765000000000001</cx:pt>
          <cx:pt idx="965">27.100000000000001</cx:pt>
          <cx:pt idx="966">24.795000000000002</cx:pt>
          <cx:pt idx="967">25.364999999999998</cx:pt>
          <cx:pt idx="968">25.745000000000001</cx:pt>
          <cx:pt idx="969">34.32</cx:pt>
          <cx:pt idx="970">28.16</cx:pt>
          <cx:pt idx="971">23.559999999999999</cx:pt>
          <cx:pt idx="972">20.234999999999999</cx:pt>
          <cx:pt idx="973">40.5</cx:pt>
          <cx:pt idx="974">35.420000000000002</cx:pt>
          <cx:pt idx="975">22.895</cx:pt>
          <cx:pt idx="976">40.149999999999999</cx:pt>
          <cx:pt idx="977">29.149999999999999</cx:pt>
          <cx:pt idx="978">39.994999999999997</cx:pt>
          <cx:pt idx="979">29.920000000000002</cx:pt>
          <cx:pt idx="980">25.460000000000001</cx:pt>
          <cx:pt idx="981">21.375</cx:pt>
          <cx:pt idx="982">25.899999999999999</cx:pt>
          <cx:pt idx="983">30.59</cx:pt>
          <cx:pt idx="984">30.114999999999998</cx:pt>
          <cx:pt idx="985">25.800000000000001</cx:pt>
          <cx:pt idx="986">30.114999999999998</cx:pt>
          <cx:pt idx="987">27.645</cx:pt>
          <cx:pt idx="988">34.674999999999997</cx:pt>
          <cx:pt idx="989">20.52</cx:pt>
          <cx:pt idx="990">19.800000000000001</cx:pt>
          <cx:pt idx="991">27.835000000000001</cx:pt>
          <cx:pt idx="992">31.600000000000001</cx:pt>
          <cx:pt idx="993">28.27</cx:pt>
          <cx:pt idx="994">20.045000000000002</cx:pt>
          <cx:pt idx="995">23.274999999999999</cx:pt>
          <cx:pt idx="996">34.100000000000001</cx:pt>
          <cx:pt idx="997">36.850000000000001</cx:pt>
          <cx:pt idx="998">36.289999999999999</cx:pt>
          <cx:pt idx="999">26.885000000000002</cx:pt>
          <cx:pt idx="1000">22.989999999999998</cx:pt>
          <cx:pt idx="1001">32.700000000000003</cx:pt>
          <cx:pt idx="1002">25.800000000000001</cx:pt>
          <cx:pt idx="1003">29.600000000000001</cx:pt>
          <cx:pt idx="1004">19.190000000000001</cx:pt>
          <cx:pt idx="1005">31.73</cx:pt>
          <cx:pt idx="1006">29.260000000000002</cx:pt>
          <cx:pt idx="1007">28.215</cx:pt>
          <cx:pt idx="1008">24.984999999999999</cx:pt>
          <cx:pt idx="1009">27.739999999999998</cx:pt>
          <cx:pt idx="1010">22.800000000000001</cx:pt>
          <cx:pt idx="1011">20.129999999999999</cx:pt>
          <cx:pt idx="1012">33.329999999999998</cx:pt>
          <cx:pt idx="1013">32.299999999999997</cx:pt>
          <cx:pt idx="1014">27.600000000000001</cx:pt>
          <cx:pt idx="1015">25.460000000000001</cx:pt>
          <cx:pt idx="1016">24.605</cx:pt>
          <cx:pt idx="1017">34.200000000000003</cx:pt>
          <cx:pt idx="1018">35.814999999999998</cx:pt>
          <cx:pt idx="1019">32.68</cx:pt>
          <cx:pt idx="1020">37</cx:pt>
          <cx:pt idx="1021">31.02</cx:pt>
          <cx:pt idx="1022">36.079999999999998</cx:pt>
          <cx:pt idx="1023">23.32</cx:pt>
          <cx:pt idx="1024">45.32</cx:pt>
          <cx:pt idx="1025">34.600000000000001</cx:pt>
          <cx:pt idx="1026">26.030000000000001</cx:pt>
          <cx:pt idx="1027">18.715</cx:pt>
          <cx:pt idx="1028">31.600000000000001</cx:pt>
          <cx:pt idx="1029">17.289999999999999</cx:pt>
          <cx:pt idx="1030">23.655000000000001</cx:pt>
          <cx:pt idx="1031">35.200000000000003</cx:pt>
          <cx:pt idx="1032">27.93</cx:pt>
          <cx:pt idx="1033">21.565000000000001</cx:pt>
          <cx:pt idx="1034">38.380000000000003</cx:pt>
          <cx:pt idx="1035">23</cx:pt>
          <cx:pt idx="1036">37.07</cx:pt>
          <cx:pt idx="1037">30.495000000000001</cx:pt>
          <cx:pt idx="1038">28.879999999999999</cx:pt>
          <cx:pt idx="1039">27.265000000000001</cx:pt>
          <cx:pt idx="1040">28.024999999999999</cx:pt>
          <cx:pt idx="1041">23.085000000000001</cx:pt>
          <cx:pt idx="1042">30.684999999999999</cx:pt>
          <cx:pt idx="1043">25.800000000000001</cx:pt>
          <cx:pt idx="1044">35.244999999999997</cx:pt>
          <cx:pt idx="1045">24.699999999999999</cx:pt>
          <cx:pt idx="1046">25.079999999999998</cx:pt>
          <cx:pt idx="1047">52.579999999999998</cx:pt>
          <cx:pt idx="1048">22.515000000000001</cx:pt>
          <cx:pt idx="1049">30.899999999999999</cx:pt>
          <cx:pt idx="1050">36.954999999999998</cx:pt>
          <cx:pt idx="1051">26.41</cx:pt>
          <cx:pt idx="1052">29.829999999999998</cx:pt>
          <cx:pt idx="1053">29.800000000000001</cx:pt>
          <cx:pt idx="1054">21.469999999999999</cx:pt>
          <cx:pt idx="1055">27.645</cx:pt>
          <cx:pt idx="1056">28.899999999999999</cx:pt>
          <cx:pt idx="1057">31.789999999999999</cx:pt>
          <cx:pt idx="1058">39.490000000000002</cx:pt>
          <cx:pt idx="1059">33.82</cx:pt>
          <cx:pt idx="1060">32.009999999999998</cx:pt>
          <cx:pt idx="1061">27.940000000000001</cx:pt>
          <cx:pt idx="1062">41.140000000000001</cx:pt>
          <cx:pt idx="1063">28.594999999999999</cx:pt>
          <cx:pt idx="1064">25.600000000000001</cx:pt>
          <cx:pt idx="1065">25.300000000000001</cx:pt>
          <cx:pt idx="1066">37.289999999999999</cx:pt>
          <cx:pt idx="1067">42.655000000000001</cx:pt>
          <cx:pt idx="1068">21.66</cx:pt>
          <cx:pt idx="1069">31.899999999999999</cx:pt>
          <cx:pt idx="1070">37.07</cx:pt>
          <cx:pt idx="1071">31.445</cx:pt>
          <cx:pt idx="1072">31.254999999999999</cx:pt>
          <cx:pt idx="1073">28.879999999999999</cx:pt>
          <cx:pt idx="1074">18.335000000000001</cx:pt>
          <cx:pt idx="1075">29.59</cx:pt>
          <cx:pt idx="1076">32</cx:pt>
          <cx:pt idx="1077">26.030000000000001</cx:pt>
          <cx:pt idx="1078">31.68</cx:pt>
          <cx:pt idx="1079">33.659999999999997</cx:pt>
          <cx:pt idx="1080">21.780000000000001</cx:pt>
          <cx:pt idx="1081">27.835000000000001</cx:pt>
          <cx:pt idx="1082">19.949999999999999</cx:pt>
          <cx:pt idx="1083">31.5</cx:pt>
          <cx:pt idx="1084">30.495000000000001</cx:pt>
          <cx:pt idx="1085">18.300000000000001</cx:pt>
          <cx:pt idx="1086">28.975000000000001</cx:pt>
          <cx:pt idx="1087">31.539999999999999</cx:pt>
          <cx:pt idx="1088">47.740000000000002</cx:pt>
          <cx:pt idx="1089">22.100000000000001</cx:pt>
          <cx:pt idx="1090">36.189999999999998</cx:pt>
          <cx:pt idx="1091">29.829999999999998</cx:pt>
          <cx:pt idx="1092">32.700000000000003</cx:pt>
          <cx:pt idx="1093">30.399999999999999</cx:pt>
          <cx:pt idx="1094">33.700000000000003</cx:pt>
          <cx:pt idx="1095">31.350000000000001</cx:pt>
          <cx:pt idx="1096">34.960000000000001</cx:pt>
          <cx:pt idx="1097">33.770000000000003</cx:pt>
          <cx:pt idx="1098">30.875</cx:pt>
          <cx:pt idx="1099">33.990000000000002</cx:pt>
          <cx:pt idx="1100">19.094999999999999</cx:pt>
          <cx:pt idx="1101">28.600000000000001</cx:pt>
          <cx:pt idx="1102">38.939999999999998</cx:pt>
          <cx:pt idx="1103">36.079999999999998</cx:pt>
          <cx:pt idx="1104">29.800000000000001</cx:pt>
          <cx:pt idx="1105">31.239999999999998</cx:pt>
          <cx:pt idx="1106">29.925000000000001</cx:pt>
          <cx:pt idx="1107">26.219999999999999</cx:pt>
          <cx:pt idx="1108">30</cx:pt>
          <cx:pt idx="1109">20.350000000000001</cx:pt>
          <cx:pt idx="1110">32.299999999999997</cx:pt>
          <cx:pt idx="1111">38.390000000000001</cx:pt>
          <cx:pt idx="1112">25.850000000000001</cx:pt>
          <cx:pt idx="1113">26.315000000000001</cx:pt>
          <cx:pt idx="1114">24.510000000000002</cx:pt>
          <cx:pt idx="1115">32.670000000000002</cx:pt>
          <cx:pt idx="1116">29.640000000000001</cx:pt>
          <cx:pt idx="1117">33.329999999999998</cx:pt>
          <cx:pt idx="1118">35.75</cx:pt>
          <cx:pt idx="1119">19.949999999999999</cx:pt>
          <cx:pt idx="1120">31.399999999999999</cx:pt>
          <cx:pt idx="1121">38.170000000000002</cx:pt>
          <cx:pt idx="1122">36.859999999999999</cx:pt>
          <cx:pt idx="1123">32.395000000000003</cx:pt>
          <cx:pt idx="1124">42.75</cx:pt>
          <cx:pt idx="1125">25.079999999999998</cx:pt>
          <cx:pt idx="1126">29.899999999999999</cx:pt>
          <cx:pt idx="1127">35.859999999999999</cx:pt>
          <cx:pt idx="1128">32.799999999999997</cx:pt>
          <cx:pt idx="1129">18.600000000000001</cx:pt>
          <cx:pt idx="1130">23.870000000000001</cx:pt>
          <cx:pt idx="1131">45.899999999999999</cx:pt>
          <cx:pt idx="1132">40.280000000000001</cx:pt>
          <cx:pt idx="1133">18.335000000000001</cx:pt>
          <cx:pt idx="1134">33.82</cx:pt>
          <cx:pt idx="1135">28.120000000000001</cx:pt>
          <cx:pt idx="1136">25</cx:pt>
          <cx:pt idx="1137">22.23</cx:pt>
          <cx:pt idx="1138">30.25</cx:pt>
          <cx:pt idx="1139">32.490000000000002</cx:pt>
          <cx:pt idx="1140">37.07</cx:pt>
          <cx:pt idx="1141">32.600000000000001</cx:pt>
          <cx:pt idx="1142">24.859999999999999</cx:pt>
          <cx:pt idx="1143">32.340000000000003</cx:pt>
          <cx:pt idx="1144">32.299999999999997</cx:pt>
          <cx:pt idx="1145">32.774999999999999</cx:pt>
          <cx:pt idx="1146">32.799999999999997</cx:pt>
          <cx:pt idx="1147">31.920000000000002</cx:pt>
          <cx:pt idx="1148">21.5</cx:pt>
          <cx:pt idx="1149">34.100000000000001</cx:pt>
          <cx:pt idx="1150">30.305</cx:pt>
          <cx:pt idx="1151">36.479999999999997</cx:pt>
          <cx:pt idx="1152">32.560000000000002</cx:pt>
          <cx:pt idx="1153">35.814999999999998</cx:pt>
          <cx:pt idx="1154">27.93</cx:pt>
          <cx:pt idx="1155">22.135000000000002</cx:pt>
          <cx:pt idx="1156">44.880000000000003</cx:pt>
          <cx:pt idx="1157">23.18</cx:pt>
          <cx:pt idx="1158">30.59</cx:pt>
          <cx:pt idx="1159">41.100000000000001</cx:pt>
          <cx:pt idx="1160">34.579999999999998</cx:pt>
          <cx:pt idx="1161">42.130000000000003</cx:pt>
          <cx:pt idx="1162">38.829999999999998</cx:pt>
          <cx:pt idx="1163">28.215</cx:pt>
          <cx:pt idx="1164">28.309999999999999</cx:pt>
          <cx:pt idx="1165">26.125</cx:pt>
          <cx:pt idx="1166">40.369999999999997</cx:pt>
          <cx:pt idx="1167">24.600000000000001</cx:pt>
          <cx:pt idx="1168">35.200000000000003</cx:pt>
          <cx:pt idx="1169">34.104999999999997</cx:pt>
          <cx:pt idx="1170">27.359999999999999</cx:pt>
          <cx:pt idx="1171">26.699999999999999</cx:pt>
          <cx:pt idx="1172">41.909999999999997</cx:pt>
          <cx:pt idx="1173">29.260000000000002</cx:pt>
          <cx:pt idx="1174">32.109999999999999</cx:pt>
          <cx:pt idx="1175">27.100000000000001</cx:pt>
          <cx:pt idx="1176">24.129999999999999</cx:pt>
          <cx:pt idx="1177">27.399999999999999</cx:pt>
          <cx:pt idx="1178">34.865000000000002</cx:pt>
          <cx:pt idx="1179">29.809999999999999</cx:pt>
          <cx:pt idx="1180">41.325000000000003</cx:pt>
          <cx:pt idx="1181">29.925000000000001</cx:pt>
          <cx:pt idx="1182">30.300000000000001</cx:pt>
          <cx:pt idx="1183">27.359999999999999</cx:pt>
          <cx:pt idx="1184">28.489999999999998</cx:pt>
          <cx:pt idx="1185">23.559999999999999</cx:pt>
          <cx:pt idx="1186">35.625</cx:pt>
          <cx:pt idx="1187">32.68</cx:pt>
          <cx:pt idx="1188">25.27</cx:pt>
          <cx:pt idx="1189">28</cx:pt>
          <cx:pt idx="1190">32.774999999999999</cx:pt>
          <cx:pt idx="1191">21.754999999999999</cx:pt>
          <cx:pt idx="1192">32.395000000000003</cx:pt>
          <cx:pt idx="1193">36.575000000000003</cx:pt>
          <cx:pt idx="1194">21.754999999999999</cx:pt>
          <cx:pt idx="1195">27.93</cx:pt>
          <cx:pt idx="1196">30.02</cx:pt>
          <cx:pt idx="1197">33.549999999999997</cx:pt>
          <cx:pt idx="1198">29.355</cx:pt>
          <cx:pt idx="1199">25.800000000000001</cx:pt>
          <cx:pt idx="1200">24.32</cx:pt>
          <cx:pt idx="1201">40.375</cx:pt>
          <cx:pt idx="1202">32.109999999999999</cx:pt>
          <cx:pt idx="1203">32.299999999999997</cx:pt>
          <cx:pt idx="1204">27.280000000000001</cx:pt>
          <cx:pt idx="1205">17.859999999999999</cx:pt>
          <cx:pt idx="1206">34.799999999999997</cx:pt>
          <cx:pt idx="1207">33.399999999999999</cx:pt>
          <cx:pt idx="1208">25.555</cx:pt>
          <cx:pt idx="1209">37.100000000000001</cx:pt>
          <cx:pt idx="1210">30.875</cx:pt>
          <cx:pt idx="1211">34.100000000000001</cx:pt>
          <cx:pt idx="1212">21.469999999999999</cx:pt>
          <cx:pt idx="1213">33.299999999999997</cx:pt>
          <cx:pt idx="1214">31.254999999999999</cx:pt>
          <cx:pt idx="1215">39.140000000000001</cx:pt>
          <cx:pt idx="1216">25.079999999999998</cx:pt>
          <cx:pt idx="1217">37.289999999999999</cx:pt>
          <cx:pt idx="1218">34.600000000000001</cx:pt>
          <cx:pt idx="1219">30.210000000000001</cx:pt>
          <cx:pt idx="1220">21.945</cx:pt>
          <cx:pt idx="1221">24.969999999999999</cx:pt>
          <cx:pt idx="1222">25.300000000000001</cx:pt>
          <cx:pt idx="1223">24.420000000000002</cx:pt>
          <cx:pt idx="1224">23.940000000000001</cx:pt>
          <cx:pt idx="1225">39.82</cx:pt>
          <cx:pt idx="1226">16.815000000000001</cx:pt>
          <cx:pt idx="1227">37.18</cx:pt>
          <cx:pt idx="1228">34.43</cx:pt>
          <cx:pt idx="1229">30.305</cx:pt>
          <cx:pt idx="1230">34.484999999999999</cx:pt>
          <cx:pt idx="1231">21.800000000000001</cx:pt>
          <cx:pt idx="1232">24.605</cx:pt>
          <cx:pt idx="1233">23.300000000000001</cx:pt>
          <cx:pt idx="1234">27.829999999999998</cx:pt>
          <cx:pt idx="1235">31.065000000000001</cx:pt>
          <cx:pt idx="1236">21.66</cx:pt>
          <cx:pt idx="1237">28.215</cx:pt>
          <cx:pt idx="1238">22.704999999999998</cx:pt>
          <cx:pt idx="1239">42.130000000000003</cx:pt>
          <cx:pt idx="1240">41.799999999999997</cx:pt>
          <cx:pt idx="1241">36.960000000000001</cx:pt>
          <cx:pt idx="1242">21.280000000000001</cx:pt>
          <cx:pt idx="1243">33.109999999999999</cx:pt>
          <cx:pt idx="1244">33.329999999999998</cx:pt>
          <cx:pt idx="1245">24.300000000000001</cx:pt>
          <cx:pt idx="1246">25.699999999999999</cx:pt>
          <cx:pt idx="1247">29.399999999999999</cx:pt>
          <cx:pt idx="1248">39.82</cx:pt>
          <cx:pt idx="1249">33.630000000000003</cx:pt>
          <cx:pt idx="1250">29.829999999999998</cx:pt>
          <cx:pt idx="1251">19.800000000000001</cx:pt>
          <cx:pt idx="1252">27.300000000000001</cx:pt>
          <cx:pt idx="1253">29.300000000000001</cx:pt>
          <cx:pt idx="1254">27.719999999999999</cx:pt>
          <cx:pt idx="1255">37.899999999999999</cx:pt>
          <cx:pt idx="1256">36.384999999999998</cx:pt>
          <cx:pt idx="1257">27.645</cx:pt>
          <cx:pt idx="1258">37.715000000000003</cx:pt>
          <cx:pt idx="1259">23.18</cx:pt>
          <cx:pt idx="1260">20.52</cx:pt>
          <cx:pt idx="1261">37.100000000000001</cx:pt>
          <cx:pt idx="1262">28.050000000000001</cx:pt>
          <cx:pt idx="1263">29.899999999999999</cx:pt>
          <cx:pt idx="1264">33.344999999999999</cx:pt>
          <cx:pt idx="1265">23.760000000000002</cx:pt>
          <cx:pt idx="1266">30.5</cx:pt>
          <cx:pt idx="1267">31.065000000000001</cx:pt>
          <cx:pt idx="1268">33.299999999999997</cx:pt>
          <cx:pt idx="1269">27.5</cx:pt>
          <cx:pt idx="1270">33.914999999999999</cx:pt>
          <cx:pt idx="1271">34.484999999999999</cx:pt>
          <cx:pt idx="1272">25.52</cx:pt>
          <cx:pt idx="1273">27.609999999999999</cx:pt>
          <cx:pt idx="1274">27.059999999999999</cx:pt>
          <cx:pt idx="1275">23.699999999999999</cx:pt>
          <cx:pt idx="1276">30.399999999999999</cx:pt>
          <cx:pt idx="1277">29.734999999999999</cx:pt>
          <cx:pt idx="1278">29.925000000000001</cx:pt>
          <cx:pt idx="1279">26.789999999999999</cx:pt>
          <cx:pt idx="1280">33.329999999999998</cx:pt>
          <cx:pt idx="1281">27.645</cx:pt>
          <cx:pt idx="1282">21.66</cx:pt>
          <cx:pt idx="1283">30.030000000000001</cx:pt>
          <cx:pt idx="1284">36.299999999999997</cx:pt>
          <cx:pt idx="1285">24.32</cx:pt>
          <cx:pt idx="1286">17.289999999999999</cx:pt>
          <cx:pt idx="1287">25.899999999999999</cx:pt>
          <cx:pt idx="1288">39.399999999999999</cx:pt>
          <cx:pt idx="1289">34.32</cx:pt>
          <cx:pt idx="1290">19.949999999999999</cx:pt>
          <cx:pt idx="1291">34.899999999999999</cx:pt>
          <cx:pt idx="1292">23.210000000000001</cx:pt>
          <cx:pt idx="1293">25.745000000000001</cx:pt>
          <cx:pt idx="1294">25.175000000000001</cx:pt>
          <cx:pt idx="1295">22</cx:pt>
          <cx:pt idx="1296">26.125</cx:pt>
          <cx:pt idx="1297">26.510000000000002</cx:pt>
          <cx:pt idx="1298">27.454999999999998</cx:pt>
          <cx:pt idx="1299">25.745000000000001</cx:pt>
          <cx:pt idx="1300">30.359999999999999</cx:pt>
          <cx:pt idx="1301">30.875</cx:pt>
          <cx:pt idx="1302">20.800000000000001</cx:pt>
          <cx:pt idx="1303">27.800000000000001</cx:pt>
          <cx:pt idx="1304">24.605</cx:pt>
          <cx:pt idx="1305">27.719999999999999</cx:pt>
          <cx:pt idx="1306">21.850000000000001</cx:pt>
          <cx:pt idx="1307">28.120000000000001</cx:pt>
          <cx:pt idx="1308">30.199999999999999</cx:pt>
          <cx:pt idx="1309">32.200000000000003</cx:pt>
          <cx:pt idx="1310">26.315000000000001</cx:pt>
          <cx:pt idx="1311">26.695</cx:pt>
          <cx:pt idx="1312">42.899999999999999</cx:pt>
          <cx:pt idx="1313">34.700000000000003</cx:pt>
          <cx:pt idx="1314">23.655000000000001</cx:pt>
          <cx:pt idx="1315">28.309999999999999</cx:pt>
          <cx:pt idx="1316">20.600000000000001</cx:pt>
          <cx:pt idx="1317">53.130000000000003</cx:pt>
          <cx:pt idx="1318">39.710000000000001</cx:pt>
          <cx:pt idx="1319">26.315000000000001</cx:pt>
          <cx:pt idx="1320">31.065000000000001</cx:pt>
          <cx:pt idx="1321">26.695</cx:pt>
          <cx:pt idx="1322">38.829999999999998</cx:pt>
          <cx:pt idx="1323">40.369999999999997</cx:pt>
          <cx:pt idx="1324">25.934999999999999</cx:pt>
          <cx:pt idx="1325">33.534999999999997</cx:pt>
          <cx:pt idx="1326">32.869999999999997</cx:pt>
          <cx:pt idx="1327">30.030000000000001</cx:pt>
          <cx:pt idx="1328">24.225000000000001</cx:pt>
          <cx:pt idx="1329">38.600000000000001</cx:pt>
          <cx:pt idx="1330">25.739999999999998</cx:pt>
          <cx:pt idx="1331">33.399999999999999</cx:pt>
          <cx:pt idx="1332">44.700000000000003</cx:pt>
          <cx:pt idx="1333">30.969999999999999</cx:pt>
          <cx:pt idx="1334">31.920000000000002</cx:pt>
          <cx:pt idx="1335">36.850000000000001</cx:pt>
          <cx:pt idx="1336">25.800000000000001</cx:pt>
          <cx:pt idx="1337">29.07</cx:pt>
        </cx:lvl>
      </cx:numDim>
    </cx:data>
  </cx:chartData>
  <cx:chart>
    <cx:title pos="t" align="ctr" overlay="0">
      <cx:tx>
        <cx:txData>
          <cx:v>Histogram for BMI </cx:v>
        </cx:txData>
      </cx:tx>
      <cx:spPr>
        <a:solidFill>
          <a:schemeClr val="lt1"/>
        </a:solidFill>
        <a:ln w="12700" cap="flat" cmpd="sng" algn="ctr">
          <a:solidFill>
            <a:schemeClr val="accent2">
              <a:lumMod val="75000"/>
            </a:schemeClr>
          </a:solidFill>
          <a:prstDash val="solid"/>
          <a:miter lim="800000"/>
        </a:ln>
        <a:effectLst/>
      </cx:spPr>
      <cx:txPr>
        <a:bodyPr spcFirstLastPara="1" vertOverflow="ellipsis" horzOverflow="overflow" wrap="square" lIns="0" tIns="0" rIns="0" bIns="0" anchor="ctr" anchorCtr="1"/>
        <a:lstStyle/>
        <a:p>
          <a:pPr algn="ctr" rtl="0">
            <a:defRPr/>
          </a:pPr>
          <a:r>
            <a:rPr>
              <a:solidFill>
                <a:schemeClr val="dk1"/>
              </a:solidFill>
              <a:latin typeface="+mn-lt"/>
              <a:ea typeface="+mn-ea"/>
              <a:cs typeface="+mn-cs"/>
            </a:rPr>
            <a:t>Histogram for BMI </a:t>
          </a:r>
        </a:p>
      </cx:txPr>
    </cx:title>
    <cx:plotArea>
      <cx:plotAreaRegion>
        <cx:series layoutId="clusteredColumn" uniqueId="{7810022E-2643-4DF7-8A6E-7915887F9783}">
          <cx:tx>
            <cx:txData>
              <cx:f>' Q&amp;A-1(b)Historgram &amp;boxplot'!$A$9</cx:f>
              <cx:v>bmi</cx:v>
            </cx:txData>
          </cx:tx>
          <cx:dataLabels pos="inEnd">
            <cx:visibility seriesName="0" categoryName="0" value="1"/>
          </cx:dataLabels>
          <cx:dataId val="0"/>
          <cx:layoutPr>
            <cx:binning intervalClosed="r"/>
          </cx:layoutPr>
        </cx:series>
      </cx:plotAreaRegion>
      <cx:axis id="0">
        <cx:catScaling gapWidth="0"/>
        <cx:tickLabels/>
      </cx:axis>
      <cx:axis id="1" hidden="1">
        <cx:valScaling/>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Q&amp;A-1(b)Historgram &amp;boxplot'!$A$10:$A$1347</cx:f>
        <cx:lvl ptCount="1338" formatCode="General">
          <cx:pt idx="0">27.899999999999999</cx:pt>
          <cx:pt idx="1">33.770000000000003</cx:pt>
          <cx:pt idx="2">33</cx:pt>
          <cx:pt idx="3">22.704999999999998</cx:pt>
          <cx:pt idx="4">28.879999999999999</cx:pt>
          <cx:pt idx="5">25.739999999999998</cx:pt>
          <cx:pt idx="6">33.439999999999998</cx:pt>
          <cx:pt idx="7">27.739999999999998</cx:pt>
          <cx:pt idx="8">29.829999999999998</cx:pt>
          <cx:pt idx="9">25.84</cx:pt>
          <cx:pt idx="10">26.219999999999999</cx:pt>
          <cx:pt idx="11">26.289999999999999</cx:pt>
          <cx:pt idx="12">34.399999999999999</cx:pt>
          <cx:pt idx="13">39.82</cx:pt>
          <cx:pt idx="14">42.130000000000003</cx:pt>
          <cx:pt idx="15">24.600000000000001</cx:pt>
          <cx:pt idx="16">30.780000000000001</cx:pt>
          <cx:pt idx="17">23.844999999999999</cx:pt>
          <cx:pt idx="18">40.299999999999997</cx:pt>
          <cx:pt idx="19">35.299999999999997</cx:pt>
          <cx:pt idx="20">36.005000000000003</cx:pt>
          <cx:pt idx="21">32.399999999999999</cx:pt>
          <cx:pt idx="22">34.100000000000001</cx:pt>
          <cx:pt idx="23">31.920000000000002</cx:pt>
          <cx:pt idx="24">28.024999999999999</cx:pt>
          <cx:pt idx="25">27.719999999999999</cx:pt>
          <cx:pt idx="26">23.085000000000001</cx:pt>
          <cx:pt idx="27">32.774999999999999</cx:pt>
          <cx:pt idx="28">17.385000000000002</cx:pt>
          <cx:pt idx="29">36.299999999999997</cx:pt>
          <cx:pt idx="30">35.600000000000001</cx:pt>
          <cx:pt idx="31">26.315000000000001</cx:pt>
          <cx:pt idx="32">28.600000000000001</cx:pt>
          <cx:pt idx="33">28.309999999999999</cx:pt>
          <cx:pt idx="34">36.399999999999999</cx:pt>
          <cx:pt idx="35">20.425000000000001</cx:pt>
          <cx:pt idx="36">32.965000000000003</cx:pt>
          <cx:pt idx="37">20.800000000000001</cx:pt>
          <cx:pt idx="38">36.670000000000002</cx:pt>
          <cx:pt idx="39">39.899999999999999</cx:pt>
          <cx:pt idx="40">26.600000000000001</cx:pt>
          <cx:pt idx="41">36.630000000000003</cx:pt>
          <cx:pt idx="42">21.780000000000001</cx:pt>
          <cx:pt idx="43">30.800000000000001</cx:pt>
          <cx:pt idx="44">37.049999999999997</cx:pt>
          <cx:pt idx="45">37.299999999999997</cx:pt>
          <cx:pt idx="46">38.664999999999999</cx:pt>
          <cx:pt idx="47">34.770000000000003</cx:pt>
          <cx:pt idx="48">24.530000000000001</cx:pt>
          <cx:pt idx="49">35.200000000000003</cx:pt>
          <cx:pt idx="50">35.625</cx:pt>
          <cx:pt idx="51">33.630000000000003</cx:pt>
          <cx:pt idx="52">28</cx:pt>
          <cx:pt idx="53">34.43</cx:pt>
          <cx:pt idx="54">28.690000000000001</cx:pt>
          <cx:pt idx="55">36.954999999999998</cx:pt>
          <cx:pt idx="56">31.824999999999999</cx:pt>
          <cx:pt idx="57">31.68</cx:pt>
          <cx:pt idx="58">22.879999999999999</cx:pt>
          <cx:pt idx="59">37.335000000000001</cx:pt>
          <cx:pt idx="60">27.359999999999999</cx:pt>
          <cx:pt idx="61">33.659999999999997</cx:pt>
          <cx:pt idx="62">24.699999999999999</cx:pt>
          <cx:pt idx="63">25.934999999999999</cx:pt>
          <cx:pt idx="64">22.420000000000002</cx:pt>
          <cx:pt idx="65">28.899999999999999</cx:pt>
          <cx:pt idx="66">39.100000000000001</cx:pt>
          <cx:pt idx="67">26.315000000000001</cx:pt>
          <cx:pt idx="68">36.189999999999998</cx:pt>
          <cx:pt idx="69">23.98</cx:pt>
          <cx:pt idx="70">24.75</cx:pt>
          <cx:pt idx="71">28.5</cx:pt>
          <cx:pt idx="72">28.100000000000001</cx:pt>
          <cx:pt idx="73">32.009999999999998</cx:pt>
          <cx:pt idx="74">27.399999999999999</cx:pt>
          <cx:pt idx="75">34.009999999999998</cx:pt>
          <cx:pt idx="76">29.59</cx:pt>
          <cx:pt idx="77">35.530000000000001</cx:pt>
          <cx:pt idx="78">39.805</cx:pt>
          <cx:pt idx="79">32.965000000000003</cx:pt>
          <cx:pt idx="80">26.885000000000002</cx:pt>
          <cx:pt idx="81">38.284999999999997</cx:pt>
          <cx:pt idx="82">37.619999999999997</cx:pt>
          <cx:pt idx="83">41.229999999999997</cx:pt>
          <cx:pt idx="84">34.799999999999997</cx:pt>
          <cx:pt idx="85">22.895</cx:pt>
          <cx:pt idx="86">31.16</cx:pt>
          <cx:pt idx="87">27.199999999999999</cx:pt>
          <cx:pt idx="88">27.739999999999998</cx:pt>
          <cx:pt idx="89">26.98</cx:pt>
          <cx:pt idx="90">39.490000000000002</cx:pt>
          <cx:pt idx="91">24.795000000000002</cx:pt>
          <cx:pt idx="92">29.829999999999998</cx:pt>
          <cx:pt idx="93">34.770000000000003</cx:pt>
          <cx:pt idx="94">31.300000000000001</cx:pt>
          <cx:pt idx="95">37.619999999999997</cx:pt>
          <cx:pt idx="96">30.800000000000001</cx:pt>
          <cx:pt idx="97">38.280000000000001</cx:pt>
          <cx:pt idx="98">19.949999999999999</cx:pt>
          <cx:pt idx="99">19.300000000000001</cx:pt>
          <cx:pt idx="100">31.600000000000001</cx:pt>
          <cx:pt idx="101">25.460000000000001</cx:pt>
          <cx:pt idx="102">30.114999999999998</cx:pt>
          <cx:pt idx="103">29.920000000000002</cx:pt>
          <cx:pt idx="104">27.5</cx:pt>
          <cx:pt idx="105">28.024999999999999</cx:pt>
          <cx:pt idx="106">28.399999999999999</cx:pt>
          <cx:pt idx="107">30.875</cx:pt>
          <cx:pt idx="108">27.940000000000001</cx:pt>
          <cx:pt idx="109">35.090000000000003</cx:pt>
          <cx:pt idx="110">33.630000000000003</cx:pt>
          <cx:pt idx="111">29.699999999999999</cx:pt>
          <cx:pt idx="112">30.800000000000001</cx:pt>
          <cx:pt idx="113">35.719999999999999</cx:pt>
          <cx:pt idx="114">32.204999999999998</cx:pt>
          <cx:pt idx="115">28.594999999999999</cx:pt>
          <cx:pt idx="116">49.060000000000002</cx:pt>
          <cx:pt idx="117">27.940000000000001</cx:pt>
          <cx:pt idx="118">27.170000000000002</cx:pt>
          <cx:pt idx="119">23.370000000000001</cx:pt>
          <cx:pt idx="120">37.100000000000001</cx:pt>
          <cx:pt idx="121">23.75</cx:pt>
          <cx:pt idx="122">28.975000000000001</cx:pt>
          <cx:pt idx="123">31.350000000000001</cx:pt>
          <cx:pt idx="124">33.914999999999999</cx:pt>
          <cx:pt idx="125">28.785</cx:pt>
          <cx:pt idx="126">28.300000000000001</cx:pt>
          <cx:pt idx="127">37.399999999999999</cx:pt>
          <cx:pt idx="128">17.765000000000001</cx:pt>
          <cx:pt idx="129">34.700000000000003</cx:pt>
          <cx:pt idx="130">26.504999999999999</cx:pt>
          <cx:pt idx="131">22.039999999999999</cx:pt>
          <cx:pt idx="132">35.899999999999999</cx:pt>
          <cx:pt idx="133">25.555</cx:pt>
          <cx:pt idx="134">28.785</cx:pt>
          <cx:pt idx="135">28.050000000000001</cx:pt>
          <cx:pt idx="136">34.100000000000001</cx:pt>
          <cx:pt idx="137">25.175000000000001</cx:pt>
          <cx:pt idx="138">31.899999999999999</cx:pt>
          <cx:pt idx="139">36</cx:pt>
          <cx:pt idx="140">22.420000000000002</cx:pt>
          <cx:pt idx="141">32.490000000000002</cx:pt>
          <cx:pt idx="142">25.300000000000001</cx:pt>
          <cx:pt idx="143">29.734999999999999</cx:pt>
          <cx:pt idx="144">28.690000000000001</cx:pt>
          <cx:pt idx="145">38.829999999999998</cx:pt>
          <cx:pt idx="146">30.495000000000001</cx:pt>
          <cx:pt idx="147">37.729999999999997</cx:pt>
          <cx:pt idx="148">37.43</cx:pt>
          <cx:pt idx="149">28.399999999999999</cx:pt>
          <cx:pt idx="150">24.129999999999999</cx:pt>
          <cx:pt idx="151">29.699999999999999</cx:pt>
          <cx:pt idx="152">37.145000000000003</cx:pt>
          <cx:pt idx="153">23.370000000000001</cx:pt>
          <cx:pt idx="154">25.460000000000001</cx:pt>
          <cx:pt idx="155">39.520000000000003</cx:pt>
          <cx:pt idx="156">24.420000000000002</cx:pt>
          <cx:pt idx="157">25.175000000000001</cx:pt>
          <cx:pt idx="158">35.530000000000001</cx:pt>
          <cx:pt idx="159">27.829999999999998</cx:pt>
          <cx:pt idx="160">26.600000000000001</cx:pt>
          <cx:pt idx="161">36.850000000000001</cx:pt>
          <cx:pt idx="162">39.600000000000001</cx:pt>
          <cx:pt idx="163">29.800000000000001</cx:pt>
          <cx:pt idx="164">29.640000000000001</cx:pt>
          <cx:pt idx="165">28.215</cx:pt>
          <cx:pt idx="166">37</cx:pt>
          <cx:pt idx="167">33.155000000000001</cx:pt>
          <cx:pt idx="168">31.824999999999999</cx:pt>
          <cx:pt idx="169">18.905000000000001</cx:pt>
          <cx:pt idx="170">41.469999999999999</cx:pt>
          <cx:pt idx="171">30.300000000000001</cx:pt>
          <cx:pt idx="172">15.960000000000001</cx:pt>
          <cx:pt idx="173">34.799999999999997</cx:pt>
          <cx:pt idx="174">33.344999999999999</cx:pt>
          <cx:pt idx="175">37.700000000000003</cx:pt>
          <cx:pt idx="176">27.835000000000001</cx:pt>
          <cx:pt idx="177">29.199999999999999</cx:pt>
          <cx:pt idx="178">28.899999999999999</cx:pt>
          <cx:pt idx="179">33.155000000000001</cx:pt>
          <cx:pt idx="180">28.594999999999999</cx:pt>
          <cx:pt idx="181">38.280000000000001</cx:pt>
          <cx:pt idx="182">19.949999999999999</cx:pt>
          <cx:pt idx="183">26.41</cx:pt>
          <cx:pt idx="184">30.690000000000001</cx:pt>
          <cx:pt idx="185">41.895000000000003</cx:pt>
          <cx:pt idx="186">29.920000000000002</cx:pt>
          <cx:pt idx="187">30.899999999999999</cx:pt>
          <cx:pt idx="188">32.200000000000003</cx:pt>
          <cx:pt idx="189">32.109999999999999</cx:pt>
          <cx:pt idx="190">31.57</cx:pt>
          <cx:pt idx="191">26.199999999999999</cx:pt>
          <cx:pt idx="192">25.739999999999998</cx:pt>
          <cx:pt idx="193">26.600000000000001</cx:pt>
          <cx:pt idx="194">34.43</cx:pt>
          <cx:pt idx="195">30.59</cx:pt>
          <cx:pt idx="196">32.799999999999997</cx:pt>
          <cx:pt idx="197">28.600000000000001</cx:pt>
          <cx:pt idx="198">18.050000000000001</cx:pt>
          <cx:pt idx="199">39.329999999999998</cx:pt>
          <cx:pt idx="200">32.109999999999999</cx:pt>
          <cx:pt idx="201">32.229999999999997</cx:pt>
          <cx:pt idx="202">24.035</cx:pt>
          <cx:pt idx="203">36.079999999999998</cx:pt>
          <cx:pt idx="204">22.300000000000001</cx:pt>
          <cx:pt idx="205">28.879999999999999</cx:pt>
          <cx:pt idx="206">26.399999999999999</cx:pt>
          <cx:pt idx="207">27.739999999999998</cx:pt>
          <cx:pt idx="208">31.800000000000001</cx:pt>
          <cx:pt idx="209">41.229999999999997</cx:pt>
          <cx:pt idx="210">33</cx:pt>
          <cx:pt idx="211">30.875</cx:pt>
          <cx:pt idx="212">28.5</cx:pt>
          <cx:pt idx="213">26.73</cx:pt>
          <cx:pt idx="214">30.899999999999999</cx:pt>
          <cx:pt idx="215">37.100000000000001</cx:pt>
          <cx:pt idx="216">26.600000000000001</cx:pt>
          <cx:pt idx="217">23.100000000000001</cx:pt>
          <cx:pt idx="218">29.920000000000002</cx:pt>
          <cx:pt idx="219">23.210000000000001</cx:pt>
          <cx:pt idx="220">33.700000000000003</cx:pt>
          <cx:pt idx="221">33.25</cx:pt>
          <cx:pt idx="222">30.800000000000001</cx:pt>
          <cx:pt idx="223">34.799999999999997</cx:pt>
          <cx:pt idx="224">24.640000000000001</cx:pt>
          <cx:pt idx="225">33.880000000000003</cx:pt>
          <cx:pt idx="226">38.060000000000002</cx:pt>
          <cx:pt idx="227">41.909999999999997</cx:pt>
          <cx:pt idx="228">31.635000000000002</cx:pt>
          <cx:pt idx="229">25.460000000000001</cx:pt>
          <cx:pt idx="230">36.195</cx:pt>
          <cx:pt idx="231">27.829999999999998</cx:pt>
          <cx:pt idx="232">17.800000000000001</cx:pt>
          <cx:pt idx="233">27.5</cx:pt>
          <cx:pt idx="234">24.510000000000002</cx:pt>
          <cx:pt idx="235">22.219999999999999</cx:pt>
          <cx:pt idx="236">26.73</cx:pt>
          <cx:pt idx="237">38.390000000000001</cx:pt>
          <cx:pt idx="238">29.07</cx:pt>
          <cx:pt idx="239">38.060000000000002</cx:pt>
          <cx:pt idx="240">36.670000000000002</cx:pt>
          <cx:pt idx="241">22.135000000000002</cx:pt>
          <cx:pt idx="242">26.800000000000001</cx:pt>
          <cx:pt idx="243">35.299999999999997</cx:pt>
          <cx:pt idx="244">27.739999999999998</cx:pt>
          <cx:pt idx="245">30.02</cx:pt>
          <cx:pt idx="246">38.060000000000002</cx:pt>
          <cx:pt idx="247">35.859999999999999</cx:pt>
          <cx:pt idx="248">20.899999999999999</cx:pt>
          <cx:pt idx="249">28.975000000000001</cx:pt>
          <cx:pt idx="250">17.289999999999999</cx:pt>
          <cx:pt idx="251">32.200000000000003</cx:pt>
          <cx:pt idx="252">34.210000000000001</cx:pt>
          <cx:pt idx="253">30.300000000000001</cx:pt>
          <cx:pt idx="254">31.824999999999999</cx:pt>
          <cx:pt idx="255">25.364999999999998</cx:pt>
          <cx:pt idx="256">33.630000000000003</cx:pt>
          <cx:pt idx="257">40.149999999999999</cx:pt>
          <cx:pt idx="258">24.414999999999999</cx:pt>
          <cx:pt idx="259">31.920000000000002</cx:pt>
          <cx:pt idx="260">25.199999999999999</cx:pt>
          <cx:pt idx="261">26.84</cx:pt>
          <cx:pt idx="262">24.32</cx:pt>
          <cx:pt idx="263">36.954999999999998</cx:pt>
          <cx:pt idx="264">38.060000000000002</cx:pt>
          <cx:pt idx="265">42.350000000000001</cx:pt>
          <cx:pt idx="266">19.800000000000001</cx:pt>
          <cx:pt idx="267">32.395000000000003</cx:pt>
          <cx:pt idx="268">30.199999999999999</cx:pt>
          <cx:pt idx="269">25.84</cx:pt>
          <cx:pt idx="270">29.370000000000001</cx:pt>
          <cx:pt idx="271">34.200000000000003</cx:pt>
          <cx:pt idx="272">37.049999999999997</cx:pt>
          <cx:pt idx="273">27.454999999999998</cx:pt>
          <cx:pt idx="274">27.550000000000001</cx:pt>
          <cx:pt idx="275">26.600000000000001</cx:pt>
          <cx:pt idx="276">20.614999999999998</cx:pt>
          <cx:pt idx="277">24.300000000000001</cx:pt>
          <cx:pt idx="278">31.789999999999999</cx:pt>
          <cx:pt idx="279">21.559999999999999</cx:pt>
          <cx:pt idx="280">28.120000000000001</cx:pt>
          <cx:pt idx="281">40.564999999999998</cx:pt>
          <cx:pt idx="282">27.645</cx:pt>
          <cx:pt idx="283">32.395000000000003</cx:pt>
          <cx:pt idx="284">31.199999999999999</cx:pt>
          <cx:pt idx="285">26.620000000000001</cx:pt>
          <cx:pt idx="286">48.07</cx:pt>
          <cx:pt idx="287">26.219999999999999</cx:pt>
          <cx:pt idx="288">36.765000000000001</cx:pt>
          <cx:pt idx="289">26.399999999999999</cx:pt>
          <cx:pt idx="290">33.399999999999999</cx:pt>
          <cx:pt idx="291">29.640000000000001</cx:pt>
          <cx:pt idx="292">45.539999999999999</cx:pt>
          <cx:pt idx="293">28.82</cx:pt>
          <cx:pt idx="294">26.800000000000001</cx:pt>
          <cx:pt idx="295">22.989999999999998</cx:pt>
          <cx:pt idx="296">27.699999999999999</cx:pt>
          <cx:pt idx="297">25.41</cx:pt>
          <cx:pt idx="298">34.390000000000001</cx:pt>
          <cx:pt idx="299">28.879999999999999</cx:pt>
          <cx:pt idx="300">27.550000000000001</cx:pt>
          <cx:pt idx="301">22.609999999999999</cx:pt>
          <cx:pt idx="302">37.509999999999998</cx:pt>
          <cx:pt idx="303">33</cx:pt>
          <cx:pt idx="304">38</cx:pt>
          <cx:pt idx="305">33.344999999999999</cx:pt>
          <cx:pt idx="306">27.5</cx:pt>
          <cx:pt idx="307">33.329999999999998</cx:pt>
          <cx:pt idx="308">34.865000000000002</cx:pt>
          <cx:pt idx="309">33.060000000000002</cx:pt>
          <cx:pt idx="310">26.600000000000001</cx:pt>
          <cx:pt idx="311">24.699999999999999</cx:pt>
          <cx:pt idx="312">35.969999999999999</cx:pt>
          <cx:pt idx="313">35.859999999999999</cx:pt>
          <cx:pt idx="314">31.399999999999999</cx:pt>
          <cx:pt idx="315">33.25</cx:pt>
          <cx:pt idx="316">32.204999999999998</cx:pt>
          <cx:pt idx="317">32.774999999999999</cx:pt>
          <cx:pt idx="318">27.645</cx:pt>
          <cx:pt idx="319">37.335000000000001</cx:pt>
          <cx:pt idx="320">25.27</cx:pt>
          <cx:pt idx="321">29.640000000000001</cx:pt>
          <cx:pt idx="322">30.800000000000001</cx:pt>
          <cx:pt idx="323">40.945</cx:pt>
          <cx:pt idx="324">27.199999999999999</cx:pt>
          <cx:pt idx="325">34.104999999999997</cx:pt>
          <cx:pt idx="326">23.210000000000001</cx:pt>
          <cx:pt idx="327">36.479999999999997</cx:pt>
          <cx:pt idx="328">33.799999999999997</cx:pt>
          <cx:pt idx="329">36.700000000000003</cx:pt>
          <cx:pt idx="330">36.384999999999998</cx:pt>
          <cx:pt idx="331">27.359999999999999</cx:pt>
          <cx:pt idx="332">31.16</cx:pt>
          <cx:pt idx="333">28.785</cx:pt>
          <cx:pt idx="334">35.719999999999999</cx:pt>
          <cx:pt idx="335">34.5</cx:pt>
          <cx:pt idx="336">25.739999999999998</cx:pt>
          <cx:pt idx="337">27.550000000000001</cx:pt>
          <cx:pt idx="338">32.299999999999997</cx:pt>
          <cx:pt idx="339">27.719999999999999</cx:pt>
          <cx:pt idx="340">27.600000000000001</cx:pt>
          <cx:pt idx="341">30.02</cx:pt>
          <cx:pt idx="342">27.550000000000001</cx:pt>
          <cx:pt idx="343">36.765000000000001</cx:pt>
          <cx:pt idx="344">41.469999999999999</cx:pt>
          <cx:pt idx="345">29.260000000000002</cx:pt>
          <cx:pt idx="346">35.75</cx:pt>
          <cx:pt idx="347">33.344999999999999</cx:pt>
          <cx:pt idx="348">29.920000000000002</cx:pt>
          <cx:pt idx="349">27.835000000000001</cx:pt>
          <cx:pt idx="350">23.18</cx:pt>
          <cx:pt idx="351">25.600000000000001</cx:pt>
          <cx:pt idx="352">27.699999999999999</cx:pt>
          <cx:pt idx="353">35.244999999999997</cx:pt>
          <cx:pt idx="354">38.280000000000001</cx:pt>
          <cx:pt idx="355">27.600000000000001</cx:pt>
          <cx:pt idx="356">43.890000000000001</cx:pt>
          <cx:pt idx="357">29.829999999999998</cx:pt>
          <cx:pt idx="358">41.909999999999997</cx:pt>
          <cx:pt idx="359">20.789999999999999</cx:pt>
          <cx:pt idx="360">32.299999999999997</cx:pt>
          <cx:pt idx="361">30.5</cx:pt>
          <cx:pt idx="362">21.699999999999999</cx:pt>
          <cx:pt idx="363">26.399999999999999</cx:pt>
          <cx:pt idx="364">21.890000000000001</cx:pt>
          <cx:pt idx="365">30.780000000000001</cx:pt>
          <cx:pt idx="366">32.299999999999997</cx:pt>
          <cx:pt idx="367">24.984999999999999</cx:pt>
          <cx:pt idx="368">32.015000000000001</cx:pt>
          <cx:pt idx="369">30.399999999999999</cx:pt>
          <cx:pt idx="370">21.09</cx:pt>
          <cx:pt idx="371">22.23</cx:pt>
          <cx:pt idx="372">33.155000000000001</cx:pt>
          <cx:pt idx="373">32.899999999999999</cx:pt>
          <cx:pt idx="374">33.329999999999998</cx:pt>
          <cx:pt idx="375">28.309999999999999</cx:pt>
          <cx:pt idx="376">24.890000000000001</cx:pt>
          <cx:pt idx="377">40.149999999999999</cx:pt>
          <cx:pt idx="378">30.114999999999998</cx:pt>
          <cx:pt idx="379">31.460000000000001</cx:pt>
          <cx:pt idx="380">17.954999999999998</cx:pt>
          <cx:pt idx="381">30.684999999999999</cx:pt>
          <cx:pt idx="382">33</cx:pt>
          <cx:pt idx="383">43.340000000000003</cx:pt>
          <cx:pt idx="384">22.135000000000002</cx:pt>
          <cx:pt idx="385">34.399999999999999</cx:pt>
          <cx:pt idx="386">39.049999999999997</cx:pt>
          <cx:pt idx="387">25.364999999999998</cx:pt>
          <cx:pt idx="388">22.609999999999999</cx:pt>
          <cx:pt idx="389">30.210000000000001</cx:pt>
          <cx:pt idx="390">35.625</cx:pt>
          <cx:pt idx="391">37.43</cx:pt>
          <cx:pt idx="392">31.445</cx:pt>
          <cx:pt idx="393">31.350000000000001</cx:pt>
          <cx:pt idx="394">32.299999999999997</cx:pt>
          <cx:pt idx="395">19.855</cx:pt>
          <cx:pt idx="396">34.399999999999999</cx:pt>
          <cx:pt idx="397">31.02</cx:pt>
          <cx:pt idx="398">25.600000000000001</cx:pt>
          <cx:pt idx="399">38.170000000000002</cx:pt>
          <cx:pt idx="400">20.600000000000001</cx:pt>
          <cx:pt idx="401">47.520000000000003</cx:pt>
          <cx:pt idx="402">32.965000000000003</cx:pt>
          <cx:pt idx="403">32.299999999999997</cx:pt>
          <cx:pt idx="404">20.399999999999999</cx:pt>
          <cx:pt idx="405">38.380000000000003</cx:pt>
          <cx:pt idx="406">24.309999999999999</cx:pt>
          <cx:pt idx="407">23.600000000000001</cx:pt>
          <cx:pt idx="408">21.120000000000001</cx:pt>
          <cx:pt idx="409">30.030000000000001</cx:pt>
          <cx:pt idx="410">17.48</cx:pt>
          <cx:pt idx="411">20.234999999999999</cx:pt>
          <cx:pt idx="412">17.195</cx:pt>
          <cx:pt idx="413">23.899999999999999</cx:pt>
          <cx:pt idx="414">35.149999999999999</cx:pt>
          <cx:pt idx="415">35.640000000000001</cx:pt>
          <cx:pt idx="416">34.100000000000001</cx:pt>
          <cx:pt idx="417">22.600000000000001</cx:pt>
          <cx:pt idx="418">39.159999999999997</cx:pt>
          <cx:pt idx="419">26.98</cx:pt>
          <cx:pt idx="420">33.880000000000003</cx:pt>
          <cx:pt idx="421">35.859999999999999</cx:pt>
          <cx:pt idx="422">32.774999999999999</cx:pt>
          <cx:pt idx="423">30.59</cx:pt>
          <cx:pt idx="424">30.199999999999999</cx:pt>
          <cx:pt idx="425">24.309999999999999</cx:pt>
          <cx:pt idx="426">27.265000000000001</cx:pt>
          <cx:pt idx="427">29.164999999999999</cx:pt>
          <cx:pt idx="428">16.815000000000001</cx:pt>
          <cx:pt idx="429">30.399999999999999</cx:pt>
          <cx:pt idx="430">33.100000000000001</cx:pt>
          <cx:pt idx="431">20.234999999999999</cx:pt>
          <cx:pt idx="432">26.899999999999999</cx:pt>
          <cx:pt idx="433">30.5</cx:pt>
          <cx:pt idx="434">28.594999999999999</cx:pt>
          <cx:pt idx="435">33.109999999999999</cx:pt>
          <cx:pt idx="436">31.73</cx:pt>
          <cx:pt idx="437">28.899999999999999</cx:pt>
          <cx:pt idx="438">46.75</cx:pt>
          <cx:pt idx="439">29.449999999999999</cx:pt>
          <cx:pt idx="440">32.68</cx:pt>
          <cx:pt idx="441">33.5</cx:pt>
          <cx:pt idx="442">43.009999999999998</cx:pt>
          <cx:pt idx="443">36.520000000000003</cx:pt>
          <cx:pt idx="444">26.695</cx:pt>
          <cx:pt idx="445">33.100000000000001</cx:pt>
          <cx:pt idx="446">29.640000000000001</cx:pt>
          <cx:pt idx="447">25.649999999999999</cx:pt>
          <cx:pt idx="448">29.600000000000001</cx:pt>
          <cx:pt idx="449">38.600000000000001</cx:pt>
          <cx:pt idx="450">29.600000000000001</cx:pt>
          <cx:pt idx="451">24.129999999999999</cx:pt>
          <cx:pt idx="452">23.399999999999999</cx:pt>
          <cx:pt idx="453">29.734999999999999</cx:pt>
          <cx:pt idx="454">46.530000000000001</cx:pt>
          <cx:pt idx="455">37.399999999999999</cx:pt>
          <cx:pt idx="456">30.140000000000001</cx:pt>
          <cx:pt idx="457">30.495000000000001</cx:pt>
          <cx:pt idx="458">39.600000000000001</cx:pt>
          <cx:pt idx="459">33</cx:pt>
          <cx:pt idx="460">36.630000000000003</cx:pt>
          <cx:pt idx="461">30</cx:pt>
          <cx:pt idx="462">38.094999999999999</cx:pt>
          <cx:pt idx="463">25.934999999999999</cx:pt>
          <cx:pt idx="464">25.175000000000001</cx:pt>
          <cx:pt idx="465">28.379999999999999</cx:pt>
          <cx:pt idx="466">28.699999999999999</cx:pt>
          <cx:pt idx="467">33.82</cx:pt>
          <cx:pt idx="468">24.32</cx:pt>
          <cx:pt idx="469">24.09</cx:pt>
          <cx:pt idx="470">32.670000000000002</cx:pt>
          <cx:pt idx="471">30.114999999999998</cx:pt>
          <cx:pt idx="472">29.800000000000001</cx:pt>
          <cx:pt idx="473">33.344999999999999</cx:pt>
          <cx:pt idx="474">25.100000000000001</cx:pt>
          <cx:pt idx="475">28.309999999999999</cx:pt>
          <cx:pt idx="476">28.5</cx:pt>
          <cx:pt idx="477">35.625</cx:pt>
          <cx:pt idx="478">36.850000000000001</cx:pt>
          <cx:pt idx="479">32.560000000000002</cx:pt>
          <cx:pt idx="480">41.325000000000003</cx:pt>
          <cx:pt idx="481">37.509999999999998</cx:pt>
          <cx:pt idx="482">31.350000000000001</cx:pt>
          <cx:pt idx="483">39.5</cx:pt>
          <cx:pt idx="484">34.299999999999997</cx:pt>
          <cx:pt idx="485">31.065000000000001</cx:pt>
          <cx:pt idx="486">21.469999999999999</cx:pt>
          <cx:pt idx="487">28.699999999999999</cx:pt>
          <cx:pt idx="488">38.060000000000002</cx:pt>
          <cx:pt idx="489">31.16</cx:pt>
          <cx:pt idx="490">32.899999999999999</cx:pt>
          <cx:pt idx="491">25.079999999999998</cx:pt>
          <cx:pt idx="492">25.079999999999998</cx:pt>
          <cx:pt idx="493">43.399999999999999</cx:pt>
          <cx:pt idx="494">25.699999999999999</cx:pt>
          <cx:pt idx="495">27.93</cx:pt>
          <cx:pt idx="496">23.600000000000001</cx:pt>
          <cx:pt idx="497">28.699999999999999</cx:pt>
          <cx:pt idx="498">23.98</cx:pt>
          <cx:pt idx="499">39.200000000000003</cx:pt>
          <cx:pt idx="500">34.399999999999999</cx:pt>
          <cx:pt idx="501">26.030000000000001</cx:pt>
          <cx:pt idx="502">23.210000000000001</cx:pt>
          <cx:pt idx="503">30.25</cx:pt>
          <cx:pt idx="504">28.93</cx:pt>
          <cx:pt idx="505">30.875</cx:pt>
          <cx:pt idx="506">31.350000000000001</cx:pt>
          <cx:pt idx="507">23.75</cx:pt>
          <cx:pt idx="508">25.27</cx:pt>
          <cx:pt idx="509">28.699999999999999</cx:pt>
          <cx:pt idx="510">32.109999999999999</cx:pt>
          <cx:pt idx="511">33.659999999999997</cx:pt>
          <cx:pt idx="512">22.420000000000002</cx:pt>
          <cx:pt idx="513">30.399999999999999</cx:pt>
          <cx:pt idx="514">28.300000000000001</cx:pt>
          <cx:pt idx="515">35.700000000000003</cx:pt>
          <cx:pt idx="516">35.310000000000002</cx:pt>
          <cx:pt idx="517">30.495000000000001</cx:pt>
          <cx:pt idx="518">31</cx:pt>
          <cx:pt idx="519">30.875</cx:pt>
          <cx:pt idx="520">27.359999999999999</cx:pt>
          <cx:pt idx="521">44.219999999999999</cx:pt>
          <cx:pt idx="522">33.914999999999999</cx:pt>
          <cx:pt idx="523">37.729999999999997</cx:pt>
          <cx:pt idx="524">26.07</cx:pt>
          <cx:pt idx="525">33.880000000000003</cx:pt>
          <cx:pt idx="526">30.59</cx:pt>
          <cx:pt idx="527">25.800000000000001</cx:pt>
          <cx:pt idx="528">39.424999999999997</cx:pt>
          <cx:pt idx="529">25.460000000000001</cx:pt>
          <cx:pt idx="530">42.130000000000003</cx:pt>
          <cx:pt idx="531">31.73</cx:pt>
          <cx:pt idx="532">29.699999999999999</cx:pt>
          <cx:pt idx="533">36.189999999999998</cx:pt>
          <cx:pt idx="534">40.479999999999997</cx:pt>
          <cx:pt idx="535">28.024999999999999</cx:pt>
          <cx:pt idx="536">38.899999999999999</cx:pt>
          <cx:pt idx="537">30.199999999999999</cx:pt>
          <cx:pt idx="538">28.050000000000001</cx:pt>
          <cx:pt idx="539">31.350000000000001</cx:pt>
          <cx:pt idx="540">38</cx:pt>
          <cx:pt idx="541">31.789999999999999</cx:pt>
          <cx:pt idx="542">36.299999999999997</cx:pt>
          <cx:pt idx="543">47.409999999999997</cx:pt>
          <cx:pt idx="544">30.210000000000001</cx:pt>
          <cx:pt idx="545">25.84</cx:pt>
          <cx:pt idx="546">35.435000000000002</cx:pt>
          <cx:pt idx="547">46.700000000000003</cx:pt>
          <cx:pt idx="548">28.594999999999999</cx:pt>
          <cx:pt idx="549">46.200000000000003</cx:pt>
          <cx:pt idx="550">30.800000000000001</cx:pt>
          <cx:pt idx="551">28.93</cx:pt>
          <cx:pt idx="552">21.399999999999999</cx:pt>
          <cx:pt idx="553">31.73</cx:pt>
          <cx:pt idx="554">41.325000000000003</cx:pt>
          <cx:pt idx="555">23.800000000000001</cx:pt>
          <cx:pt idx="556">33.439999999999998</cx:pt>
          <cx:pt idx="557">34.210000000000001</cx:pt>
          <cx:pt idx="558">34.104999999999997</cx:pt>
          <cx:pt idx="559">35.530000000000001</cx:pt>
          <cx:pt idx="560">19.949999999999999</cx:pt>
          <cx:pt idx="561">32.68</cx:pt>
          <cx:pt idx="562">30.5</cx:pt>
          <cx:pt idx="563">44.770000000000003</cx:pt>
          <cx:pt idx="564">32.119999999999997</cx:pt>
          <cx:pt idx="565">30.495000000000001</cx:pt>
          <cx:pt idx="566">40.564999999999998</cx:pt>
          <cx:pt idx="567">30.59</cx:pt>
          <cx:pt idx="568">31.899999999999999</cx:pt>
          <cx:pt idx="569">40.564999999999998</cx:pt>
          <cx:pt idx="570">29.100000000000001</cx:pt>
          <cx:pt idx="571">37.289999999999999</cx:pt>
          <cx:pt idx="572">43.119999999999997</cx:pt>
          <cx:pt idx="573">36.859999999999999</cx:pt>
          <cx:pt idx="574">34.295000000000002</cx:pt>
          <cx:pt idx="575">27.170000000000002</cx:pt>
          <cx:pt idx="576">26.84</cx:pt>
          <cx:pt idx="577">38.094999999999999</cx:pt>
          <cx:pt idx="578">30.199999999999999</cx:pt>
          <cx:pt idx="579">23.465</cx:pt>
          <cx:pt idx="580">25.460000000000001</cx:pt>
          <cx:pt idx="581">30.59</cx:pt>
          <cx:pt idx="582">45.43</cx:pt>
          <cx:pt idx="583">23.649999999999999</cx:pt>
          <cx:pt idx="584">20.699999999999999</cx:pt>
          <cx:pt idx="585">28.27</cx:pt>
          <cx:pt idx="586">20.234999999999999</cx:pt>
          <cx:pt idx="587">30.210000000000001</cx:pt>
          <cx:pt idx="588">35.909999999999997</cx:pt>
          <cx:pt idx="589">30.690000000000001</cx:pt>
          <cx:pt idx="590">29</cx:pt>
          <cx:pt idx="591">19.57</cx:pt>
          <cx:pt idx="592">31.129999999999999</cx:pt>
          <cx:pt idx="593">21.850000000000001</cx:pt>
          <cx:pt idx="594">40.259999999999998</cx:pt>
          <cx:pt idx="595">33.725000000000001</cx:pt>
          <cx:pt idx="596">29.48</cx:pt>
          <cx:pt idx="597">33.25</cx:pt>
          <cx:pt idx="598">32.600000000000001</cx:pt>
          <cx:pt idx="599">37.524999999999999</cx:pt>
          <cx:pt idx="600">39.159999999999997</cx:pt>
          <cx:pt idx="601">31.635000000000002</cx:pt>
          <cx:pt idx="602">25.300000000000001</cx:pt>
          <cx:pt idx="603">39.049999999999997</cx:pt>
          <cx:pt idx="604">28.309999999999999</cx:pt>
          <cx:pt idx="605">34.100000000000001</cx:pt>
          <cx:pt idx="606">25.175000000000001</cx:pt>
          <cx:pt idx="607">23.655000000000001</cx:pt>
          <cx:pt idx="608">26.98</cx:pt>
          <cx:pt idx="609">37.799999999999997</cx:pt>
          <cx:pt idx="610">29.370000000000001</cx:pt>
          <cx:pt idx="611">34.799999999999997</cx:pt>
          <cx:pt idx="612">33.155000000000001</cx:pt>
          <cx:pt idx="613">19</cx:pt>
          <cx:pt idx="614">33</cx:pt>
          <cx:pt idx="615">36.630000000000003</cx:pt>
          <cx:pt idx="616">28.594999999999999</cx:pt>
          <cx:pt idx="617">25.600000000000001</cx:pt>
          <cx:pt idx="618">33.109999999999999</cx:pt>
          <cx:pt idx="619">37.100000000000001</cx:pt>
          <cx:pt idx="620">31.399999999999999</cx:pt>
          <cx:pt idx="621">34.100000000000001</cx:pt>
          <cx:pt idx="622">21.300000000000001</cx:pt>
          <cx:pt idx="623">33.534999999999997</cx:pt>
          <cx:pt idx="624">28.785</cx:pt>
          <cx:pt idx="625">26.030000000000001</cx:pt>
          <cx:pt idx="626">28.879999999999999</cx:pt>
          <cx:pt idx="627">42.460000000000001</cx:pt>
          <cx:pt idx="628">38</cx:pt>
          <cx:pt idx="629">38.950000000000003</cx:pt>
          <cx:pt idx="630">36.100000000000001</cx:pt>
          <cx:pt idx="631">29.300000000000001</cx:pt>
          <cx:pt idx="632">35.530000000000001</cx:pt>
          <cx:pt idx="633">22.704999999999998</cx:pt>
          <cx:pt idx="634">39.700000000000003</cx:pt>
          <cx:pt idx="635">38.189999999999998</cx:pt>
          <cx:pt idx="636">24.510000000000002</cx:pt>
          <cx:pt idx="637">38.094999999999999</cx:pt>
          <cx:pt idx="638">26.41</cx:pt>
          <cx:pt idx="639">33.659999999999997</cx:pt>
          <cx:pt idx="640">42.399999999999999</cx:pt>
          <cx:pt idx="641">28.309999999999999</cx:pt>
          <cx:pt idx="642">33.914999999999999</cx:pt>
          <cx:pt idx="643">34.960000000000001</cx:pt>
          <cx:pt idx="644">35.310000000000002</cx:pt>
          <cx:pt idx="645">30.780000000000001</cx:pt>
          <cx:pt idx="646">26.219999999999999</cx:pt>
          <cx:pt idx="647">23.370000000000001</cx:pt>
          <cx:pt idx="648">28.5</cx:pt>
          <cx:pt idx="649">32.965000000000003</cx:pt>
          <cx:pt idx="650">42.68</cx:pt>
          <cx:pt idx="651">39.600000000000001</cx:pt>
          <cx:pt idx="652">31.129999999999999</cx:pt>
          <cx:pt idx="653">36.299999999999997</cx:pt>
          <cx:pt idx="654">35.200000000000003</cx:pt>
          <cx:pt idx="655">25.300000000000001</cx:pt>
          <cx:pt idx="656">42.399999999999999</cx:pt>
          <cx:pt idx="657">33.155000000000001</cx:pt>
          <cx:pt idx="658">35.909999999999997</cx:pt>
          <cx:pt idx="659">28.785</cx:pt>
          <cx:pt idx="660">46.530000000000001</cx:pt>
          <cx:pt idx="661">23.98</cx:pt>
          <cx:pt idx="662">31.539999999999999</cx:pt>
          <cx:pt idx="663">33.659999999999997</cx:pt>
          <cx:pt idx="664">22.989999999999998</cx:pt>
          <cx:pt idx="665">38.060000000000002</cx:pt>
          <cx:pt idx="666">28.699999999999999</cx:pt>
          <cx:pt idx="667">32.774999999999999</cx:pt>
          <cx:pt idx="668">32.015000000000001</cx:pt>
          <cx:pt idx="669">29.809999999999999</cx:pt>
          <cx:pt idx="670">31.57</cx:pt>
          <cx:pt idx="671">31.16</cx:pt>
          <cx:pt idx="672">29.699999999999999</cx:pt>
          <cx:pt idx="673">31.02</cx:pt>
          <cx:pt idx="674">43.890000000000001</cx:pt>
          <cx:pt idx="675">21.375</cx:pt>
          <cx:pt idx="676">40.810000000000002</cx:pt>
          <cx:pt idx="677">31.350000000000001</cx:pt>
          <cx:pt idx="678">36.100000000000001</cx:pt>
          <cx:pt idx="679">23.18</cx:pt>
          <cx:pt idx="680">17.399999999999999</cx:pt>
          <cx:pt idx="681">20.300000000000001</cx:pt>
          <cx:pt idx="682">35.299999999999997</cx:pt>
          <cx:pt idx="683">24.32</cx:pt>
          <cx:pt idx="684">18.5</cx:pt>
          <cx:pt idx="685">26.41</cx:pt>
          <cx:pt idx="686">26.125</cx:pt>
          <cx:pt idx="687">41.689999999999998</cx:pt>
          <cx:pt idx="688">24.100000000000001</cx:pt>
          <cx:pt idx="689">31.129999999999999</cx:pt>
          <cx:pt idx="690">27.359999999999999</cx:pt>
          <cx:pt idx="691">36.200000000000003</cx:pt>
          <cx:pt idx="692">32.395000000000003</cx:pt>
          <cx:pt idx="693">23.655000000000001</cx:pt>
          <cx:pt idx="694">34.799999999999997</cx:pt>
          <cx:pt idx="695">40.185000000000002</cx:pt>
          <cx:pt idx="696">32.299999999999997</cx:pt>
          <cx:pt idx="697">35.75</cx:pt>
          <cx:pt idx="698">33.725000000000001</cx:pt>
          <cx:pt idx="699">39.270000000000003</cx:pt>
          <cx:pt idx="700">34.869999999999997</cx:pt>
          <cx:pt idx="701">44.744999999999997</cx:pt>
          <cx:pt idx="702">41.469999999999999</cx:pt>
          <cx:pt idx="703">26.41</cx:pt>
          <cx:pt idx="704">29.545000000000002</cx:pt>
          <cx:pt idx="705">32.899999999999999</cx:pt>
          <cx:pt idx="706">38.060000000000002</cx:pt>
          <cx:pt idx="707">28.690000000000001</cx:pt>
          <cx:pt idx="708">30.495000000000001</cx:pt>
          <cx:pt idx="709">27.739999999999998</cx:pt>
          <cx:pt idx="710">35.200000000000003</cx:pt>
          <cx:pt idx="711">23.539999999999999</cx:pt>
          <cx:pt idx="712">30.684999999999999</cx:pt>
          <cx:pt idx="713">40.469999999999999</cx:pt>
          <cx:pt idx="714">22.600000000000001</cx:pt>
          <cx:pt idx="715">28.899999999999999</cx:pt>
          <cx:pt idx="716">22.609999999999999</cx:pt>
          <cx:pt idx="717">24.32</cx:pt>
          <cx:pt idx="718">36.670000000000002</cx:pt>
          <cx:pt idx="719">33.439999999999998</cx:pt>
          <cx:pt idx="720">40.659999999999997</cx:pt>
          <cx:pt idx="721">36.600000000000001</cx:pt>
          <cx:pt idx="722">37.399999999999999</cx:pt>
          <cx:pt idx="723">35.399999999999999</cx:pt>
          <cx:pt idx="724">27.074999999999999</cx:pt>
          <cx:pt idx="725">39.049999999999997</cx:pt>
          <cx:pt idx="726">28.405000000000001</cx:pt>
          <cx:pt idx="727">21.754999999999999</cx:pt>
          <cx:pt idx="728">40.280000000000001</cx:pt>
          <cx:pt idx="729">36.079999999999998</cx:pt>
          <cx:pt idx="730">24.420000000000002</cx:pt>
          <cx:pt idx="731">21.399999999999999</cx:pt>
          <cx:pt idx="732">30.100000000000001</cx:pt>
          <cx:pt idx="733">27.265000000000001</cx:pt>
          <cx:pt idx="734">32.100000000000001</cx:pt>
          <cx:pt idx="735">34.770000000000003</cx:pt>
          <cx:pt idx="736">38.390000000000001</cx:pt>
          <cx:pt idx="737">23.699999999999999</cx:pt>
          <cx:pt idx="738">31.73</cx:pt>
          <cx:pt idx="739">35.5</cx:pt>
          <cx:pt idx="740">24.035</cx:pt>
          <cx:pt idx="741">29.149999999999999</cx:pt>
          <cx:pt idx="742">34.104999999999997</cx:pt>
          <cx:pt idx="743">26.620000000000001</cx:pt>
          <cx:pt idx="744">26.41</cx:pt>
          <cx:pt idx="745">30.114999999999998</cx:pt>
          <cx:pt idx="746">27</cx:pt>
          <cx:pt idx="747">21.754999999999999</cx:pt>
          <cx:pt idx="748">36</cx:pt>
          <cx:pt idx="749">30.875</cx:pt>
          <cx:pt idx="750">26.399999999999999</cx:pt>
          <cx:pt idx="751">28.975000000000001</cx:pt>
          <cx:pt idx="752">37.905000000000001</cx:pt>
          <cx:pt idx="753">22.77</cx:pt>
          <cx:pt idx="754">33.630000000000003</cx:pt>
          <cx:pt idx="755">27.645</cx:pt>
          <cx:pt idx="756">22.800000000000001</cx:pt>
          <cx:pt idx="757">27.829999999999998</cx:pt>
          <cx:pt idx="758">37.43</cx:pt>
          <cx:pt idx="759">38.170000000000002</cx:pt>
          <cx:pt idx="760">34.579999999999998</cx:pt>
          <cx:pt idx="761">35.200000000000003</cx:pt>
          <cx:pt idx="762">27.100000000000001</cx:pt>
          <cx:pt idx="763">26.030000000000001</cx:pt>
          <cx:pt idx="764">25.175000000000001</cx:pt>
          <cx:pt idx="765">31.824999999999999</cx:pt>
          <cx:pt idx="766">32.299999999999997</cx:pt>
          <cx:pt idx="767">29</cx:pt>
          <cx:pt idx="768">39.700000000000003</cx:pt>
          <cx:pt idx="769">19.475000000000001</cx:pt>
          <cx:pt idx="770">36.100000000000001</cx:pt>
          <cx:pt idx="771">26.699999999999999</cx:pt>
          <cx:pt idx="772">36.479999999999997</cx:pt>
          <cx:pt idx="773">28.879999999999999</cx:pt>
          <cx:pt idx="774">34.200000000000003</cx:pt>
          <cx:pt idx="775">33.329999999999998</cx:pt>
          <cx:pt idx="776">32.299999999999997</cx:pt>
          <cx:pt idx="777">39.805</cx:pt>
          <cx:pt idx="778">34.32</cx:pt>
          <cx:pt idx="779">28.879999999999999</cx:pt>
          <cx:pt idx="780">24.399999999999999</cx:pt>
          <cx:pt idx="781">41.140000000000001</cx:pt>
          <cx:pt idx="782">35.969999999999999</cx:pt>
          <cx:pt idx="783">27.600000000000001</cx:pt>
          <cx:pt idx="784">29.260000000000002</cx:pt>
          <cx:pt idx="785">27.699999999999999</cx:pt>
          <cx:pt idx="786">36.954999999999998</cx:pt>
          <cx:pt idx="787">36.859999999999999</cx:pt>
          <cx:pt idx="788">22.515000000000001</cx:pt>
          <cx:pt idx="789">29.920000000000002</cx:pt>
          <cx:pt idx="790">41.799999999999997</cx:pt>
          <cx:pt idx="791">27.600000000000001</cx:pt>
          <cx:pt idx="792">23.18</cx:pt>
          <cx:pt idx="793">20.899999999999999</cx:pt>
          <cx:pt idx="794">31.920000000000002</cx:pt>
          <cx:pt idx="795">28.5</cx:pt>
          <cx:pt idx="796">44.219999999999999</cx:pt>
          <cx:pt idx="797">22.895</cx:pt>
          <cx:pt idx="798">33.100000000000001</cx:pt>
          <cx:pt idx="799">24.795000000000002</cx:pt>
          <cx:pt idx="800">26.18</cx:pt>
          <cx:pt idx="801">35.969999999999999</cx:pt>
          <cx:pt idx="802">22.300000000000001</cx:pt>
          <cx:pt idx="803">42.240000000000002</cx:pt>
          <cx:pt idx="804">26.510000000000002</cx:pt>
          <cx:pt idx="805">35.814999999999998</cx:pt>
          <cx:pt idx="806">41.420000000000002</cx:pt>
          <cx:pt idx="807">36.575000000000003</cx:pt>
          <cx:pt idx="808">30.140000000000001</cx:pt>
          <cx:pt idx="809">25.84</cx:pt>
          <cx:pt idx="810">30.800000000000001</cx:pt>
          <cx:pt idx="811">42.939999999999998</cx:pt>
          <cx:pt idx="812">21.010000000000002</cx:pt>
          <cx:pt idx="813">22.515000000000001</cx:pt>
          <cx:pt idx="814">34.43</cx:pt>
          <cx:pt idx="815">31.460000000000001</cx:pt>
          <cx:pt idx="816">24.225000000000001</cx:pt>
          <cx:pt idx="817">37.100000000000001</cx:pt>
          <cx:pt idx="818">26.125</cx:pt>
          <cx:pt idx="819">35.530000000000001</cx:pt>
          <cx:pt idx="820">33.700000000000003</cx:pt>
          <cx:pt idx="821">17.670000000000002</cx:pt>
          <cx:pt idx="822">31.129999999999999</cx:pt>
          <cx:pt idx="823">29.809999999999999</cx:pt>
          <cx:pt idx="824">24.32</cx:pt>
          <cx:pt idx="825">31.824999999999999</cx:pt>
          <cx:pt idx="826">31.789999999999999</cx:pt>
          <cx:pt idx="827">28.024999999999999</cx:pt>
          <cx:pt idx="828">30.780000000000001</cx:pt>
          <cx:pt idx="829">21.850000000000001</cx:pt>
          <cx:pt idx="830">33.100000000000001</cx:pt>
          <cx:pt idx="831">25.84</cx:pt>
          <cx:pt idx="832">23.844999999999999</cx:pt>
          <cx:pt idx="833">34.390000000000001</cx:pt>
          <cx:pt idx="834">33.82</cx:pt>
          <cx:pt idx="835">35.969999999999999</cx:pt>
          <cx:pt idx="836">31.5</cx:pt>
          <cx:pt idx="837">28.309999999999999</cx:pt>
          <cx:pt idx="838">23.465</cx:pt>
          <cx:pt idx="839">31.350000000000001</cx:pt>
          <cx:pt idx="840">31.100000000000001</cx:pt>
          <cx:pt idx="841">24.699999999999999</cx:pt>
          <cx:pt idx="842">32.780000000000001</cx:pt>
          <cx:pt idx="843">29.809999999999999</cx:pt>
          <cx:pt idx="844">30.495000000000001</cx:pt>
          <cx:pt idx="845">32.450000000000003</cx:pt>
          <cx:pt idx="846">34.200000000000003</cx:pt>
          <cx:pt idx="847">50.380000000000003</cx:pt>
          <cx:pt idx="848">24.100000000000001</cx:pt>
          <cx:pt idx="849">32.774999999999999</cx:pt>
          <cx:pt idx="850">30.780000000000001</cx:pt>
          <cx:pt idx="851">32.299999999999997</cx:pt>
          <cx:pt idx="852">35.530000000000001</cx:pt>
          <cx:pt idx="853">23.75</cx:pt>
          <cx:pt idx="854">23.844999999999999</cx:pt>
          <cx:pt idx="855">29.600000000000001</cx:pt>
          <cx:pt idx="856">33.109999999999999</cx:pt>
          <cx:pt idx="857">24.129999999999999</cx:pt>
          <cx:pt idx="858">32.229999999999997</cx:pt>
          <cx:pt idx="859">28.100000000000001</cx:pt>
          <cx:pt idx="860">47.600000000000001</cx:pt>
          <cx:pt idx="861">28</cx:pt>
          <cx:pt idx="862">33.534999999999997</cx:pt>
          <cx:pt idx="863">19.855</cx:pt>
          <cx:pt idx="864">25.399999999999999</cx:pt>
          <cx:pt idx="865">29.899999999999999</cx:pt>
          <cx:pt idx="866">37.289999999999999</cx:pt>
          <cx:pt idx="867">43.700000000000003</cx:pt>
          <cx:pt idx="868">23.655000000000001</cx:pt>
          <cx:pt idx="869">24.300000000000001</cx:pt>
          <cx:pt idx="870">36.200000000000003</cx:pt>
          <cx:pt idx="871">29.48</cx:pt>
          <cx:pt idx="872">24.859999999999999</cx:pt>
          <cx:pt idx="873">30.100000000000001</cx:pt>
          <cx:pt idx="874">21.850000000000001</cx:pt>
          <cx:pt idx="875">28.120000000000001</cx:pt>
          <cx:pt idx="876">27.100000000000001</cx:pt>
          <cx:pt idx="877">33.439999999999998</cx:pt>
          <cx:pt idx="878">28.800000000000001</cx:pt>
          <cx:pt idx="879">29.5</cx:pt>
          <cx:pt idx="880">34.799999999999997</cx:pt>
          <cx:pt idx="881">27.359999999999999</cx:pt>
          <cx:pt idx="882">22.135000000000002</cx:pt>
          <cx:pt idx="883">37.049999999999997</cx:pt>
          <cx:pt idx="884">26.695</cx:pt>
          <cx:pt idx="885">28.93</cx:pt>
          <cx:pt idx="886">28.975000000000001</cx:pt>
          <cx:pt idx="887">30.02</cx:pt>
          <cx:pt idx="888">39.5</cx:pt>
          <cx:pt idx="889">33.630000000000003</cx:pt>
          <cx:pt idx="890">26.885000000000002</cx:pt>
          <cx:pt idx="891">29.039999999999999</cx:pt>
          <cx:pt idx="892">24.035</cx:pt>
          <cx:pt idx="893">38.939999999999998</cx:pt>
          <cx:pt idx="894">32.109999999999999</cx:pt>
          <cx:pt idx="895">44</cx:pt>
          <cx:pt idx="896">20.045000000000002</cx:pt>
          <cx:pt idx="897">25.555</cx:pt>
          <cx:pt idx="898">40.259999999999998</cx:pt>
          <cx:pt idx="899">22.515000000000001</cx:pt>
          <cx:pt idx="900">22.515000000000001</cx:pt>
          <cx:pt idx="901">40.920000000000002</cx:pt>
          <cx:pt idx="902">27.265000000000001</cx:pt>
          <cx:pt idx="903">36.850000000000001</cx:pt>
          <cx:pt idx="904">35.100000000000001</cx:pt>
          <cx:pt idx="905">29.355</cx:pt>
          <cx:pt idx="906">32.585000000000001</cx:pt>
          <cx:pt idx="907">32.340000000000003</cx:pt>
          <cx:pt idx="908">39.799999999999997</cx:pt>
          <cx:pt idx="909">24.600000000000001</cx:pt>
          <cx:pt idx="910">28.309999999999999</cx:pt>
          <cx:pt idx="911">31.73</cx:pt>
          <cx:pt idx="912">26.695</cx:pt>
          <cx:pt idx="913">27.5</cx:pt>
          <cx:pt idx="914">24.605</cx:pt>
          <cx:pt idx="915">33.990000000000002</cx:pt>
          <cx:pt idx="916">26.885000000000002</cx:pt>
          <cx:pt idx="917">22.895</cx:pt>
          <cx:pt idx="918">28.199999999999999</cx:pt>
          <cx:pt idx="919">34.210000000000001</cx:pt>
          <cx:pt idx="920">25</cx:pt>
          <cx:pt idx="921">33.200000000000003</cx:pt>
          <cx:pt idx="922">31</cx:pt>
          <cx:pt idx="923">35.814999999999998</cx:pt>
          <cx:pt idx="924">23.199999999999999</cx:pt>
          <cx:pt idx="925">32.109999999999999</cx:pt>
          <cx:pt idx="926">23.399999999999999</cx:pt>
          <cx:pt idx="927">20.100000000000001</cx:pt>
          <cx:pt idx="928">39.159999999999997</cx:pt>
          <cx:pt idx="929">34.210000000000001</cx:pt>
          <cx:pt idx="930">46.530000000000001</cx:pt>
          <cx:pt idx="931">32.5</cx:pt>
          <cx:pt idx="932">25.800000000000001</cx:pt>
          <cx:pt idx="933">35.299999999999997</cx:pt>
          <cx:pt idx="934">37.18</cx:pt>
          <cx:pt idx="935">27.5</cx:pt>
          <cx:pt idx="936">29.734999999999999</cx:pt>
          <cx:pt idx="937">24.225000000000001</cx:pt>
          <cx:pt idx="938">26.18</cx:pt>
          <cx:pt idx="939">29.48</cx:pt>
          <cx:pt idx="940">23.210000000000001</cx:pt>
          <cx:pt idx="941">46.090000000000003</cx:pt>
          <cx:pt idx="942">40.185000000000002</cx:pt>
          <cx:pt idx="943">22.609999999999999</cx:pt>
          <cx:pt idx="944">39.93</cx:pt>
          <cx:pt idx="945">35.799999999999997</cx:pt>
          <cx:pt idx="946">35.799999999999997</cx:pt>
          <cx:pt idx="947">34.200000000000003</cx:pt>
          <cx:pt idx="948">31.254999999999999</cx:pt>
          <cx:pt idx="949">29.699999999999999</cx:pt>
          <cx:pt idx="950">18.335000000000001</cx:pt>
          <cx:pt idx="951">42.899999999999999</cx:pt>
          <cx:pt idx="952">28.405000000000001</cx:pt>
          <cx:pt idx="953">30.199999999999999</cx:pt>
          <cx:pt idx="954">27.835000000000001</cx:pt>
          <cx:pt idx="955">39.490000000000002</cx:pt>
          <cx:pt idx="956">30.800000000000001</cx:pt>
          <cx:pt idx="957">26.789999999999999</cx:pt>
          <cx:pt idx="958">34.960000000000001</cx:pt>
          <cx:pt idx="959">36.670000000000002</cx:pt>
          <cx:pt idx="960">39.615000000000002</cx:pt>
          <cx:pt idx="961">25.899999999999999</cx:pt>
          <cx:pt idx="962">35.200000000000003</cx:pt>
          <cx:pt idx="963">24.795000000000002</cx:pt>
          <cx:pt idx="964">36.765000000000001</cx:pt>
          <cx:pt idx="965">27.100000000000001</cx:pt>
          <cx:pt idx="966">24.795000000000002</cx:pt>
          <cx:pt idx="967">25.364999999999998</cx:pt>
          <cx:pt idx="968">25.745000000000001</cx:pt>
          <cx:pt idx="969">34.32</cx:pt>
          <cx:pt idx="970">28.16</cx:pt>
          <cx:pt idx="971">23.559999999999999</cx:pt>
          <cx:pt idx="972">20.234999999999999</cx:pt>
          <cx:pt idx="973">40.5</cx:pt>
          <cx:pt idx="974">35.420000000000002</cx:pt>
          <cx:pt idx="975">22.895</cx:pt>
          <cx:pt idx="976">40.149999999999999</cx:pt>
          <cx:pt idx="977">29.149999999999999</cx:pt>
          <cx:pt idx="978">39.994999999999997</cx:pt>
          <cx:pt idx="979">29.920000000000002</cx:pt>
          <cx:pt idx="980">25.460000000000001</cx:pt>
          <cx:pt idx="981">21.375</cx:pt>
          <cx:pt idx="982">25.899999999999999</cx:pt>
          <cx:pt idx="983">30.59</cx:pt>
          <cx:pt idx="984">30.114999999999998</cx:pt>
          <cx:pt idx="985">25.800000000000001</cx:pt>
          <cx:pt idx="986">30.114999999999998</cx:pt>
          <cx:pt idx="987">27.645</cx:pt>
          <cx:pt idx="988">34.674999999999997</cx:pt>
          <cx:pt idx="989">20.52</cx:pt>
          <cx:pt idx="990">19.800000000000001</cx:pt>
          <cx:pt idx="991">27.835000000000001</cx:pt>
          <cx:pt idx="992">31.600000000000001</cx:pt>
          <cx:pt idx="993">28.27</cx:pt>
          <cx:pt idx="994">20.045000000000002</cx:pt>
          <cx:pt idx="995">23.274999999999999</cx:pt>
          <cx:pt idx="996">34.100000000000001</cx:pt>
          <cx:pt idx="997">36.850000000000001</cx:pt>
          <cx:pt idx="998">36.289999999999999</cx:pt>
          <cx:pt idx="999">26.885000000000002</cx:pt>
          <cx:pt idx="1000">22.989999999999998</cx:pt>
          <cx:pt idx="1001">32.700000000000003</cx:pt>
          <cx:pt idx="1002">25.800000000000001</cx:pt>
          <cx:pt idx="1003">29.600000000000001</cx:pt>
          <cx:pt idx="1004">19.190000000000001</cx:pt>
          <cx:pt idx="1005">31.73</cx:pt>
          <cx:pt idx="1006">29.260000000000002</cx:pt>
          <cx:pt idx="1007">28.215</cx:pt>
          <cx:pt idx="1008">24.984999999999999</cx:pt>
          <cx:pt idx="1009">27.739999999999998</cx:pt>
          <cx:pt idx="1010">22.800000000000001</cx:pt>
          <cx:pt idx="1011">20.129999999999999</cx:pt>
          <cx:pt idx="1012">33.329999999999998</cx:pt>
          <cx:pt idx="1013">32.299999999999997</cx:pt>
          <cx:pt idx="1014">27.600000000000001</cx:pt>
          <cx:pt idx="1015">25.460000000000001</cx:pt>
          <cx:pt idx="1016">24.605</cx:pt>
          <cx:pt idx="1017">34.200000000000003</cx:pt>
          <cx:pt idx="1018">35.814999999999998</cx:pt>
          <cx:pt idx="1019">32.68</cx:pt>
          <cx:pt idx="1020">37</cx:pt>
          <cx:pt idx="1021">31.02</cx:pt>
          <cx:pt idx="1022">36.079999999999998</cx:pt>
          <cx:pt idx="1023">23.32</cx:pt>
          <cx:pt idx="1024">45.32</cx:pt>
          <cx:pt idx="1025">34.600000000000001</cx:pt>
          <cx:pt idx="1026">26.030000000000001</cx:pt>
          <cx:pt idx="1027">18.715</cx:pt>
          <cx:pt idx="1028">31.600000000000001</cx:pt>
          <cx:pt idx="1029">17.289999999999999</cx:pt>
          <cx:pt idx="1030">23.655000000000001</cx:pt>
          <cx:pt idx="1031">35.200000000000003</cx:pt>
          <cx:pt idx="1032">27.93</cx:pt>
          <cx:pt idx="1033">21.565000000000001</cx:pt>
          <cx:pt idx="1034">38.380000000000003</cx:pt>
          <cx:pt idx="1035">23</cx:pt>
          <cx:pt idx="1036">37.07</cx:pt>
          <cx:pt idx="1037">30.495000000000001</cx:pt>
          <cx:pt idx="1038">28.879999999999999</cx:pt>
          <cx:pt idx="1039">27.265000000000001</cx:pt>
          <cx:pt idx="1040">28.024999999999999</cx:pt>
          <cx:pt idx="1041">23.085000000000001</cx:pt>
          <cx:pt idx="1042">30.684999999999999</cx:pt>
          <cx:pt idx="1043">25.800000000000001</cx:pt>
          <cx:pt idx="1044">35.244999999999997</cx:pt>
          <cx:pt idx="1045">24.699999999999999</cx:pt>
          <cx:pt idx="1046">25.079999999999998</cx:pt>
          <cx:pt idx="1047">52.579999999999998</cx:pt>
          <cx:pt idx="1048">22.515000000000001</cx:pt>
          <cx:pt idx="1049">30.899999999999999</cx:pt>
          <cx:pt idx="1050">36.954999999999998</cx:pt>
          <cx:pt idx="1051">26.41</cx:pt>
          <cx:pt idx="1052">29.829999999999998</cx:pt>
          <cx:pt idx="1053">29.800000000000001</cx:pt>
          <cx:pt idx="1054">21.469999999999999</cx:pt>
          <cx:pt idx="1055">27.645</cx:pt>
          <cx:pt idx="1056">28.899999999999999</cx:pt>
          <cx:pt idx="1057">31.789999999999999</cx:pt>
          <cx:pt idx="1058">39.490000000000002</cx:pt>
          <cx:pt idx="1059">33.82</cx:pt>
          <cx:pt idx="1060">32.009999999999998</cx:pt>
          <cx:pt idx="1061">27.940000000000001</cx:pt>
          <cx:pt idx="1062">41.140000000000001</cx:pt>
          <cx:pt idx="1063">28.594999999999999</cx:pt>
          <cx:pt idx="1064">25.600000000000001</cx:pt>
          <cx:pt idx="1065">25.300000000000001</cx:pt>
          <cx:pt idx="1066">37.289999999999999</cx:pt>
          <cx:pt idx="1067">42.655000000000001</cx:pt>
          <cx:pt idx="1068">21.66</cx:pt>
          <cx:pt idx="1069">31.899999999999999</cx:pt>
          <cx:pt idx="1070">37.07</cx:pt>
          <cx:pt idx="1071">31.445</cx:pt>
          <cx:pt idx="1072">31.254999999999999</cx:pt>
          <cx:pt idx="1073">28.879999999999999</cx:pt>
          <cx:pt idx="1074">18.335000000000001</cx:pt>
          <cx:pt idx="1075">29.59</cx:pt>
          <cx:pt idx="1076">32</cx:pt>
          <cx:pt idx="1077">26.030000000000001</cx:pt>
          <cx:pt idx="1078">31.68</cx:pt>
          <cx:pt idx="1079">33.659999999999997</cx:pt>
          <cx:pt idx="1080">21.780000000000001</cx:pt>
          <cx:pt idx="1081">27.835000000000001</cx:pt>
          <cx:pt idx="1082">19.949999999999999</cx:pt>
          <cx:pt idx="1083">31.5</cx:pt>
          <cx:pt idx="1084">30.495000000000001</cx:pt>
          <cx:pt idx="1085">18.300000000000001</cx:pt>
          <cx:pt idx="1086">28.975000000000001</cx:pt>
          <cx:pt idx="1087">31.539999999999999</cx:pt>
          <cx:pt idx="1088">47.740000000000002</cx:pt>
          <cx:pt idx="1089">22.100000000000001</cx:pt>
          <cx:pt idx="1090">36.189999999999998</cx:pt>
          <cx:pt idx="1091">29.829999999999998</cx:pt>
          <cx:pt idx="1092">32.700000000000003</cx:pt>
          <cx:pt idx="1093">30.399999999999999</cx:pt>
          <cx:pt idx="1094">33.700000000000003</cx:pt>
          <cx:pt idx="1095">31.350000000000001</cx:pt>
          <cx:pt idx="1096">34.960000000000001</cx:pt>
          <cx:pt idx="1097">33.770000000000003</cx:pt>
          <cx:pt idx="1098">30.875</cx:pt>
          <cx:pt idx="1099">33.990000000000002</cx:pt>
          <cx:pt idx="1100">19.094999999999999</cx:pt>
          <cx:pt idx="1101">28.600000000000001</cx:pt>
          <cx:pt idx="1102">38.939999999999998</cx:pt>
          <cx:pt idx="1103">36.079999999999998</cx:pt>
          <cx:pt idx="1104">29.800000000000001</cx:pt>
          <cx:pt idx="1105">31.239999999999998</cx:pt>
          <cx:pt idx="1106">29.925000000000001</cx:pt>
          <cx:pt idx="1107">26.219999999999999</cx:pt>
          <cx:pt idx="1108">30</cx:pt>
          <cx:pt idx="1109">20.350000000000001</cx:pt>
          <cx:pt idx="1110">32.299999999999997</cx:pt>
          <cx:pt idx="1111">38.390000000000001</cx:pt>
          <cx:pt idx="1112">25.850000000000001</cx:pt>
          <cx:pt idx="1113">26.315000000000001</cx:pt>
          <cx:pt idx="1114">24.510000000000002</cx:pt>
          <cx:pt idx="1115">32.670000000000002</cx:pt>
          <cx:pt idx="1116">29.640000000000001</cx:pt>
          <cx:pt idx="1117">33.329999999999998</cx:pt>
          <cx:pt idx="1118">35.75</cx:pt>
          <cx:pt idx="1119">19.949999999999999</cx:pt>
          <cx:pt idx="1120">31.399999999999999</cx:pt>
          <cx:pt idx="1121">38.170000000000002</cx:pt>
          <cx:pt idx="1122">36.859999999999999</cx:pt>
          <cx:pt idx="1123">32.395000000000003</cx:pt>
          <cx:pt idx="1124">42.75</cx:pt>
          <cx:pt idx="1125">25.079999999999998</cx:pt>
          <cx:pt idx="1126">29.899999999999999</cx:pt>
          <cx:pt idx="1127">35.859999999999999</cx:pt>
          <cx:pt idx="1128">32.799999999999997</cx:pt>
          <cx:pt idx="1129">18.600000000000001</cx:pt>
          <cx:pt idx="1130">23.870000000000001</cx:pt>
          <cx:pt idx="1131">45.899999999999999</cx:pt>
          <cx:pt idx="1132">40.280000000000001</cx:pt>
          <cx:pt idx="1133">18.335000000000001</cx:pt>
          <cx:pt idx="1134">33.82</cx:pt>
          <cx:pt idx="1135">28.120000000000001</cx:pt>
          <cx:pt idx="1136">25</cx:pt>
          <cx:pt idx="1137">22.23</cx:pt>
          <cx:pt idx="1138">30.25</cx:pt>
          <cx:pt idx="1139">32.490000000000002</cx:pt>
          <cx:pt idx="1140">37.07</cx:pt>
          <cx:pt idx="1141">32.600000000000001</cx:pt>
          <cx:pt idx="1142">24.859999999999999</cx:pt>
          <cx:pt idx="1143">32.340000000000003</cx:pt>
          <cx:pt idx="1144">32.299999999999997</cx:pt>
          <cx:pt idx="1145">32.774999999999999</cx:pt>
          <cx:pt idx="1146">32.799999999999997</cx:pt>
          <cx:pt idx="1147">31.920000000000002</cx:pt>
          <cx:pt idx="1148">21.5</cx:pt>
          <cx:pt idx="1149">34.100000000000001</cx:pt>
          <cx:pt idx="1150">30.305</cx:pt>
          <cx:pt idx="1151">36.479999999999997</cx:pt>
          <cx:pt idx="1152">32.560000000000002</cx:pt>
          <cx:pt idx="1153">35.814999999999998</cx:pt>
          <cx:pt idx="1154">27.93</cx:pt>
          <cx:pt idx="1155">22.135000000000002</cx:pt>
          <cx:pt idx="1156">44.880000000000003</cx:pt>
          <cx:pt idx="1157">23.18</cx:pt>
          <cx:pt idx="1158">30.59</cx:pt>
          <cx:pt idx="1159">41.100000000000001</cx:pt>
          <cx:pt idx="1160">34.579999999999998</cx:pt>
          <cx:pt idx="1161">42.130000000000003</cx:pt>
          <cx:pt idx="1162">38.829999999999998</cx:pt>
          <cx:pt idx="1163">28.215</cx:pt>
          <cx:pt idx="1164">28.309999999999999</cx:pt>
          <cx:pt idx="1165">26.125</cx:pt>
          <cx:pt idx="1166">40.369999999999997</cx:pt>
          <cx:pt idx="1167">24.600000000000001</cx:pt>
          <cx:pt idx="1168">35.200000000000003</cx:pt>
          <cx:pt idx="1169">34.104999999999997</cx:pt>
          <cx:pt idx="1170">27.359999999999999</cx:pt>
          <cx:pt idx="1171">26.699999999999999</cx:pt>
          <cx:pt idx="1172">41.909999999999997</cx:pt>
          <cx:pt idx="1173">29.260000000000002</cx:pt>
          <cx:pt idx="1174">32.109999999999999</cx:pt>
          <cx:pt idx="1175">27.100000000000001</cx:pt>
          <cx:pt idx="1176">24.129999999999999</cx:pt>
          <cx:pt idx="1177">27.399999999999999</cx:pt>
          <cx:pt idx="1178">34.865000000000002</cx:pt>
          <cx:pt idx="1179">29.809999999999999</cx:pt>
          <cx:pt idx="1180">41.325000000000003</cx:pt>
          <cx:pt idx="1181">29.925000000000001</cx:pt>
          <cx:pt idx="1182">30.300000000000001</cx:pt>
          <cx:pt idx="1183">27.359999999999999</cx:pt>
          <cx:pt idx="1184">28.489999999999998</cx:pt>
          <cx:pt idx="1185">23.559999999999999</cx:pt>
          <cx:pt idx="1186">35.625</cx:pt>
          <cx:pt idx="1187">32.68</cx:pt>
          <cx:pt idx="1188">25.27</cx:pt>
          <cx:pt idx="1189">28</cx:pt>
          <cx:pt idx="1190">32.774999999999999</cx:pt>
          <cx:pt idx="1191">21.754999999999999</cx:pt>
          <cx:pt idx="1192">32.395000000000003</cx:pt>
          <cx:pt idx="1193">36.575000000000003</cx:pt>
          <cx:pt idx="1194">21.754999999999999</cx:pt>
          <cx:pt idx="1195">27.93</cx:pt>
          <cx:pt idx="1196">30.02</cx:pt>
          <cx:pt idx="1197">33.549999999999997</cx:pt>
          <cx:pt idx="1198">29.355</cx:pt>
          <cx:pt idx="1199">25.800000000000001</cx:pt>
          <cx:pt idx="1200">24.32</cx:pt>
          <cx:pt idx="1201">40.375</cx:pt>
          <cx:pt idx="1202">32.109999999999999</cx:pt>
          <cx:pt idx="1203">32.299999999999997</cx:pt>
          <cx:pt idx="1204">27.280000000000001</cx:pt>
          <cx:pt idx="1205">17.859999999999999</cx:pt>
          <cx:pt idx="1206">34.799999999999997</cx:pt>
          <cx:pt idx="1207">33.399999999999999</cx:pt>
          <cx:pt idx="1208">25.555</cx:pt>
          <cx:pt idx="1209">37.100000000000001</cx:pt>
          <cx:pt idx="1210">30.875</cx:pt>
          <cx:pt idx="1211">34.100000000000001</cx:pt>
          <cx:pt idx="1212">21.469999999999999</cx:pt>
          <cx:pt idx="1213">33.299999999999997</cx:pt>
          <cx:pt idx="1214">31.254999999999999</cx:pt>
          <cx:pt idx="1215">39.140000000000001</cx:pt>
          <cx:pt idx="1216">25.079999999999998</cx:pt>
          <cx:pt idx="1217">37.289999999999999</cx:pt>
          <cx:pt idx="1218">34.600000000000001</cx:pt>
          <cx:pt idx="1219">30.210000000000001</cx:pt>
          <cx:pt idx="1220">21.945</cx:pt>
          <cx:pt idx="1221">24.969999999999999</cx:pt>
          <cx:pt idx="1222">25.300000000000001</cx:pt>
          <cx:pt idx="1223">24.420000000000002</cx:pt>
          <cx:pt idx="1224">23.940000000000001</cx:pt>
          <cx:pt idx="1225">39.82</cx:pt>
          <cx:pt idx="1226">16.815000000000001</cx:pt>
          <cx:pt idx="1227">37.18</cx:pt>
          <cx:pt idx="1228">34.43</cx:pt>
          <cx:pt idx="1229">30.305</cx:pt>
          <cx:pt idx="1230">34.484999999999999</cx:pt>
          <cx:pt idx="1231">21.800000000000001</cx:pt>
          <cx:pt idx="1232">24.605</cx:pt>
          <cx:pt idx="1233">23.300000000000001</cx:pt>
          <cx:pt idx="1234">27.829999999999998</cx:pt>
          <cx:pt idx="1235">31.065000000000001</cx:pt>
          <cx:pt idx="1236">21.66</cx:pt>
          <cx:pt idx="1237">28.215</cx:pt>
          <cx:pt idx="1238">22.704999999999998</cx:pt>
          <cx:pt idx="1239">42.130000000000003</cx:pt>
          <cx:pt idx="1240">41.799999999999997</cx:pt>
          <cx:pt idx="1241">36.960000000000001</cx:pt>
          <cx:pt idx="1242">21.280000000000001</cx:pt>
          <cx:pt idx="1243">33.109999999999999</cx:pt>
          <cx:pt idx="1244">33.329999999999998</cx:pt>
          <cx:pt idx="1245">24.300000000000001</cx:pt>
          <cx:pt idx="1246">25.699999999999999</cx:pt>
          <cx:pt idx="1247">29.399999999999999</cx:pt>
          <cx:pt idx="1248">39.82</cx:pt>
          <cx:pt idx="1249">33.630000000000003</cx:pt>
          <cx:pt idx="1250">29.829999999999998</cx:pt>
          <cx:pt idx="1251">19.800000000000001</cx:pt>
          <cx:pt idx="1252">27.300000000000001</cx:pt>
          <cx:pt idx="1253">29.300000000000001</cx:pt>
          <cx:pt idx="1254">27.719999999999999</cx:pt>
          <cx:pt idx="1255">37.899999999999999</cx:pt>
          <cx:pt idx="1256">36.384999999999998</cx:pt>
          <cx:pt idx="1257">27.645</cx:pt>
          <cx:pt idx="1258">37.715000000000003</cx:pt>
          <cx:pt idx="1259">23.18</cx:pt>
          <cx:pt idx="1260">20.52</cx:pt>
          <cx:pt idx="1261">37.100000000000001</cx:pt>
          <cx:pt idx="1262">28.050000000000001</cx:pt>
          <cx:pt idx="1263">29.899999999999999</cx:pt>
          <cx:pt idx="1264">33.344999999999999</cx:pt>
          <cx:pt idx="1265">23.760000000000002</cx:pt>
          <cx:pt idx="1266">30.5</cx:pt>
          <cx:pt idx="1267">31.065000000000001</cx:pt>
          <cx:pt idx="1268">33.299999999999997</cx:pt>
          <cx:pt idx="1269">27.5</cx:pt>
          <cx:pt idx="1270">33.914999999999999</cx:pt>
          <cx:pt idx="1271">34.484999999999999</cx:pt>
          <cx:pt idx="1272">25.52</cx:pt>
          <cx:pt idx="1273">27.609999999999999</cx:pt>
          <cx:pt idx="1274">27.059999999999999</cx:pt>
          <cx:pt idx="1275">23.699999999999999</cx:pt>
          <cx:pt idx="1276">30.399999999999999</cx:pt>
          <cx:pt idx="1277">29.734999999999999</cx:pt>
          <cx:pt idx="1278">29.925000000000001</cx:pt>
          <cx:pt idx="1279">26.789999999999999</cx:pt>
          <cx:pt idx="1280">33.329999999999998</cx:pt>
          <cx:pt idx="1281">27.645</cx:pt>
          <cx:pt idx="1282">21.66</cx:pt>
          <cx:pt idx="1283">30.030000000000001</cx:pt>
          <cx:pt idx="1284">36.299999999999997</cx:pt>
          <cx:pt idx="1285">24.32</cx:pt>
          <cx:pt idx="1286">17.289999999999999</cx:pt>
          <cx:pt idx="1287">25.899999999999999</cx:pt>
          <cx:pt idx="1288">39.399999999999999</cx:pt>
          <cx:pt idx="1289">34.32</cx:pt>
          <cx:pt idx="1290">19.949999999999999</cx:pt>
          <cx:pt idx="1291">34.899999999999999</cx:pt>
          <cx:pt idx="1292">23.210000000000001</cx:pt>
          <cx:pt idx="1293">25.745000000000001</cx:pt>
          <cx:pt idx="1294">25.175000000000001</cx:pt>
          <cx:pt idx="1295">22</cx:pt>
          <cx:pt idx="1296">26.125</cx:pt>
          <cx:pt idx="1297">26.510000000000002</cx:pt>
          <cx:pt idx="1298">27.454999999999998</cx:pt>
          <cx:pt idx="1299">25.745000000000001</cx:pt>
          <cx:pt idx="1300">30.359999999999999</cx:pt>
          <cx:pt idx="1301">30.875</cx:pt>
          <cx:pt idx="1302">20.800000000000001</cx:pt>
          <cx:pt idx="1303">27.800000000000001</cx:pt>
          <cx:pt idx="1304">24.605</cx:pt>
          <cx:pt idx="1305">27.719999999999999</cx:pt>
          <cx:pt idx="1306">21.850000000000001</cx:pt>
          <cx:pt idx="1307">28.120000000000001</cx:pt>
          <cx:pt idx="1308">30.199999999999999</cx:pt>
          <cx:pt idx="1309">32.200000000000003</cx:pt>
          <cx:pt idx="1310">26.315000000000001</cx:pt>
          <cx:pt idx="1311">26.695</cx:pt>
          <cx:pt idx="1312">42.899999999999999</cx:pt>
          <cx:pt idx="1313">34.700000000000003</cx:pt>
          <cx:pt idx="1314">23.655000000000001</cx:pt>
          <cx:pt idx="1315">28.309999999999999</cx:pt>
          <cx:pt idx="1316">20.600000000000001</cx:pt>
          <cx:pt idx="1317">53.130000000000003</cx:pt>
          <cx:pt idx="1318">39.710000000000001</cx:pt>
          <cx:pt idx="1319">26.315000000000001</cx:pt>
          <cx:pt idx="1320">31.065000000000001</cx:pt>
          <cx:pt idx="1321">26.695</cx:pt>
          <cx:pt idx="1322">38.829999999999998</cx:pt>
          <cx:pt idx="1323">40.369999999999997</cx:pt>
          <cx:pt idx="1324">25.934999999999999</cx:pt>
          <cx:pt idx="1325">33.534999999999997</cx:pt>
          <cx:pt idx="1326">32.869999999999997</cx:pt>
          <cx:pt idx="1327">30.030000000000001</cx:pt>
          <cx:pt idx="1328">24.225000000000001</cx:pt>
          <cx:pt idx="1329">38.600000000000001</cx:pt>
          <cx:pt idx="1330">25.739999999999998</cx:pt>
          <cx:pt idx="1331">33.399999999999999</cx:pt>
          <cx:pt idx="1332">44.700000000000003</cx:pt>
          <cx:pt idx="1333">30.969999999999999</cx:pt>
          <cx:pt idx="1334">31.920000000000002</cx:pt>
          <cx:pt idx="1335">36.850000000000001</cx:pt>
          <cx:pt idx="1336">25.800000000000001</cx:pt>
          <cx:pt idx="1337">29.07</cx:pt>
        </cx:lvl>
      </cx:numDim>
    </cx:data>
  </cx:chartData>
  <cx:chart>
    <cx:title pos="t" align="ctr" overlay="0">
      <cx:tx>
        <cx:txData>
          <cx:v>Box plot for bmi</cx:v>
        </cx:txData>
      </cx:tx>
      <cx:spPr>
        <a:solidFill>
          <a:schemeClr val="lt1"/>
        </a:solidFill>
        <a:ln w="12700" cap="flat" cmpd="sng" algn="ctr">
          <a:solidFill>
            <a:schemeClr val="accent2"/>
          </a:solidFill>
          <a:prstDash val="solid"/>
          <a:miter lim="800000"/>
        </a:ln>
        <a:effectLst/>
      </cx:spPr>
      <cx:txPr>
        <a:bodyPr spcFirstLastPara="1" vertOverflow="ellipsis" horzOverflow="overflow" wrap="square" lIns="0" tIns="0" rIns="0" bIns="0" anchor="ctr" anchorCtr="1"/>
        <a:lstStyle/>
        <a:p>
          <a:pPr algn="ctr" rtl="0">
            <a:defRPr/>
          </a:pPr>
          <a:r>
            <a:rPr>
              <a:solidFill>
                <a:schemeClr val="dk1"/>
              </a:solidFill>
              <a:latin typeface="+mn-lt"/>
              <a:ea typeface="+mn-ea"/>
              <a:cs typeface="+mn-cs"/>
            </a:rPr>
            <a:t>Box plot for bmi</a:t>
          </a:r>
        </a:p>
      </cx:txPr>
    </cx:title>
    <cx:plotArea>
      <cx:plotAreaRegion>
        <cx:series layoutId="boxWhisker" uniqueId="{0AB22D56-BAC0-4AC0-8BFC-3CBA4B8DF216}">
          <cx:tx>
            <cx:txData>
              <cx:f>' Q&amp;A-1(b)Historgram &amp;boxplot'!$A$9</cx:f>
              <cx:v>bmi</cx:v>
            </cx:txData>
          </cx:tx>
          <cx:dataId val="0"/>
          <cx:layoutPr>
            <cx:visibility meanLine="1" meanMarker="1" nonoutliers="0" outliers="1"/>
            <cx:statistics quartileMethod="exclusive"/>
          </cx:layoutPr>
        </cx:series>
      </cx:plotAreaRegion>
      <cx:axis id="0">
        <cx:catScaling gapWidth="1.5"/>
        <cx:tickLabels/>
      </cx:axis>
      <cx:axis id="1">
        <cx:valScaling/>
        <cx:majorGridlines/>
        <cx:tickLabels/>
      </cx:axis>
    </cx:plotArea>
    <cx:legend pos="b" align="ctr" overlay="0"/>
  </cx:chart>
  <cx:clrMapOvr bg1="lt1" tx1="dk1" bg2="lt2" tx2="dk2" accent1="accent1" accent2="accent2" accent3="accent3" accent4="accent4" accent5="accent5" accent6="accent6" hlink="hlink" folHlink="folHlink"/>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 Q&amp;A-1(b)Historgram &amp;boxplot'!$B$10:$B$1347</cx:f>
        <cx:lvl ptCount="1338" formatCode="General">
          <cx:pt idx="0">16884.923999999999</cx:pt>
          <cx:pt idx="1">1725.5523000000001</cx:pt>
          <cx:pt idx="2">4449.4620000000004</cx:pt>
          <cx:pt idx="3">21984.47061</cx:pt>
          <cx:pt idx="4">3866.8552</cx:pt>
          <cx:pt idx="5">3756.6215999999999</cx:pt>
          <cx:pt idx="6">8240.5895999999993</cx:pt>
          <cx:pt idx="7">7281.5056000000004</cx:pt>
          <cx:pt idx="8">6406.4107000000004</cx:pt>
          <cx:pt idx="9">28923.136920000001</cx:pt>
          <cx:pt idx="10">2721.3208</cx:pt>
          <cx:pt idx="11">27808.7251</cx:pt>
          <cx:pt idx="12">1826.8430000000001</cx:pt>
          <cx:pt idx="13">11090.7178</cx:pt>
          <cx:pt idx="14">39611.757700000002</cx:pt>
          <cx:pt idx="15">1837.2370000000001</cx:pt>
          <cx:pt idx="16">10797.3362</cx:pt>
          <cx:pt idx="17">2395.17155</cx:pt>
          <cx:pt idx="18">10602.385</cx:pt>
          <cx:pt idx="19">36837.466999999997</cx:pt>
          <cx:pt idx="20">13228.846949999999</cx:pt>
          <cx:pt idx="21">4149.7359999999999</cx:pt>
          <cx:pt idx="22">1137.011</cx:pt>
          <cx:pt idx="23">37701.876799999998</cx:pt>
          <cx:pt idx="24">6203.90175</cx:pt>
          <cx:pt idx="25">14001.1338</cx:pt>
          <cx:pt idx="26">14451.835150000001</cx:pt>
          <cx:pt idx="27">12268.632250000001</cx:pt>
          <cx:pt idx="28">2775.1921499999999</cx:pt>
          <cx:pt idx="29">38711</cx:pt>
          <cx:pt idx="30">35585.576000000001</cx:pt>
          <cx:pt idx="31">2198.1898500000002</cx:pt>
          <cx:pt idx="32">4687.7969999999996</cx:pt>
          <cx:pt idx="33">13770.097900000001</cx:pt>
          <cx:pt idx="34">51194.559139999998</cx:pt>
          <cx:pt idx="35">1625.4337499999999</cx:pt>
          <cx:pt idx="36">15612.19335</cx:pt>
          <cx:pt idx="37">2302.3000000000002</cx:pt>
          <cx:pt idx="38">39774.276299999998</cx:pt>
          <cx:pt idx="39">48173.360999999997</cx:pt>
          <cx:pt idx="40">3046.0619999999999</cx:pt>
          <cx:pt idx="41">4949.7587000000003</cx:pt>
          <cx:pt idx="42">6272.4772000000003</cx:pt>
          <cx:pt idx="43">6313.759</cx:pt>
          <cx:pt idx="44">6079.6715000000004</cx:pt>
          <cx:pt idx="45">20630.283510000001</cx:pt>
          <cx:pt idx="46">3393.35635</cx:pt>
          <cx:pt idx="47">3556.9223000000002</cx:pt>
          <cx:pt idx="48">12629.896699999999</cx:pt>
          <cx:pt idx="49">38709.175999999999</cx:pt>
          <cx:pt idx="50">2211.1307499999998</cx:pt>
          <cx:pt idx="51">3579.8287</cx:pt>
          <cx:pt idx="52">23568.272000000001</cx:pt>
          <cx:pt idx="53">37742.575700000001</cx:pt>
          <cx:pt idx="54">8059.6791000000003</cx:pt>
          <cx:pt idx="55">47496.494449999998</cx:pt>
          <cx:pt idx="56">13607.36875</cx:pt>
          <cx:pt idx="57">34303.167200000004</cx:pt>
          <cx:pt idx="58">23244.790199999999</cx:pt>
          <cx:pt idx="59">5989.5236500000001</cx:pt>
          <cx:pt idx="60">8606.2173999999995</cx:pt>
          <cx:pt idx="61">4504.6624000000002</cx:pt>
          <cx:pt idx="62">30166.618170000002</cx:pt>
          <cx:pt idx="63">4133.6416499999996</cx:pt>
          <cx:pt idx="64">14711.7438</cx:pt>
          <cx:pt idx="65">1743.2139999999999</cx:pt>
          <cx:pt idx="66">14235.072</cx:pt>
          <cx:pt idx="67">6389.3778499999999</cx:pt>
          <cx:pt idx="68">5920.1040999999996</cx:pt>
          <cx:pt idx="69">17663.144199999999</cx:pt>
          <cx:pt idx="70">16577.779500000001</cx:pt>
          <cx:pt idx="71">6799.4579999999996</cx:pt>
          <cx:pt idx="72">11741.726000000001</cx:pt>
          <cx:pt idx="73">11946.625899999999</cx:pt>
          <cx:pt idx="74">7726.8540000000003</cx:pt>
          <cx:pt idx="75">11356.660900000001</cx:pt>
          <cx:pt idx="76">3947.4131000000002</cx:pt>
          <cx:pt idx="77">1532.4697000000001</cx:pt>
          <cx:pt idx="78">2755.0209500000001</cx:pt>
          <cx:pt idx="79">6571.0243499999997</cx:pt>
          <cx:pt idx="80">4441.2131499999996</cx:pt>
          <cx:pt idx="81">7935.29115</cx:pt>
          <cx:pt idx="82">37165.163800000002</cx:pt>
          <cx:pt idx="83">11033.661700000001</cx:pt>
          <cx:pt idx="84">39836.519</cx:pt>
          <cx:pt idx="85">21098.554049999999</cx:pt>
          <cx:pt idx="86">43578.939400000003</cx:pt>
          <cx:pt idx="87">11073.175999999999</cx:pt>
          <cx:pt idx="88">8026.6665999999996</cx:pt>
          <cx:pt idx="89">11082.5772</cx:pt>
          <cx:pt idx="90">2026.9740999999999</cx:pt>
          <cx:pt idx="91">10942.13205</cx:pt>
          <cx:pt idx="92">30184.936699999998</cx:pt>
          <cx:pt idx="93">5729.0052999999998</cx:pt>
          <cx:pt idx="94">47291.055</cx:pt>
          <cx:pt idx="95">3766.8838000000001</cx:pt>
          <cx:pt idx="96">12105.32</cx:pt>
          <cx:pt idx="97">10226.2842</cx:pt>
          <cx:pt idx="98">22412.648499999999</cx:pt>
          <cx:pt idx="99">15820.699000000001</cx:pt>
          <cx:pt idx="100">6186.1270000000004</cx:pt>
          <cx:pt idx="101">3645.0893999999998</cx:pt>
          <cx:pt idx="102">21344.846699999998</cx:pt>
          <cx:pt idx="103">30942.191800000001</cx:pt>
          <cx:pt idx="104">5003.8530000000001</cx:pt>
          <cx:pt idx="105">17560.37975</cx:pt>
          <cx:pt idx="106">2331.5189999999998</cx:pt>
          <cx:pt idx="107">3877.3042500000001</cx:pt>
          <cx:pt idx="108">2867.1196</cx:pt>
          <cx:pt idx="109">47055.532099999997</cx:pt>
          <cx:pt idx="110">10825.253699999999</cx:pt>
          <cx:pt idx="111">11881.358</cx:pt>
          <cx:pt idx="112">4646.759</cx:pt>
          <cx:pt idx="113">2404.7338</cx:pt>
          <cx:pt idx="114">11488.31695</cx:pt>
          <cx:pt idx="115">30259.995559999999</cx:pt>
          <cx:pt idx="116">11381.3254</cx:pt>
          <cx:pt idx="117">19107.779600000002</cx:pt>
          <cx:pt idx="118">8601.3292999999994</cx:pt>
          <cx:pt idx="119">6686.4313000000002</cx:pt>
          <cx:pt idx="120">7740.3370000000004</cx:pt>
          <cx:pt idx="121">1705.6244999999999</cx:pt>
          <cx:pt idx="122">2257.47525</cx:pt>
          <cx:pt idx="123">39556.494500000001</cx:pt>
          <cx:pt idx="124">10115.00885</cx:pt>
          <cx:pt idx="125">3385.3991500000002</cx:pt>
          <cx:pt idx="126">17081.080000000002</cx:pt>
          <cx:pt idx="127">9634.5380000000005</cx:pt>
          <cx:pt idx="128">32734.186300000001</cx:pt>
          <cx:pt idx="129">6082.4049999999997</cx:pt>
          <cx:pt idx="130">12815.444949999999</cx:pt>
          <cx:pt idx="131">13616.3586</cx:pt>
          <cx:pt idx="132">11163.567999999999</cx:pt>
          <cx:pt idx="133">1632.5644500000001</cx:pt>
          <cx:pt idx="134">2457.2111500000001</cx:pt>
          <cx:pt idx="135">2155.6815000000001</cx:pt>
          <cx:pt idx="136">1261.442</cx:pt>
          <cx:pt idx="137">2045.68525</cx:pt>
          <cx:pt idx="138">27322.73386</cx:pt>
          <cx:pt idx="139">2166.732</cx:pt>
          <cx:pt idx="140">27375.904780000001</cx:pt>
          <cx:pt idx="141">3490.5491000000002</cx:pt>
          <cx:pt idx="142">18972.494999999999</cx:pt>
          <cx:pt idx="143">18157.876</cx:pt>
          <cx:pt idx="144">20745.989099999999</cx:pt>
          <cx:pt idx="145">5138.2566999999999</cx:pt>
          <cx:pt idx="146">40720.551050000002</cx:pt>
          <cx:pt idx="147">9877.6077000000005</cx:pt>
          <cx:pt idx="148">10959.6947</cx:pt>
          <cx:pt idx="149">1842.519</cx:pt>
          <cx:pt idx="150">5125.2156999999997</cx:pt>
          <cx:pt idx="151">7789.6350000000002</cx:pt>
          <cx:pt idx="152">6334.3435499999996</cx:pt>
          <cx:pt idx="153">19964.746299999999</cx:pt>
          <cx:pt idx="154">7077.1894000000002</cx:pt>
          <cx:pt idx="155">6948.7007999999996</cx:pt>
          <cx:pt idx="156">21223.675800000001</cx:pt>
          <cx:pt idx="157">15518.180249999999</cx:pt>
          <cx:pt idx="158">36950.256699999998</cx:pt>
          <cx:pt idx="159">19749.383379999999</cx:pt>
          <cx:pt idx="160">21348.705999999998</cx:pt>
          <cx:pt idx="161">36149.483500000002</cx:pt>
          <cx:pt idx="162">10450.552</cx:pt>
          <cx:pt idx="163">5152.134</cx:pt>
          <cx:pt idx="164">5028.1466</cx:pt>
          <cx:pt idx="165">10407.085849999999</cx:pt>
          <cx:pt idx="166">4830.6300000000001</cx:pt>
          <cx:pt idx="167">6128.79745</cx:pt>
          <cx:pt idx="168">2719.2797500000001</cx:pt>
          <cx:pt idx="169">4827.9049500000001</cx:pt>
          <cx:pt idx="170">13405.390299999999</cx:pt>
          <cx:pt idx="171">8116.6800000000003</cx:pt>
          <cx:pt idx="172">1694.7963999999999</cx:pt>
          <cx:pt idx="173">5246.0469999999996</cx:pt>
          <cx:pt idx="174">2855.4375500000001</cx:pt>
          <cx:pt idx="175">48824.449999999997</cx:pt>
          <cx:pt idx="176">6455.86265</cx:pt>
          <cx:pt idx="177">10436.096</cx:pt>
          <cx:pt idx="178">8823.2790000000005</cx:pt>
          <cx:pt idx="179">8538.28845</cx:pt>
          <cx:pt idx="180">11735.87905</cx:pt>
          <cx:pt idx="181">1631.8212000000001</cx:pt>
          <cx:pt idx="182">4005.4225000000001</cx:pt>
          <cx:pt idx="183">7419.4778999999999</cx:pt>
          <cx:pt idx="184">7731.4270999999999</cx:pt>
          <cx:pt idx="185">43753.337050000002</cx:pt>
          <cx:pt idx="186">3981.9767999999999</cx:pt>
          <cx:pt idx="187">5325.6509999999998</cx:pt>
          <cx:pt idx="188">6775.9610000000002</cx:pt>
          <cx:pt idx="189">4922.9159</cx:pt>
          <cx:pt idx="190">12557.605299999999</cx:pt>
          <cx:pt idx="191">4883.866</cx:pt>
          <cx:pt idx="192">2137.6536000000001</cx:pt>
          <cx:pt idx="193">12044.342000000001</cx:pt>
          <cx:pt idx="194">1137.4697000000001</cx:pt>
          <cx:pt idx="195">1639.5631000000001</cx:pt>
          <cx:pt idx="196">5649.7150000000001</cx:pt>
          <cx:pt idx="197">8516.8289999999997</cx:pt>
          <cx:pt idx="198">9644.2525000000005</cx:pt>
          <cx:pt idx="199">14901.5167</cx:pt>
          <cx:pt idx="200">2130.6759000000002</cx:pt>
          <cx:pt idx="201">8871.1517000000003</cx:pt>
          <cx:pt idx="202">13012.20865</cx:pt>
          <cx:pt idx="203">37133.898200000003</cx:pt>
          <cx:pt idx="204">7147.1049999999996</cx:pt>
          <cx:pt idx="205">4337.7352000000001</cx:pt>
          <cx:pt idx="206">11743.299000000001</cx:pt>
          <cx:pt idx="207">20984.0936</cx:pt>
          <cx:pt idx="208">13880.949000000001</cx:pt>
          <cx:pt idx="209">6610.1097</cx:pt>
          <cx:pt idx="210">1980.0699999999999</cx:pt>
          <cx:pt idx="211">8162.7162500000004</cx:pt>
          <cx:pt idx="212">3537.703</cx:pt>
          <cx:pt idx="213">5002.7826999999997</cx:pt>
          <cx:pt idx="214">8520.0259999999998</cx:pt>
          <cx:pt idx="215">7371.7719999999999</cx:pt>
          <cx:pt idx="216">10355.641</cx:pt>
          <cx:pt idx="217">2483.7359999999999</cx:pt>
          <cx:pt idx="218">3392.9767999999999</cx:pt>
          <cx:pt idx="219">25081.76784</cx:pt>
          <cx:pt idx="220">5012.4709999999995</cx:pt>
          <cx:pt idx="221">10564.8845</cx:pt>
          <cx:pt idx="222">5253.5240000000003</cx:pt>
          <cx:pt idx="223">34779.614999999998</cx:pt>
          <cx:pt idx="224">19515.5416</cx:pt>
          <cx:pt idx="225">11987.1682</cx:pt>
          <cx:pt idx="226">2689.4953999999998</cx:pt>
          <cx:pt idx="227">24227.337240000001</cx:pt>
          <cx:pt idx="228">7358.1756500000001</cx:pt>
          <cx:pt idx="229">9225.2564000000002</cx:pt>
          <cx:pt idx="230">7443.6430499999997</cx:pt>
          <cx:pt idx="231">14001.286700000001</cx:pt>
          <cx:pt idx="232">1727.7850000000001</cx:pt>
          <cx:pt idx="233">12333.828</cx:pt>
          <cx:pt idx="234">6710.1918999999998</cx:pt>
          <cx:pt idx="235">19444.265800000001</cx:pt>
          <cx:pt idx="236">1615.7666999999999</cx:pt>
          <cx:pt idx="237">4463.2051000000001</cx:pt>
          <cx:pt idx="238">17352.6803</cx:pt>
          <cx:pt idx="239">7152.6714000000002</cx:pt>
          <cx:pt idx="240">38511.628299999997</cx:pt>
          <cx:pt idx="241">5354.0746499999996</cx:pt>
          <cx:pt idx="242">35160.134570000002</cx:pt>
          <cx:pt idx="243">7196.8670000000002</cx:pt>
          <cx:pt idx="244">29523.1656</cx:pt>
          <cx:pt idx="245">24476.478510000001</cx:pt>
          <cx:pt idx="246">12648.7034</cx:pt>
          <cx:pt idx="247">1986.9333999999999</cx:pt>
          <cx:pt idx="248">1832.0940000000001</cx:pt>
          <cx:pt idx="249">4040.55825</cx:pt>
          <cx:pt idx="250">12829.455099999999</cx:pt>
          <cx:pt idx="251">47305.305</cx:pt>
          <cx:pt idx="252">44260.749900000003</cx:pt>
          <cx:pt idx="253">4260.7439999999997</cx:pt>
          <cx:pt idx="254">41097.161749999999</cx:pt>
          <cx:pt idx="255">13047.332350000001</cx:pt>
          <cx:pt idx="256">43921.183700000001</cx:pt>
          <cx:pt idx="257">5400.9804999999997</cx:pt>
          <cx:pt idx="258">11520.099850000001</cx:pt>
          <cx:pt idx="259">33750.291799999999</cx:pt>
          <cx:pt idx="260">11837.16</cx:pt>
          <cx:pt idx="261">17085.267599999999</cx:pt>
          <cx:pt idx="262">24869.836800000001</cx:pt>
          <cx:pt idx="263">36219.405449999998</cx:pt>
          <cx:pt idx="264">20462.997660000001</cx:pt>
          <cx:pt idx="265">46151.124499999998</cx:pt>
          <cx:pt idx="266">17179.522000000001</cx:pt>
          <cx:pt idx="267">14590.63205</cx:pt>
          <cx:pt idx="268">7441.0529999999999</cx:pt>
          <cx:pt idx="269">9282.4806000000008</cx:pt>
          <cx:pt idx="270">1719.4363000000001</cx:pt>
          <cx:pt idx="271">42856.838000000003</cx:pt>
          <cx:pt idx="272">7265.7025000000003</cx:pt>
          <cx:pt idx="273">9617.6624499999998</cx:pt>
          <cx:pt idx="274">2523.1695</cx:pt>
          <cx:pt idx="275">9715.8410000000003</cx:pt>
          <cx:pt idx="276">2803.69785</cx:pt>
          <cx:pt idx="277">2150.4690000000001</cx:pt>
          <cx:pt idx="278">12928.7911</cx:pt>
          <cx:pt idx="279">9855.1314000000002</cx:pt>
          <cx:pt idx="280">22331.566800000001</cx:pt>
          <cx:pt idx="281">48549.178350000002</cx:pt>
          <cx:pt idx="282">4237.12655</cx:pt>
          <cx:pt idx="283">11879.10405</cx:pt>
          <cx:pt idx="284">9625.9200000000001</cx:pt>
          <cx:pt idx="285">7742.1098000000002</cx:pt>
          <cx:pt idx="286">9432.9253000000008</cx:pt>
          <cx:pt idx="287">14256.192800000001</cx:pt>
          <cx:pt idx="288">47896.79135</cx:pt>
          <cx:pt idx="289">25992.821039999999</cx:pt>
          <cx:pt idx="290">3172.018</cx:pt>
          <cx:pt idx="291">20277.807509999999</cx:pt>
          <cx:pt idx="292">42112.2356</cx:pt>
          <cx:pt idx="293">2156.7518</cx:pt>
          <cx:pt idx="294">3906.127</cx:pt>
          <cx:pt idx="295">1704.5681</cx:pt>
          <cx:pt idx="296">16297.846</cx:pt>
          <cx:pt idx="297">21978.676899999999</cx:pt>
          <cx:pt idx="298">38746.355100000001</cx:pt>
          <cx:pt idx="299">9249.4951999999994</cx:pt>
          <cx:pt idx="300">6746.7425000000003</cx:pt>
          <cx:pt idx="301">24873.384900000001</cx:pt>
          <cx:pt idx="302">12265.5069</cx:pt>
          <cx:pt idx="303">4349.4620000000004</cx:pt>
          <cx:pt idx="304">12646.207</cx:pt>
          <cx:pt idx="305">19442.353500000001</cx:pt>
          <cx:pt idx="306">20177.671129999999</cx:pt>
          <cx:pt idx="307">4151.0286999999998</cx:pt>
          <cx:pt idx="308">11944.594349999999</cx:pt>
          <cx:pt idx="309">7749.1563999999998</cx:pt>
          <cx:pt idx="310">8444.4740000000002</cx:pt>
          <cx:pt idx="311">1737.376</cx:pt>
          <cx:pt idx="312">42124.515299999999</cx:pt>
          <cx:pt idx="313">8124.4084000000003</cx:pt>
          <cx:pt idx="314">34838.873</cx:pt>
          <cx:pt idx="315">9722.7695000000003</cx:pt>
          <cx:pt idx="316">8835.2649500000007</cx:pt>
          <cx:pt idx="317">10435.06525</cx:pt>
          <cx:pt idx="318">7421.1945500000002</cx:pt>
          <cx:pt idx="319">4667.6076499999999</cx:pt>
          <cx:pt idx="320">4894.7533000000003</cx:pt>
          <cx:pt idx="321">24671.663339999999</cx:pt>
          <cx:pt idx="322">35491.639999999999</cx:pt>
          <cx:pt idx="323">11566.30055</cx:pt>
          <cx:pt idx="324">2866.0909999999999</cx:pt>
          <cx:pt idx="325">6600.2059499999996</cx:pt>
          <cx:pt idx="326">3561.8888999999999</cx:pt>
          <cx:pt idx="327">42760.502200000003</cx:pt>
          <cx:pt idx="328">47928.029999999999</cx:pt>
          <cx:pt idx="329">9144.5650000000005</cx:pt>
          <cx:pt idx="330">48517.563150000002</cx:pt>
          <cx:pt idx="331">24393.6224</cx:pt>
          <cx:pt idx="332">13429.035400000001</cx:pt>
          <cx:pt idx="333">11658.379150000001</cx:pt>
          <cx:pt idx="334">19144.576519999999</cx:pt>
          <cx:pt idx="335">13822.803</cx:pt>
          <cx:pt idx="336">12142.578600000001</cx:pt>
          <cx:pt idx="337">13937.666499999999</cx:pt>
          <cx:pt idx="338">41919.097000000002</cx:pt>
          <cx:pt idx="339">8232.6388000000006</cx:pt>
          <cx:pt idx="340">18955.220170000001</cx:pt>
          <cx:pt idx="341">13352.0998</cx:pt>
          <cx:pt idx="342">13217.094499999999</cx:pt>
          <cx:pt idx="343">13981.850350000001</cx:pt>
          <cx:pt idx="344">10977.2063</cx:pt>
          <cx:pt idx="345">6184.2993999999999</cx:pt>
          <cx:pt idx="346">4889.9994999999999</cx:pt>
          <cx:pt idx="347">8334.4575499999992</cx:pt>
          <cx:pt idx="348">5478.0367999999999</cx:pt>
          <cx:pt idx="349">1635.7336499999999</cx:pt>
          <cx:pt idx="350">11830.6072</cx:pt>
          <cx:pt idx="351">8932.0840000000007</cx:pt>
          <cx:pt idx="352">3554.203</cx:pt>
          <cx:pt idx="353">12404.8791</cx:pt>
          <cx:pt idx="354">14133.03775</cx:pt>
          <cx:pt idx="355">24603.04837</cx:pt>
          <cx:pt idx="356">8944.1151000000009</cx:pt>
          <cx:pt idx="357">9620.3307000000004</cx:pt>
          <cx:pt idx="358">1837.2819</cx:pt>
          <cx:pt idx="359">1607.5101</cx:pt>
          <cx:pt idx="360">10043.249</cx:pt>
          <cx:pt idx="361">4751.0699999999997</cx:pt>
          <cx:pt idx="362">13844.505999999999</cx:pt>
          <cx:pt idx="363">2597.779</cx:pt>
          <cx:pt idx="364">3180.5101</cx:pt>
          <cx:pt idx="365">9778.3472000000002</cx:pt>
          <cx:pt idx="366">13430.264999999999</cx:pt>
          <cx:pt idx="367">8017.0611500000005</cx:pt>
          <cx:pt idx="368">8116.2688500000004</cx:pt>
          <cx:pt idx="369">3481.8679999999999</cx:pt>
          <cx:pt idx="370">13415.0381</cx:pt>
          <cx:pt idx="371">12029.286700000001</cx:pt>
          <cx:pt idx="372">7639.4174499999999</cx:pt>
          <cx:pt idx="373">36085.218999999997</cx:pt>
          <cx:pt idx="374">1391.5287000000001</cx:pt>
          <cx:pt idx="375">18033.9679</cx:pt>
          <cx:pt idx="376">21659.930100000001</cx:pt>
          <cx:pt idx="377">38126.246500000001</cx:pt>
          <cx:pt idx="378">16455.707849999999</cx:pt>
          <cx:pt idx="379">27000.98473</cx:pt>
          <cx:pt idx="380">15006.579449999999</cx:pt>
          <cx:pt idx="381">42303.692150000003</cx:pt>
          <cx:pt idx="382">20781.48892</cx:pt>
          <cx:pt idx="383">5846.9175999999998</cx:pt>
          <cx:pt idx="384">8302.5356499999998</cx:pt>
          <cx:pt idx="385">1261.8589999999999</cx:pt>
          <cx:pt idx="386">11856.4115</cx:pt>
          <cx:pt idx="387">30284.642940000002</cx:pt>
          <cx:pt idx="388">3176.8159000000001</cx:pt>
          <cx:pt idx="389">4618.0798999999997</cx:pt>
          <cx:pt idx="390">10736.87075</cx:pt>
          <cx:pt idx="391">2138.0707000000002</cx:pt>
          <cx:pt idx="392">8964.0605500000001</cx:pt>
          <cx:pt idx="393">9290.1394999999993</cx:pt>
          <cx:pt idx="394">9411.0049999999992</cx:pt>
          <cx:pt idx="395">7526.7064499999997</cx:pt>
          <cx:pt idx="396">8522.0030000000006</cx:pt>
          <cx:pt idx="397">16586.49771</cx:pt>
          <cx:pt idx="398">14988.432000000001</cx:pt>
          <cx:pt idx="399">1631.6683</cx:pt>
          <cx:pt idx="400">9264.7970000000005</cx:pt>
          <cx:pt idx="401">8083.9197999999997</cx:pt>
          <cx:pt idx="402">14692.66935</cx:pt>
          <cx:pt idx="403">10269.459999999999</cx:pt>
          <cx:pt idx="404">3260.1990000000001</cx:pt>
          <cx:pt idx="405">11396.9002</cx:pt>
          <cx:pt idx="406">4185.0978999999998</cx:pt>
          <cx:pt idx="407">8539.6710000000003</cx:pt>
          <cx:pt idx="408">6652.5288</cx:pt>
          <cx:pt idx="409">4074.4537</cx:pt>
          <cx:pt idx="410">1621.3402000000001</cx:pt>
          <cx:pt idx="411">19594.809649999999</cx:pt>
          <cx:pt idx="412">14455.644050000001</cx:pt>
          <cx:pt idx="413">5080.0959999999995</cx:pt>
          <cx:pt idx="414">2134.9014999999999</cx:pt>
          <cx:pt idx="415">7345.7266</cx:pt>
          <cx:pt idx="416">9140.9509999999991</cx:pt>
          <cx:pt idx="417">18608.261999999999</cx:pt>
          <cx:pt idx="418">14418.2804</cx:pt>
          <cx:pt idx="419">28950.4692</cx:pt>
          <cx:pt idx="420">46889.261200000001</cx:pt>
          <cx:pt idx="421">46599.108399999997</cx:pt>
          <cx:pt idx="422">39125.332249999999</cx:pt>
          <cx:pt idx="423">2727.3951000000002</cx:pt>
          <cx:pt idx="424">8968.3299999999999</cx:pt>
          <cx:pt idx="425">9788.8659000000007</cx:pt>
          <cx:pt idx="426">6555.07035</cx:pt>
          <cx:pt idx="427">7323.7348190000002</cx:pt>
          <cx:pt idx="428">3167.4558499999998</cx:pt>
          <cx:pt idx="429">18804.752400000001</cx:pt>
          <cx:pt idx="430">23082.955330000001</cx:pt>
          <cx:pt idx="431">4906.4096499999996</cx:pt>
          <cx:pt idx="432">5969.723</cx:pt>
          <cx:pt idx="433">12638.195</cx:pt>
          <cx:pt idx="434">4243.5900499999998</cx:pt>
          <cx:pt idx="435">13919.822899999999</cx:pt>
          <cx:pt idx="436">2254.7966999999999</cx:pt>
          <cx:pt idx="437">5926.8459999999995</cx:pt>
          <cx:pt idx="438">12592.5345</cx:pt>
          <cx:pt idx="439">2897.3235</cx:pt>
          <cx:pt idx="440">4738.2682000000004</cx:pt>
          <cx:pt idx="441">37079.372000000003</cx:pt>
          <cx:pt idx="442">1149.3959</cx:pt>
          <cx:pt idx="443">28287.897659999999</cx:pt>
          <cx:pt idx="444">26109.32905</cx:pt>
          <cx:pt idx="445">7345.0839999999998</cx:pt>
          <cx:pt idx="446">12730.999599999999</cx:pt>
          <cx:pt idx="447">11454.021500000001</cx:pt>
          <cx:pt idx="448">5910.9440000000004</cx:pt>
          <cx:pt idx="449">4762.3289999999997</cx:pt>
          <cx:pt idx="450">7512.2669999999998</cx:pt>
          <cx:pt idx="451">4032.2406999999998</cx:pt>
          <cx:pt idx="452">1969.614</cx:pt>
          <cx:pt idx="453">1769.5316499999999</cx:pt>
          <cx:pt idx="454">4686.3887000000004</cx:pt>
          <cx:pt idx="455">21797.000400000001</cx:pt>
          <cx:pt idx="456">11881.9696</cx:pt>
          <cx:pt idx="457">11840.77505</cx:pt>
          <cx:pt idx="458">10601.412</cx:pt>
          <cx:pt idx="459">7682.6700000000001</cx:pt>
          <cx:pt idx="460">10381.4787</cx:pt>
          <cx:pt idx="461">22144.031999999999</cx:pt>
          <cx:pt idx="462">15230.324049999999</cx:pt>
          <cx:pt idx="463">11165.417649999999</cx:pt>
          <cx:pt idx="464">1632.0362500000001</cx:pt>
          <cx:pt idx="465">19521.968199999999</cx:pt>
          <cx:pt idx="466">13224.692999999999</cx:pt>
          <cx:pt idx="467">12643.3778</cx:pt>
          <cx:pt idx="468">23288.928400000001</cx:pt>
          <cx:pt idx="469">2201.0971</cx:pt>
          <cx:pt idx="470">2497.0383000000002</cx:pt>
          <cx:pt idx="471">2203.4718499999999</cx:pt>
          <cx:pt idx="472">1744.4649999999999</cx:pt>
          <cx:pt idx="473">20878.78443</cx:pt>
          <cx:pt idx="474">25382.296999999999</cx:pt>
          <cx:pt idx="475">28868.6639</cx:pt>
          <cx:pt idx="476">35147.528480000001</cx:pt>
          <cx:pt idx="477">2534.3937500000002</cx:pt>
          <cx:pt idx="478">1534.3045</cx:pt>
          <cx:pt idx="479">1824.2854</cx:pt>
          <cx:pt idx="480">15555.188749999999</cx:pt>
          <cx:pt idx="481">9304.7019</cx:pt>
          <cx:pt idx="482">1622.1885</cx:pt>
          <cx:pt idx="483">9880.0679999999993</cx:pt>
          <cx:pt idx="484">9563.0290000000005</cx:pt>
          <cx:pt idx="485">4347.0233500000004</cx:pt>
          <cx:pt idx="486">12475.3513</cx:pt>
          <cx:pt idx="487">1253.9359999999999</cx:pt>
          <cx:pt idx="488">48885.135609999998</cx:pt>
          <cx:pt idx="489">10461.9794</cx:pt>
          <cx:pt idx="490">1748.7739999999999</cx:pt>
          <cx:pt idx="491">24513.091260000001</cx:pt>
          <cx:pt idx="492">2196.4731999999999</cx:pt>
          <cx:pt idx="493">12574.049000000001</cx:pt>
          <cx:pt idx="494">17942.106</cx:pt>
          <cx:pt idx="495">1967.0227</cx:pt>
          <cx:pt idx="496">4931.6469999999999</cx:pt>
          <cx:pt idx="497">8027.9679999999998</cx:pt>
          <cx:pt idx="498">8211.1002000000008</cx:pt>
          <cx:pt idx="499">13470.860000000001</cx:pt>
          <cx:pt idx="500">36197.699000000001</cx:pt>
          <cx:pt idx="501">6837.3687</cx:pt>
          <cx:pt idx="502">22218.1149</cx:pt>
          <cx:pt idx="503">32548.340499999998</cx:pt>
          <cx:pt idx="504">5974.3846999999996</cx:pt>
          <cx:pt idx="505">6796.8632500000003</cx:pt>
          <cx:pt idx="506">2643.2685000000001</cx:pt>
          <cx:pt idx="507">3077.0954999999999</cx:pt>
          <cx:pt idx="508">3044.2132999999999</cx:pt>
          <cx:pt idx="509">11455.280000000001</cx:pt>
          <cx:pt idx="510">11763.000899999999</cx:pt>
          <cx:pt idx="511">2498.4144000000001</cx:pt>
          <cx:pt idx="512">9361.3268000000007</cx:pt>
          <cx:pt idx="513">1256.299</cx:pt>
          <cx:pt idx="514">21082.16</cx:pt>
          <cx:pt idx="515">11362.754999999999</cx:pt>
          <cx:pt idx="516">27724.28875</cx:pt>
          <cx:pt idx="517">8413.4630500000003</cx:pt>
          <cx:pt idx="518">5240.7650000000003</cx:pt>
          <cx:pt idx="519">3857.7592500000001</cx:pt>
          <cx:pt idx="520">25656.575260000001</cx:pt>
          <cx:pt idx="521">3994.1777999999999</cx:pt>
          <cx:pt idx="522">9866.3048500000004</cx:pt>
          <cx:pt idx="523">5397.6166999999996</cx:pt>
          <cx:pt idx="524">38245.593269999998</cx:pt>
          <cx:pt idx="525">11482.63485</cx:pt>
          <cx:pt idx="526">24059.680189999999</cx:pt>
          <cx:pt idx="527">9861.0249999999996</cx:pt>
          <cx:pt idx="528">8342.9087500000005</cx:pt>
          <cx:pt idx="529">1708.0014000000001</cx:pt>
          <cx:pt idx="530">48675.517699999997</cx:pt>
          <cx:pt idx="531">14043.476699999999</cx:pt>
          <cx:pt idx="532">12925.886</cx:pt>
          <cx:pt idx="533">19214.705529999999</cx:pt>
          <cx:pt idx="534">13831.1152</cx:pt>
          <cx:pt idx="535">6067.1267500000004</cx:pt>
          <cx:pt idx="536">5972.3779999999997</cx:pt>
          <cx:pt idx="537">8825.0859999999993</cx:pt>
          <cx:pt idx="538">8233.0974999999999</cx:pt>
          <cx:pt idx="539">27346.04207</cx:pt>
          <cx:pt idx="540">6196.4480000000003</cx:pt>
          <cx:pt idx="541">3056.3881000000001</cx:pt>
          <cx:pt idx="542">13887.204</cx:pt>
          <cx:pt idx="543">63770.428010000003</cx:pt>
          <cx:pt idx="544">10231.499900000001</cx:pt>
          <cx:pt idx="545">23807.240600000001</cx:pt>
          <cx:pt idx="546">3268.84665</cx:pt>
          <cx:pt idx="547">11538.421</cx:pt>
          <cx:pt idx="548">3213.6220499999999</cx:pt>
          <cx:pt idx="549">45863.205000000002</cx:pt>
          <cx:pt idx="550">13390.558999999999</cx:pt>
          <cx:pt idx="551">3972.9247</cx:pt>
          <cx:pt idx="552">12957.118</cx:pt>
          <cx:pt idx="553">11187.6567</cx:pt>
          <cx:pt idx="554">17878.900679999999</cx:pt>
          <cx:pt idx="555">3847.674</cx:pt>
          <cx:pt idx="556">8334.5895999999993</cx:pt>
          <cx:pt idx="557">3935.1799000000001</cx:pt>
          <cx:pt idx="558">39983.425949999997</cx:pt>
          <cx:pt idx="559">1646.4296999999999</cx:pt>
          <cx:pt idx="560">9193.8384999999998</cx:pt>
          <cx:pt idx="561">10923.933199999999</cx:pt>
          <cx:pt idx="562">2494.0219999999999</cx:pt>
          <cx:pt idx="563">9058.7302999999993</cx:pt>
          <cx:pt idx="564">2801.2588000000001</cx:pt>
          <cx:pt idx="565">2128.4310500000001</cx:pt>
          <cx:pt idx="566">6373.55735</cx:pt>
          <cx:pt idx="567">7256.7231000000002</cx:pt>
          <cx:pt idx="568">11552.904</cx:pt>
          <cx:pt idx="569">45702.022349999999</cx:pt>
          <cx:pt idx="570">3761.2919999999999</cx:pt>
          <cx:pt idx="571">2219.4450999999999</cx:pt>
          <cx:pt idx="572">4753.6368000000002</cx:pt>
          <cx:pt idx="573">31620.001059999999</cx:pt>
          <cx:pt idx="574">13224.057049999999</cx:pt>
          <cx:pt idx="575">12222.898300000001</cx:pt>
          <cx:pt idx="576">1664.9996000000001</cx:pt>
          <cx:pt idx="577">58571.074480000003</cx:pt>
          <cx:pt idx="578">9724.5300000000007</cx:pt>
          <cx:pt idx="579">3206.4913499999998</cx:pt>
          <cx:pt idx="580">12913.992399999999</cx:pt>
          <cx:pt idx="581">1639.5631000000001</cx:pt>
          <cx:pt idx="582">6356.2707</cx:pt>
          <cx:pt idx="583">17626.239509999999</cx:pt>
          <cx:pt idx="584">1242.816</cx:pt>
          <cx:pt idx="585">4779.6022999999996</cx:pt>
          <cx:pt idx="586">3861.2096499999998</cx:pt>
          <cx:pt idx="587">43943.876100000001</cx:pt>
          <cx:pt idx="588">13635.6379</cx:pt>
          <cx:pt idx="589">5976.8311000000003</cx:pt>
          <cx:pt idx="590">11842.441999999999</cx:pt>
          <cx:pt idx="591">8428.0692999999992</cx:pt>
          <cx:pt idx="592">2566.4706999999999</cx:pt>
          <cx:pt idx="593">15359.104499999999</cx:pt>
          <cx:pt idx="594">5709.1643999999997</cx:pt>
          <cx:pt idx="595">8823.9857499999998</cx:pt>
          <cx:pt idx="596">7640.3091999999997</cx:pt>
          <cx:pt idx="597">5594.8455000000004</cx:pt>
          <cx:pt idx="598">7441.5010000000002</cx:pt>
          <cx:pt idx="599">33471.971890000001</cx:pt>
          <cx:pt idx="600">1633.0444</cx:pt>
          <cx:pt idx="601">9174.1356500000002</cx:pt>
          <cx:pt idx="602">11070.535</cx:pt>
          <cx:pt idx="603">16085.127500000001</cx:pt>
          <cx:pt idx="604">17468.983899999999</cx:pt>
          <cx:pt idx="605">9283.5619999999999</cx:pt>
          <cx:pt idx="606">3558.6202499999999</cx:pt>
          <cx:pt idx="607">25678.778450000002</cx:pt>
          <cx:pt idx="608">4435.0941999999995</cx:pt>
          <cx:pt idx="609">39241.442000000003</cx:pt>
          <cx:pt idx="610">8547.6913000000004</cx:pt>
          <cx:pt idx="611">6571.5439999999999</cx:pt>
          <cx:pt idx="612">2207.6974500000001</cx:pt>
          <cx:pt idx="613">6753.0379999999996</cx:pt>
          <cx:pt idx="614">1880.0699999999999</cx:pt>
          <cx:pt idx="615">42969.852700000003</cx:pt>
          <cx:pt idx="616">11658.11505</cx:pt>
          <cx:pt idx="617">23306.546999999999</cx:pt>
          <cx:pt idx="618">34439.855900000002</cx:pt>
          <cx:pt idx="619">10713.644</cx:pt>
          <cx:pt idx="620">3659.346</cx:pt>
          <cx:pt idx="621">40182.245999999999</cx:pt>
          <cx:pt idx="622">9182.1700000000001</cx:pt>
          <cx:pt idx="623">34617.840649999998</cx:pt>
          <cx:pt idx="624">12129.614149999999</cx:pt>
          <cx:pt idx="625">3736.4647</cx:pt>
          <cx:pt idx="626">6748.5911999999998</cx:pt>
          <cx:pt idx="627">11326.71487</cx:pt>
          <cx:pt idx="628">11365.951999999999</cx:pt>
          <cx:pt idx="629">42983.458500000001</cx:pt>
          <cx:pt idx="630">10085.846</cx:pt>
          <cx:pt idx="631">1977.8150000000001</cx:pt>
          <cx:pt idx="632">3366.6696999999999</cx:pt>
          <cx:pt idx="633">7173.35995</cx:pt>
          <cx:pt idx="634">9391.3459999999995</cx:pt>
          <cx:pt idx="635">14410.9321</cx:pt>
          <cx:pt idx="636">2709.1118999999999</cx:pt>
          <cx:pt idx="637">24915.046259999999</cx:pt>
          <cx:pt idx="638">20149.322899999999</cx:pt>
          <cx:pt idx="639">12949.1554</cx:pt>
          <cx:pt idx="640">6666.2430000000004</cx:pt>
          <cx:pt idx="641">32787.458590000002</cx:pt>
          <cx:pt idx="642">13143.86485</cx:pt>
          <cx:pt idx="643">4466.6214</cx:pt>
          <cx:pt idx="644">18806.145469999999</cx:pt>
          <cx:pt idx="645">10141.136200000001</cx:pt>
          <cx:pt idx="646">6123.5688</cx:pt>
          <cx:pt idx="647">8252.2842999999993</cx:pt>
          <cx:pt idx="648">1712.2270000000001</cx:pt>
          <cx:pt idx="649">12430.95335</cx:pt>
          <cx:pt idx="650">9800.8881999999994</cx:pt>
          <cx:pt idx="651">10579.710999999999</cx:pt>
          <cx:pt idx="652">8280.6226999999999</cx:pt>
          <cx:pt idx="653">8527.5319999999992</cx:pt>
          <cx:pt idx="654">12244.531000000001</cx:pt>
          <cx:pt idx="655">24667.419000000002</cx:pt>
          <cx:pt idx="656">3410.3240000000001</cx:pt>
          <cx:pt idx="657">4058.71245</cx:pt>
          <cx:pt idx="658">26392.260289999998</cx:pt>
          <cx:pt idx="659">14394.398150000001</cx:pt>
          <cx:pt idx="660">6435.6237000000001</cx:pt>
          <cx:pt idx="661">22192.437109999999</cx:pt>
          <cx:pt idx="662">5148.5526</cx:pt>
          <cx:pt idx="663">1136.3994</cx:pt>
          <cx:pt idx="664">27037.914100000002</cx:pt>
          <cx:pt idx="665">42560.430399999997</cx:pt>
          <cx:pt idx="666">8703.4560000000001</cx:pt>
          <cx:pt idx="667">40003.332249999999</cx:pt>
          <cx:pt idx="668">45710.207849999999</cx:pt>
          <cx:pt idx="669">6500.2358999999997</cx:pt>
          <cx:pt idx="670">4837.5823</cx:pt>
          <cx:pt idx="671">3943.5954000000002</cx:pt>
          <cx:pt idx="672">4399.7309999999998</cx:pt>
          <cx:pt idx="673">6185.3208000000004</cx:pt>
          <cx:pt idx="674">46200.985099999998</cx:pt>
          <cx:pt idx="675">7222.7862500000001</cx:pt>
          <cx:pt idx="676">12485.8009</cx:pt>
          <cx:pt idx="677">46130.5265</cx:pt>
          <cx:pt idx="678">12363.547</cx:pt>
          <cx:pt idx="679">10156.7832</cx:pt>
          <cx:pt idx="680">2585.2689999999998</cx:pt>
          <cx:pt idx="681">1242.26</cx:pt>
          <cx:pt idx="682">40103.889999999999</cx:pt>
          <cx:pt idx="683">9863.4717999999993</cx:pt>
          <cx:pt idx="684">4766.0219999999999</cx:pt>
          <cx:pt idx="685">11244.376899999999</cx:pt>
          <cx:pt idx="686">7729.6457499999997</cx:pt>
          <cx:pt idx="687">5438.7491</cx:pt>
          <cx:pt idx="688">26236.579969999999</cx:pt>
          <cx:pt idx="689">34806.467700000001</cx:pt>
          <cx:pt idx="690">2104.1134000000002</cx:pt>
          <cx:pt idx="691">8068.1850000000004</cx:pt>
          <cx:pt idx="692">2362.2290499999999</cx:pt>
          <cx:pt idx="693">2352.9684499999998</cx:pt>
          <cx:pt idx="694">3577.9989999999998</cx:pt>
          <cx:pt idx="695">3201.2451500000002</cx:pt>
          <cx:pt idx="696">29186.482360000002</cx:pt>
          <cx:pt idx="697">40273.645499999999</cx:pt>
          <cx:pt idx="698">10976.24575</cx:pt>
          <cx:pt idx="699">3500.6122999999998</cx:pt>
          <cx:pt idx="700">2020.5523000000001</cx:pt>
          <cx:pt idx="701">9541.6955500000004</cx:pt>
          <cx:pt idx="702">9504.3102999999992</cx:pt>
          <cx:pt idx="703">5385.3379000000004</cx:pt>
          <cx:pt idx="704">8930.9345499999999</cx:pt>
          <cx:pt idx="705">5375.0379999999996</cx:pt>
          <cx:pt idx="706">44400.4064</cx:pt>
          <cx:pt idx="707">10264.4421</cx:pt>
          <cx:pt idx="708">6113.2310500000003</cx:pt>
          <cx:pt idx="709">5469.0065999999997</cx:pt>
          <cx:pt idx="710">1727.54</cx:pt>
          <cx:pt idx="711">10107.220600000001</cx:pt>
          <cx:pt idx="712">8310.8391499999998</cx:pt>
          <cx:pt idx="713">1984.4532999999999</cx:pt>
          <cx:pt idx="714">2457.502</cx:pt>
          <cx:pt idx="715">12146.971</cx:pt>
          <cx:pt idx="716">9566.9909000000007</cx:pt>
          <cx:pt idx="717">13112.604799999999</cx:pt>
          <cx:pt idx="718">10848.1343</cx:pt>
          <cx:pt idx="719">12231.613600000001</cx:pt>
          <cx:pt idx="720">9875.6803999999993</cx:pt>
          <cx:pt idx="721">11264.540999999999</cx:pt>
          <cx:pt idx="722">12979.358</cx:pt>
          <cx:pt idx="723">1263.249</cx:pt>
          <cx:pt idx="724">10106.134249999999</cx:pt>
          <cx:pt idx="725">40932.429499999998</cx:pt>
          <cx:pt idx="726">6664.68595</cx:pt>
          <cx:pt idx="727">16657.71745</cx:pt>
          <cx:pt idx="728">2217.6012000000001</cx:pt>
          <cx:pt idx="729">6781.3541999999998</cx:pt>
          <cx:pt idx="730">19361.998800000001</cx:pt>
          <cx:pt idx="731">10065.413</cx:pt>
          <cx:pt idx="732">4234.9269999999997</cx:pt>
          <cx:pt idx="733">9447.2503500000003</cx:pt>
          <cx:pt idx="734">14007.222</cx:pt>
          <cx:pt idx="735">9583.8932999999997</cx:pt>
          <cx:pt idx="736">40419.019099999998</cx:pt>
          <cx:pt idx="737">3484.3310000000001</cx:pt>
          <cx:pt idx="738">36189.101699999999</cx:pt>
          <cx:pt idx="739">44585.455869999998</cx:pt>
          <cx:pt idx="740">8604.4836500000001</cx:pt>
          <cx:pt idx="741">18246.495500000001</cx:pt>
          <cx:pt idx="742">43254.417950000003</cx:pt>
          <cx:pt idx="743">3757.8447999999999</cx:pt>
          <cx:pt idx="744">8827.2098999999998</cx:pt>
          <cx:pt idx="745">9910.3598500000007</cx:pt>
          <cx:pt idx="746">11737.848840000001</cx:pt>
          <cx:pt idx="747">1627.2824499999999</cx:pt>
          <cx:pt idx="748">8556.9069999999992</cx:pt>
          <cx:pt idx="749">3062.5082499999999</cx:pt>
          <cx:pt idx="750">19539.242999999999</cx:pt>
          <cx:pt idx="751">1906.35825</cx:pt>
          <cx:pt idx="752">14210.53595</cx:pt>
          <cx:pt idx="753">11833.782300000001</cx:pt>
          <cx:pt idx="754">17128.426080000001</cx:pt>
          <cx:pt idx="755">5031.26955</cx:pt>
          <cx:pt idx="756">7985.8149999999996</cx:pt>
          <cx:pt idx="757">23065.420699999999</cx:pt>
          <cx:pt idx="758">5428.7277000000004</cx:pt>
          <cx:pt idx="759">36307.798300000002</cx:pt>
          <cx:pt idx="760">3925.7582000000002</cx:pt>
          <cx:pt idx="761">2416.9549999999999</cx:pt>
          <cx:pt idx="762">19040.876</cx:pt>
          <cx:pt idx="763">3070.8087</cx:pt>
          <cx:pt idx="764">9095.0682500000003</cx:pt>
          <cx:pt idx="765">11842.623750000001</cx:pt>
          <cx:pt idx="766">8062.7640000000001</cx:pt>
          <cx:pt idx="767">7050.6419999999998</cx:pt>
          <cx:pt idx="768">14319.031000000001</cx:pt>
          <cx:pt idx="769">6933.2422500000002</cx:pt>
          <cx:pt idx="770">27941.28758</cx:pt>
          <cx:pt idx="771">11150.780000000001</cx:pt>
          <cx:pt idx="772">12797.20962</cx:pt>
          <cx:pt idx="773">17748.5062</cx:pt>
          <cx:pt idx="774">7261.741</cx:pt>
          <cx:pt idx="775">10560.4917</cx:pt>
          <cx:pt idx="776">6986.6970000000001</cx:pt>
          <cx:pt idx="777">7448.4039499999999</cx:pt>
          <cx:pt idx="778">5934.3797999999997</cx:pt>
          <cx:pt idx="779">9869.8101999999999</cx:pt>
          <cx:pt idx="780">18259.216</cx:pt>
          <cx:pt idx="781">1146.7965999999999</cx:pt>
          <cx:pt idx="782">9386.1612999999998</cx:pt>
          <cx:pt idx="783">24520.263999999999</cx:pt>
          <cx:pt idx="784">4350.5144</cx:pt>
          <cx:pt idx="785">6414.1779999999999</cx:pt>
          <cx:pt idx="786">12741.167450000001</cx:pt>
          <cx:pt idx="787">1917.3184000000001</cx:pt>
          <cx:pt idx="788">5209.5788499999999</cx:pt>
          <cx:pt idx="789">13457.960800000001</cx:pt>
          <cx:pt idx="790">5662.2250000000004</cx:pt>
          <cx:pt idx="791">1252.4069999999999</cx:pt>
          <cx:pt idx="792">2731.9122000000002</cx:pt>
          <cx:pt idx="793">21195.817999999999</cx:pt>
          <cx:pt idx="794">7209.4917999999998</cx:pt>
          <cx:pt idx="795">18310.741999999998</cx:pt>
          <cx:pt idx="796">4266.1657999999998</cx:pt>
          <cx:pt idx="797">4719.52405</cx:pt>
          <cx:pt idx="798">11848.141</cx:pt>
          <cx:pt idx="799">17904.527050000001</cx:pt>
          <cx:pt idx="800">7046.7222000000002</cx:pt>
          <cx:pt idx="801">14313.846299999999</cx:pt>
          <cx:pt idx="802">2103.0799999999999</cx:pt>
          <cx:pt idx="803">38792.685599999997</cx:pt>
          <cx:pt idx="804">1815.8759</cx:pt>
          <cx:pt idx="805">7731.8578500000003</cx:pt>
          <cx:pt idx="806">28476.734990000001</cx:pt>
          <cx:pt idx="807">2136.8822500000001</cx:pt>
          <cx:pt idx="808">1131.5065999999999</cx:pt>
          <cx:pt idx="809">3309.7926000000002</cx:pt>
          <cx:pt idx="810">9414.9200000000001</cx:pt>
          <cx:pt idx="811">6360.9935999999998</cx:pt>
          <cx:pt idx="812">11013.7119</cx:pt>
          <cx:pt idx="813">4428.8878500000001</cx:pt>
          <cx:pt idx="814">5584.3056999999999</cx:pt>
          <cx:pt idx="815">1877.9294</cx:pt>
          <cx:pt idx="816">2842.7607499999999</cx:pt>
          <cx:pt idx="817">3597.596</cx:pt>
          <cx:pt idx="818">23401.30575</cx:pt>
          <cx:pt idx="819">55135.402090000003</cx:pt>
          <cx:pt idx="820">7445.9179999999997</cx:pt>
          <cx:pt idx="821">2680.9493000000002</cx:pt>
          <cx:pt idx="822">1621.8827000000001</cx:pt>
          <cx:pt idx="823">8219.2039000000004</cx:pt>
          <cx:pt idx="824">12523.604799999999</cx:pt>
          <cx:pt idx="825">16069.08475</cx:pt>
          <cx:pt idx="826">43813.866099999999</cx:pt>
          <cx:pt idx="827">20773.62775</cx:pt>
          <cx:pt idx="828">39597.407200000001</cx:pt>
          <cx:pt idx="829">6117.4944999999998</cx:pt>
          <cx:pt idx="830">13393.755999999999</cx:pt>
          <cx:pt idx="831">5266.3656000000001</cx:pt>
          <cx:pt idx="832">4719.7365499999996</cx:pt>
          <cx:pt idx="833">11743.9341</cx:pt>
          <cx:pt idx="834">5377.4578000000001</cx:pt>
          <cx:pt idx="835">7160.3302999999996</cx:pt>
          <cx:pt idx="836">4402.2330000000002</cx:pt>
          <cx:pt idx="837">11657.7189</cx:pt>
          <cx:pt idx="838">6402.2913500000004</cx:pt>
          <cx:pt idx="839">12622.1795</cx:pt>
          <cx:pt idx="840">1526.3119999999999</cx:pt>
          <cx:pt idx="841">12323.936</cx:pt>
          <cx:pt idx="842">36021.011200000001</cx:pt>
          <cx:pt idx="843">27533.912899999999</cx:pt>
          <cx:pt idx="844">10072.055050000001</cx:pt>
          <cx:pt idx="845">45008.955499999996</cx:pt>
          <cx:pt idx="846">9872.7009999999991</cx:pt>
          <cx:pt idx="847">2438.0551999999998</cx:pt>
          <cx:pt idx="848">2974.1260000000002</cx:pt>
          <cx:pt idx="849">10601.632250000001</cx:pt>
          <cx:pt idx="850">37270.1512</cx:pt>
          <cx:pt idx="851">14119.620000000001</cx:pt>
          <cx:pt idx="852">42111.664700000001</cx:pt>
          <cx:pt idx="853">11729.6795</cx:pt>
          <cx:pt idx="854">24106.912550000001</cx:pt>
          <cx:pt idx="855">1875.3440000000001</cx:pt>
          <cx:pt idx="856">40974.164900000003</cx:pt>
          <cx:pt idx="857">15817.985699999999</cx:pt>
          <cx:pt idx="858">18218.161390000001</cx:pt>
          <cx:pt idx="859">10965.446</cx:pt>
          <cx:pt idx="860">46113.510999999999</cx:pt>
          <cx:pt idx="861">7151.0919999999996</cx:pt>
          <cx:pt idx="862">12269.68865</cx:pt>
          <cx:pt idx="863">5458.0464499999998</cx:pt>
          <cx:pt idx="864">8782.4689999999991</cx:pt>
          <cx:pt idx="865">6600.3609999999999</cx:pt>
          <cx:pt idx="866">1141.4450999999999</cx:pt>
          <cx:pt idx="867">11576.129999999999</cx:pt>
          <cx:pt idx="868">13129.603450000001</cx:pt>
          <cx:pt idx="869">4391.652</cx:pt>
          <cx:pt idx="870">8457.8179999999993</cx:pt>
          <cx:pt idx="871">3392.3652000000002</cx:pt>
          <cx:pt idx="872">5966.8873999999996</cx:pt>
          <cx:pt idx="873">6849.0259999999998</cx:pt>
          <cx:pt idx="874">8891.1394999999993</cx:pt>
          <cx:pt idx="875">2690.1138000000001</cx:pt>
          <cx:pt idx="876">26140.3603</cx:pt>
          <cx:pt idx="877">6653.7885999999999</cx:pt>
          <cx:pt idx="878">6282.2349999999997</cx:pt>
          <cx:pt idx="879">6311.9520000000002</cx:pt>
          <cx:pt idx="880">3443.0639999999999</cx:pt>
          <cx:pt idx="881">2789.0574000000001</cx:pt>
          <cx:pt idx="882">2585.8506499999999</cx:pt>
          <cx:pt idx="883">46255.112500000003</cx:pt>
          <cx:pt idx="884">4877.9810500000003</cx:pt>
          <cx:pt idx="885">19719.6947</cx:pt>
          <cx:pt idx="886">27218.437249999999</cx:pt>
          <cx:pt idx="887">5272.1758</cx:pt>
          <cx:pt idx="888">1682.597</cx:pt>
          <cx:pt idx="889">11945.1327</cx:pt>
          <cx:pt idx="890">29330.98315</cx:pt>
          <cx:pt idx="891">7243.8136000000004</cx:pt>
          <cx:pt idx="892">10422.916649999999</cx:pt>
          <cx:pt idx="893">44202.653599999998</cx:pt>
          <cx:pt idx="894">13555.0049</cx:pt>
          <cx:pt idx="895">13063.883</cx:pt>
          <cx:pt idx="896">19798.054550000001</cx:pt>
          <cx:pt idx="897">2221.5644499999999</cx:pt>
          <cx:pt idx="898">1634.5734</cx:pt>
          <cx:pt idx="899">2117.3388500000001</cx:pt>
          <cx:pt idx="900">8688.8588500000005</cx:pt>
          <cx:pt idx="901">48673.558799999999</cx:pt>
          <cx:pt idx="902">4661.2863500000003</cx:pt>
          <cx:pt idx="903">8125.7844999999998</cx:pt>
          <cx:pt idx="904">12644.589</cx:pt>
          <cx:pt idx="905">4564.1914500000003</cx:pt>
          <cx:pt idx="906">4846.9201499999999</cx:pt>
          <cx:pt idx="907">7633.7205999999996</cx:pt>
          <cx:pt idx="908">15170.069</cx:pt>
          <cx:pt idx="909">17496.306</cx:pt>
          <cx:pt idx="910">2639.0428999999999</cx:pt>
          <cx:pt idx="911">33732.686699999998</cx:pt>
          <cx:pt idx="912">14382.709049999999</cx:pt>
          <cx:pt idx="913">7626.9930000000004</cx:pt>
          <cx:pt idx="914">5257.5079500000002</cx:pt>
          <cx:pt idx="915">2473.3341</cx:pt>
          <cx:pt idx="916">21774.32215</cx:pt>
          <cx:pt idx="917">35069.374519999998</cx:pt>
          <cx:pt idx="918">13041.921</cx:pt>
          <cx:pt idx="919">5245.2268999999997</cx:pt>
          <cx:pt idx="920">13451.121999999999</cx:pt>
          <cx:pt idx="921">13462.52</cx:pt>
          <cx:pt idx="922">5488.2619999999997</cx:pt>
          <cx:pt idx="923">4320.4108500000002</cx:pt>
          <cx:pt idx="924">6250.4350000000004</cx:pt>
          <cx:pt idx="925">25333.332839999999</cx:pt>
          <cx:pt idx="926">2913.569</cx:pt>
          <cx:pt idx="927">12032.325999999999</cx:pt>
          <cx:pt idx="928">13470.804400000001</cx:pt>
          <cx:pt idx="929">6289.7548999999999</cx:pt>
          <cx:pt idx="930">2927.0646999999999</cx:pt>
          <cx:pt idx="931">6238.2979999999998</cx:pt>
          <cx:pt idx="932">10096.969999999999</cx:pt>
          <cx:pt idx="933">7348.1419999999998</cx:pt>
          <cx:pt idx="934">4673.3922000000002</cx:pt>
          <cx:pt idx="935">12233.828</cx:pt>
          <cx:pt idx="936">32108.662820000001</cx:pt>
          <cx:pt idx="937">8965.7957499999993</cx:pt>
          <cx:pt idx="938">2304.0021999999999</cx:pt>
          <cx:pt idx="939">9487.6442000000006</cx:pt>
          <cx:pt idx="940">1121.8739</cx:pt>
          <cx:pt idx="941">9549.5650999999998</cx:pt>
          <cx:pt idx="942">2217.4691499999999</cx:pt>
          <cx:pt idx="943">1628.4709</cx:pt>
          <cx:pt idx="944">12982.8747</cx:pt>
          <cx:pt idx="945">11674.129999999999</cx:pt>
          <cx:pt idx="946">7160.0940000000001</cx:pt>
          <cx:pt idx="947">39047.285000000003</cx:pt>
          <cx:pt idx="948">6358.7764500000003</cx:pt>
          <cx:pt idx="949">19933.457999999999</cx:pt>
          <cx:pt idx="950">11534.872649999999</cx:pt>
          <cx:pt idx="951">47462.894</cx:pt>
          <cx:pt idx="952">4527.1829500000003</cx:pt>
          <cx:pt idx="953">38998.546000000002</cx:pt>
          <cx:pt idx="954">20009.63365</cx:pt>
          <cx:pt idx="955">3875.7341000000001</cx:pt>
          <cx:pt idx="956">41999.519999999997</cx:pt>
          <cx:pt idx="957">12609.88702</cx:pt>
          <cx:pt idx="958">41034.221400000002</cx:pt>
          <cx:pt idx="959">28468.919010000001</cx:pt>
          <cx:pt idx="960">2730.1078499999999</cx:pt>
          <cx:pt idx="961">3353.2840000000001</cx:pt>
          <cx:pt idx="962">14474.674999999999</cx:pt>
          <cx:pt idx="963">9500.5730500000009</cx:pt>
          <cx:pt idx="964">26467.09737</cx:pt>
          <cx:pt idx="965">4746.3440000000001</cx:pt>
          <cx:pt idx="966">23967.38305</cx:pt>
          <cx:pt idx="967">7518.0253499999999</cx:pt>
          <cx:pt idx="968">3279.8685500000001</cx:pt>
          <cx:pt idx="969">8596.8277999999991</cx:pt>
          <cx:pt idx="970">10702.642400000001</cx:pt>
          <cx:pt idx="971">4992.3764000000001</cx:pt>
          <cx:pt idx="972">2527.8186500000002</cx:pt>
          <cx:pt idx="973">1759.338</cx:pt>
          <cx:pt idx="974">2322.6217999999999</cx:pt>
          <cx:pt idx="975">16138.762049999999</cx:pt>
          <cx:pt idx="976">7804.1605</cx:pt>
          <cx:pt idx="977">2902.9065000000001</cx:pt>
          <cx:pt idx="978">9704.6680500000002</cx:pt>
          <cx:pt idx="979">4889.0367999999999</cx:pt>
          <cx:pt idx="980">25517.11363</cx:pt>
          <cx:pt idx="981">4500.33925</cx:pt>
          <cx:pt idx="982">19199.944</cx:pt>
          <cx:pt idx="983">16796.411940000002</cx:pt>
          <cx:pt idx="984">4915.0598499999996</cx:pt>
          <cx:pt idx="985">7624.6300000000001</cx:pt>
          <cx:pt idx="986">8410.0468500000006</cx:pt>
          <cx:pt idx="987">28340.188849999999</cx:pt>
          <cx:pt idx="988">4518.8262500000001</cx:pt>
          <cx:pt idx="989">14571.890799999999</cx:pt>
          <cx:pt idx="990">3378.9099999999999</cx:pt>
          <cx:pt idx="991">7144.86265</cx:pt>
          <cx:pt idx="992">10118.424000000001</cx:pt>
          <cx:pt idx="993">5484.4673000000003</cx:pt>
          <cx:pt idx="994">16420.494549999999</cx:pt>
          <cx:pt idx="995">7986.4752500000004</cx:pt>
          <cx:pt idx="996">7418.5219999999999</cx:pt>
          <cx:pt idx="997">13887.968500000001</cx:pt>
          <cx:pt idx="998">6551.7501000000002</cx:pt>
          <cx:pt idx="999">5267.8181500000001</cx:pt>
          <cx:pt idx="1000">17361.766100000001</cx:pt>
          <cx:pt idx="1001">34472.841</cx:pt>
          <cx:pt idx="1002">1972.95</cx:pt>
          <cx:pt idx="1003">21232.182260000001</cx:pt>
          <cx:pt idx="1004">8627.5411000000004</cx:pt>
          <cx:pt idx="1005">4433.3877000000002</cx:pt>
          <cx:pt idx="1006">4438.2633999999998</cx:pt>
          <cx:pt idx="1007">24915.220850000002</cx:pt>
          <cx:pt idx="1008">23241.47453</cx:pt>
          <cx:pt idx="1009">9957.7216000000008</cx:pt>
          <cx:pt idx="1010">8269.0439999999999</cx:pt>
          <cx:pt idx="1011">18767.737700000001</cx:pt>
          <cx:pt idx="1012">36580.282160000002</cx:pt>
          <cx:pt idx="1013">8765.2489999999998</cx:pt>
          <cx:pt idx="1014">5383.5360000000001</cx:pt>
          <cx:pt idx="1015">12124.992399999999</cx:pt>
          <cx:pt idx="1016">2709.24395</cx:pt>
          <cx:pt idx="1017">3987.9259999999999</cx:pt>
          <cx:pt idx="1018">12495.290849999999</cx:pt>
          <cx:pt idx="1019">26018.950519999999</cx:pt>
          <cx:pt idx="1020">8798.5930000000008</cx:pt>
          <cx:pt idx="1021">35595.589800000002</cx:pt>
          <cx:pt idx="1022">42211.138200000001</cx:pt>
          <cx:pt idx="1023">1711.0268000000001</cx:pt>
          <cx:pt idx="1024">8569.8618000000006</cx:pt>
          <cx:pt idx="1025">2020.1769999999999</cx:pt>
          <cx:pt idx="1026">16450.894700000001</cx:pt>
          <cx:pt idx="1027">21595.382290000001</cx:pt>
          <cx:pt idx="1028">9850.4320000000007</cx:pt>
          <cx:pt idx="1029">6877.9800999999998</cx:pt>
          <cx:pt idx="1030">21677.283449999999</cx:pt>
          <cx:pt idx="1031">44423.803</cx:pt>
          <cx:pt idx="1032">4137.5227000000004</cx:pt>
          <cx:pt idx="1033">13747.87235</cx:pt>
          <cx:pt idx="1034">12950.0712</cx:pt>
          <cx:pt idx="1035">12094.477999999999</cx:pt>
          <cx:pt idx="1036">37484.4493</cx:pt>
          <cx:pt idx="1037">39725.518049999999</cx:pt>
          <cx:pt idx="1038">2250.8352</cx:pt>
          <cx:pt idx="1039">22493.659640000002</cx:pt>
          <cx:pt idx="1040">20234.854749999999</cx:pt>
          <cx:pt idx="1041">1704.7001499999999</cx:pt>
          <cx:pt idx="1042">33475.817150000003</cx:pt>
          <cx:pt idx="1043">3161.4540000000002</cx:pt>
          <cx:pt idx="1044">11394.065549999999</cx:pt>
          <cx:pt idx="1045">21880.82</cx:pt>
          <cx:pt idx="1046">7325.0482000000002</cx:pt>
          <cx:pt idx="1047">44501.398200000003</cx:pt>
          <cx:pt idx="1048">3594.17085</cx:pt>
          <cx:pt idx="1049">39727.614000000001</cx:pt>
          <cx:pt idx="1050">8023.1354499999998</cx:pt>
          <cx:pt idx="1051">14394.5579</cx:pt>
          <cx:pt idx="1052">9288.0267000000003</cx:pt>
          <cx:pt idx="1053">25309.489000000001</cx:pt>
          <cx:pt idx="1054">3353.4703</cx:pt>
          <cx:pt idx="1055">10594.501550000001</cx:pt>
          <cx:pt idx="1056">8277.5229999999992</cx:pt>
          <cx:pt idx="1057">17929.303370000001</cx:pt>
          <cx:pt idx="1058">2480.9791</cx:pt>
          <cx:pt idx="1059">4462.7218000000003</cx:pt>
          <cx:pt idx="1060">1981.5818999999999</cx:pt>
          <cx:pt idx="1061">11554.223599999999</cx:pt>
          <cx:pt idx="1062">48970.247600000002</cx:pt>
          <cx:pt idx="1063">6548.1950500000003</cx:pt>
          <cx:pt idx="1064">5708.8670000000002</cx:pt>
          <cx:pt idx="1065">7045.4989999999998</cx:pt>
          <cx:pt idx="1066">8978.1851000000006</cx:pt>
          <cx:pt idx="1067">5757.41345</cx:pt>
          <cx:pt idx="1068">14349.8544</cx:pt>
          <cx:pt idx="1069">10928.849</cx:pt>
          <cx:pt idx="1070">39871.704299999998</cx:pt>
          <cx:pt idx="1071">13974.455550000001</cx:pt>
          <cx:pt idx="1072">1909.52745</cx:pt>
          <cx:pt idx="1073">12096.6512</cx:pt>
          <cx:pt idx="1074">13204.28565</cx:pt>
          <cx:pt idx="1075">4562.8420999999998</cx:pt>
          <cx:pt idx="1076">8551.3469999999998</cx:pt>
          <cx:pt idx="1077">2102.2647000000002</cx:pt>
          <cx:pt idx="1078">34672.147199999999</cx:pt>
          <cx:pt idx="1079">15161.5344</cx:pt>
          <cx:pt idx="1080">11884.048580000001</cx:pt>
          <cx:pt idx="1081">4454.40265</cx:pt>
          <cx:pt idx="1082">5855.9025000000001</cx:pt>
          <cx:pt idx="1083">4076.4969999999998</cx:pt>
          <cx:pt idx="1084">15019.760050000001</cx:pt>
          <cx:pt idx="1085">19023.259999999998</cx:pt>
          <cx:pt idx="1086">10796.35025</cx:pt>
          <cx:pt idx="1087">11353.2276</cx:pt>
          <cx:pt idx="1088">9748.9105999999992</cx:pt>
          <cx:pt idx="1089">10577.087</cx:pt>
          <cx:pt idx="1090">41676.081100000003</cx:pt>
          <cx:pt idx="1091">11286.538699999999</cx:pt>
          <cx:pt idx="1092">3591.48</cx:pt>
          <cx:pt idx="1093">33907.548000000003</cx:pt>
          <cx:pt idx="1094">11299.343000000001</cx:pt>
          <cx:pt idx="1095">4561.1885000000002</cx:pt>
          <cx:pt idx="1096">44641.197399999997</cx:pt>
          <cx:pt idx="1097">1674.6323</cx:pt>
          <cx:pt idx="1098">23045.566159999998</cx:pt>
          <cx:pt idx="1099">3227.1210999999998</cx:pt>
          <cx:pt idx="1100">16776.304049999999</cx:pt>
          <cx:pt idx="1101">11253.421</cx:pt>
          <cx:pt idx="1102">3471.4096</cx:pt>
          <cx:pt idx="1103">11363.2832</cx:pt>
          <cx:pt idx="1104">20420.604650000001</cx:pt>
          <cx:pt idx="1105">10338.9316</cx:pt>
          <cx:pt idx="1106">8988.1587500000005</cx:pt>
          <cx:pt idx="1107">10493.9458</cx:pt>
          <cx:pt idx="1108">2904.0880000000002</cx:pt>
          <cx:pt idx="1109">8605.3615000000009</cx:pt>
          <cx:pt idx="1110">11512.405000000001</cx:pt>
          <cx:pt idx="1111">41949.244100000004</cx:pt>
          <cx:pt idx="1112">24180.933499999999</cx:pt>
          <cx:pt idx="1113">5312.1698500000002</cx:pt>
          <cx:pt idx="1114">2396.0958999999998</cx:pt>
          <cx:pt idx="1115">10807.4863</cx:pt>
          <cx:pt idx="1116">9222.4025999999994</cx:pt>
          <cx:pt idx="1117">36124.573700000001</cx:pt>
          <cx:pt idx="1118">38282.749499999998</cx:pt>
          <cx:pt idx="1119">5693.4305000000004</cx:pt>
          <cx:pt idx="1120">34166.273000000001</cx:pt>
          <cx:pt idx="1121">8347.1643000000004</cx:pt>
          <cx:pt idx="1122">46661.4424</cx:pt>
          <cx:pt idx="1123">18903.491409999999</cx:pt>
          <cx:pt idx="1124">40904.199500000002</cx:pt>
          <cx:pt idx="1125">14254.608200000001</cx:pt>
          <cx:pt idx="1126">10214.636</cx:pt>
          <cx:pt idx="1127">5836.5204000000003</cx:pt>
          <cx:pt idx="1128">14358.364369999999</cx:pt>
          <cx:pt idx="1129">1728.8969999999999</cx:pt>
          <cx:pt idx="1130">8582.3022999999994</cx:pt>
          <cx:pt idx="1131">3693.4279999999999</cx:pt>
          <cx:pt idx="1132">20709.020339999999</cx:pt>
          <cx:pt idx="1133">9991.0376500000002</cx:pt>
          <cx:pt idx="1134">19673.335729999999</cx:pt>
          <cx:pt idx="1135">11085.586799999999</cx:pt>
          <cx:pt idx="1136">7623.518</cx:pt>
          <cx:pt idx="1137">3176.2876999999999</cx:pt>
          <cx:pt idx="1138">3704.3544999999999</cx:pt>
          <cx:pt idx="1139">36898.733079999998</cx:pt>
          <cx:pt idx="1140">9048.0272999999997</cx:pt>
          <cx:pt idx="1141">7954.5169999999998</cx:pt>
          <cx:pt idx="1142">27117.993780000001</cx:pt>
          <cx:pt idx="1143">6338.0756000000001</cx:pt>
          <cx:pt idx="1144">9630.3970000000008</cx:pt>
          <cx:pt idx="1145">11289.10925</cx:pt>
          <cx:pt idx="1146">52590.829389999999</cx:pt>
          <cx:pt idx="1147">2261.5688</cx:pt>
          <cx:pt idx="1148">10791.959999999999</cx:pt>
          <cx:pt idx="1149">5979.7309999999998</cx:pt>
          <cx:pt idx="1150">2203.7359499999998</cx:pt>
          <cx:pt idx="1151">12235.8392</cx:pt>
          <cx:pt idx="1152">40941.285400000001</cx:pt>
          <cx:pt idx="1153">5630.4578499999998</cx:pt>
          <cx:pt idx="1154">11015.1747</cx:pt>
          <cx:pt idx="1155">7228.2156500000001</cx:pt>
          <cx:pt idx="1156">39722.746200000001</cx:pt>
          <cx:pt idx="1157">14426.073850000001</cx:pt>
          <cx:pt idx="1158">2459.7201</cx:pt>
          <cx:pt idx="1159">3989.8409999999999</cx:pt>
          <cx:pt idx="1160">7727.2532000000001</cx:pt>
          <cx:pt idx="1161">5124.1886999999997</cx:pt>
          <cx:pt idx="1162">18963.171920000001</cx:pt>
          <cx:pt idx="1163">2200.8308499999998</cx:pt>
          <cx:pt idx="1164">7153.5538999999999</cx:pt>
          <cx:pt idx="1165">5227.9887500000004</cx:pt>
          <cx:pt idx="1166">10982.5013</cx:pt>
          <cx:pt idx="1167">4529.4769999999999</cx:pt>
          <cx:pt idx="1168">4670.6400000000003</cx:pt>
          <cx:pt idx="1169">6112.3529500000004</cx:pt>
          <cx:pt idx="1170">17178.682400000002</cx:pt>
          <cx:pt idx="1171">22478.599999999999</cx:pt>
          <cx:pt idx="1172">11093.6229</cx:pt>
          <cx:pt idx="1173">6457.8433999999997</cx:pt>
          <cx:pt idx="1174">4433.9159</cx:pt>
          <cx:pt idx="1175">2154.3609999999999</cx:pt>
          <cx:pt idx="1176">23887.662700000001</cx:pt>
          <cx:pt idx="1177">6496.8860000000004</cx:pt>
          <cx:pt idx="1178">2899.4893499999998</cx:pt>
          <cx:pt idx="1179">19350.368900000001</cx:pt>
          <cx:pt idx="1180">7650.7737500000003</cx:pt>
          <cx:pt idx="1181">2850.6837500000001</cx:pt>
          <cx:pt idx="1182">2632.9920000000002</cx:pt>
          <cx:pt idx="1183">9447.3824000000004</cx:pt>
          <cx:pt idx="1184">18328.238099999999</cx:pt>
          <cx:pt idx="1185">8603.8233999999993</cx:pt>
          <cx:pt idx="1186">37465.34375</cx:pt>
          <cx:pt idx="1187">13844.797200000001</cx:pt>
          <cx:pt idx="1188">21771.3423</cx:pt>
          <cx:pt idx="1189">13126.677449999999</cx:pt>
          <cx:pt idx="1190">5327.4002499999997</cx:pt>
          <cx:pt idx="1191">13725.47184</cx:pt>
          <cx:pt idx="1192">13019.161050000001</cx:pt>
          <cx:pt idx="1193">8671.1912499999999</cx:pt>
          <cx:pt idx="1194">4134.0824499999999</cx:pt>
          <cx:pt idx="1195">18838.703659999999</cx:pt>
          <cx:pt idx="1196">33307.550799999997</cx:pt>
          <cx:pt idx="1197">5699.8374999999996</cx:pt>
          <cx:pt idx="1198">6393.6034499999996</cx:pt>
          <cx:pt idx="1199">4934.7049999999999</cx:pt>
          <cx:pt idx="1200">6198.7518</cx:pt>
          <cx:pt idx="1201">8733.2292500000003</cx:pt>
          <cx:pt idx="1202">2055.3249000000001</cx:pt>
          <cx:pt idx="1203">9964.0599999999995</cx:pt>
          <cx:pt idx="1204">18223.4512</cx:pt>
          <cx:pt idx="1205">5116.5003999999999</cx:pt>
          <cx:pt idx="1206">36910.608030000003</cx:pt>
          <cx:pt idx="1207">38415.474000000002</cx:pt>
          <cx:pt idx="1208">20296.863450000001</cx:pt>
          <cx:pt idx="1209">12347.172</cx:pt>
          <cx:pt idx="1210">5373.3642499999996</cx:pt>
          <cx:pt idx="1211">23563.016179999999</cx:pt>
          <cx:pt idx="1212">1702.4553000000001</cx:pt>
          <cx:pt idx="1213">10806.839</cx:pt>
          <cx:pt idx="1214">3956.0714499999999</cx:pt>
          <cx:pt idx="1215">12890.057650000001</cx:pt>
          <cx:pt idx="1216">5415.6611999999996</cx:pt>
          <cx:pt idx="1217">4058.1161000000002</cx:pt>
          <cx:pt idx="1218">41661.601999999999</cx:pt>
          <cx:pt idx="1219">7537.1638999999996</cx:pt>
          <cx:pt idx="1220">4718.2035500000002</cx:pt>
          <cx:pt idx="1221">6593.5083000000004</cx:pt>
          <cx:pt idx="1222">8442.6669999999995</cx:pt>
          <cx:pt idx="1223">26125.674770000001</cx:pt>
          <cx:pt idx="1224">6858.4795999999997</cx:pt>
          <cx:pt idx="1225">4795.6567999999997</cx:pt>
          <cx:pt idx="1226">6640.5448500000002</cx:pt>
          <cx:pt idx="1227">7162.0122000000001</cx:pt>
          <cx:pt idx="1228">10594.225700000001</cx:pt>
          <cx:pt idx="1229">11938.255950000001</cx:pt>
          <cx:pt idx="1230">60021.398970000002</cx:pt>
          <cx:pt idx="1231">20167.336029999999</cx:pt>
          <cx:pt idx="1232">12479.70895</cx:pt>
          <cx:pt idx="1233">11345.519</cx:pt>
          <cx:pt idx="1234">8515.7587000000003</cx:pt>
          <cx:pt idx="1235">2699.56835</cx:pt>
          <cx:pt idx="1236">14449.8544</cx:pt>
          <cx:pt idx="1237">12224.350850000001</cx:pt>
          <cx:pt idx="1238">6985.50695</cx:pt>
          <cx:pt idx="1239">3238.4357</cx:pt>
          <cx:pt idx="1240">47269.853999999999</cx:pt>
          <cx:pt idx="1241">49577.662400000001</cx:pt>
          <cx:pt idx="1242">4296.2712000000001</cx:pt>
          <cx:pt idx="1243">3171.6149</cx:pt>
          <cx:pt idx="1244">1135.9407000000001</cx:pt>
          <cx:pt idx="1245">5615.3689999999997</cx:pt>
          <cx:pt idx="1246">9101.7980000000007</cx:pt>
          <cx:pt idx="1247">6059.1729999999998</cx:pt>
          <cx:pt idx="1248">1633.9618</cx:pt>
          <cx:pt idx="1249">37607.527699999999</cx:pt>
          <cx:pt idx="1250">18648.421699999999</cx:pt>
          <cx:pt idx="1251">1241.5650000000001</cx:pt>
          <cx:pt idx="1252">16232.847</cx:pt>
          <cx:pt idx="1253">15828.82173</cx:pt>
          <cx:pt idx="1254">4415.1588000000002</cx:pt>
          <cx:pt idx="1255">6474.0129999999999</cx:pt>
          <cx:pt idx="1256">11436.738149999999</cx:pt>
          <cx:pt idx="1257">11305.93455</cx:pt>
          <cx:pt idx="1258">30063.580549999999</cx:pt>
          <cx:pt idx="1259">10197.772199999999</cx:pt>
          <cx:pt idx="1260">4544.2348000000002</cx:pt>
          <cx:pt idx="1261">3277.1610000000001</cx:pt>
          <cx:pt idx="1262">6770.1925000000001</cx:pt>
          <cx:pt idx="1263">7337.7479999999996</cx:pt>
          <cx:pt idx="1264">10370.912549999999</cx:pt>
          <cx:pt idx="1265">26926.5144</cx:pt>
          <cx:pt idx="1266">10704.469999999999</cx:pt>
          <cx:pt idx="1267">34254.053350000002</cx:pt>
          <cx:pt idx="1268">1880.4870000000001</cx:pt>
          <cx:pt idx="1269">8615.2999999999993</cx:pt>
          <cx:pt idx="1270">3292.5298499999999</cx:pt>
          <cx:pt idx="1271">3021.80915</cx:pt>
          <cx:pt idx="1272">14478.33015</cx:pt>
          <cx:pt idx="1273">4747.0528999999997</cx:pt>
          <cx:pt idx="1274">17043.341400000001</cx:pt>
          <cx:pt idx="1275">10959.33</cx:pt>
          <cx:pt idx="1276">2741.9479999999999</cx:pt>
          <cx:pt idx="1277">4357.0436499999996</cx:pt>
          <cx:pt idx="1278">22462.043750000001</cx:pt>
          <cx:pt idx="1279">4189.1130999999996</cx:pt>
          <cx:pt idx="1280">8283.6807000000008</cx:pt>
          <cx:pt idx="1281">24535.698550000001</cx:pt>
          <cx:pt idx="1282">14283.4594</cx:pt>
          <cx:pt idx="1283">1720.3536999999999</cx:pt>
          <cx:pt idx="1284">47403.879999999997</cx:pt>
          <cx:pt idx="1285">8534.6718000000001</cx:pt>
          <cx:pt idx="1286">3732.6251000000002</cx:pt>
          <cx:pt idx="1287">5472.4489999999996</cx:pt>
          <cx:pt idx="1288">38344.565999999999</cx:pt>
          <cx:pt idx="1289">7147.4727999999996</cx:pt>
          <cx:pt idx="1290">7133.9025000000001</cx:pt>
          <cx:pt idx="1291">34828.654000000002</cx:pt>
          <cx:pt idx="1292">1515.3449000000001</cx:pt>
          <cx:pt idx="1293">9301.8935500000007</cx:pt>
          <cx:pt idx="1294">11931.125249999999</cx:pt>
          <cx:pt idx="1295">1964.78</cx:pt>
          <cx:pt idx="1296">1708.9257500000001</cx:pt>
          <cx:pt idx="1297">4340.4408999999996</cx:pt>
          <cx:pt idx="1298">5261.4694499999996</cx:pt>
          <cx:pt idx="1299">2710.8285500000002</cx:pt>
          <cx:pt idx="1300">62592.873090000001</cx:pt>
          <cx:pt idx="1301">46718.163249999998</cx:pt>
          <cx:pt idx="1302">3208.7869999999998</cx:pt>
          <cx:pt idx="1303">37829.724199999997</cx:pt>
          <cx:pt idx="1304">21259.377949999998</cx:pt>
          <cx:pt idx="1305">2464.6188000000002</cx:pt>
          <cx:pt idx="1306">16115.3045</cx:pt>
          <cx:pt idx="1307">21472.478800000001</cx:pt>
          <cx:pt idx="1308">33900.652999999998</cx:pt>
          <cx:pt idx="1309">6875.9610000000002</cx:pt>
          <cx:pt idx="1310">6940.90985</cx:pt>
          <cx:pt idx="1311">4571.4130500000001</cx:pt>
          <cx:pt idx="1312">4536.259</cx:pt>
          <cx:pt idx="1313">36397.576000000001</cx:pt>
          <cx:pt idx="1314">18765.87545</cx:pt>
          <cx:pt idx="1315">11272.331389999999</cx:pt>
          <cx:pt idx="1316">1731.6769999999999</cx:pt>
          <cx:pt idx="1317">1163.4627</cx:pt>
          <cx:pt idx="1318">19496.71917</cx:pt>
          <cx:pt idx="1319">7201.7008500000002</cx:pt>
          <cx:pt idx="1320">5425.0233500000004</cx:pt>
          <cx:pt idx="1321">28101.333050000001</cx:pt>
          <cx:pt idx="1322">12981.3457</cx:pt>
          <cx:pt idx="1323">43896.376300000004</cx:pt>
          <cx:pt idx="1324">4239.8926499999998</cx:pt>
          <cx:pt idx="1325">13143.336649999999</cx:pt>
          <cx:pt idx="1326">7050.0213000000003</cx:pt>
          <cx:pt idx="1327">9377.9046999999991</cx:pt>
          <cx:pt idx="1328">22395.74424</cx:pt>
          <cx:pt idx="1329">10325.206</cx:pt>
          <cx:pt idx="1330">12629.1656</cx:pt>
          <cx:pt idx="1331">10795.937330000001</cx:pt>
          <cx:pt idx="1332">11411.684999999999</cx:pt>
          <cx:pt idx="1333">10600.5483</cx:pt>
          <cx:pt idx="1334">2205.9807999999998</cx:pt>
          <cx:pt idx="1335">1629.8335</cx:pt>
          <cx:pt idx="1336">2007.9449999999999</cx:pt>
          <cx:pt idx="1337">29141.3603</cx:pt>
        </cx:lvl>
      </cx:numDim>
    </cx:data>
  </cx:chartData>
  <cx:chart>
    <cx:title pos="t" align="ctr" overlay="0">
      <cx:tx>
        <cx:txData>
          <cx:v>Histogram for charges</cx:v>
        </cx:txData>
      </cx:tx>
      <cx:spPr>
        <a:solidFill>
          <a:schemeClr val="lt1"/>
        </a:solidFill>
        <a:ln w="12700" cap="flat" cmpd="sng" algn="ctr">
          <a:solidFill>
            <a:schemeClr val="accent2"/>
          </a:solidFill>
          <a:prstDash val="solid"/>
          <a:miter lim="800000"/>
        </a:ln>
        <a:effectLst/>
      </cx:spPr>
      <cx:txPr>
        <a:bodyPr spcFirstLastPara="1" vertOverflow="ellipsis" horzOverflow="overflow" wrap="square" lIns="0" tIns="0" rIns="0" bIns="0" anchor="ctr" anchorCtr="1"/>
        <a:lstStyle/>
        <a:p>
          <a:pPr algn="ctr" rtl="0">
            <a:defRPr/>
          </a:pPr>
          <a:r>
            <a:rPr>
              <a:solidFill>
                <a:schemeClr val="dk1"/>
              </a:solidFill>
              <a:latin typeface="+mn-lt"/>
              <a:ea typeface="+mn-ea"/>
              <a:cs typeface="+mn-cs"/>
            </a:rPr>
            <a:t>Histogram for charges</a:t>
          </a:r>
        </a:p>
      </cx:txPr>
    </cx:title>
    <cx:plotArea>
      <cx:plotAreaRegion>
        <cx:series layoutId="clusteredColumn" uniqueId="{2F4F5583-B548-4C9C-A4D2-B6A4E0A7CDC8}">
          <cx:tx>
            <cx:txData>
              <cx:f>' Q&amp;A-1(b)Historgram &amp;boxplot'!$B$9</cx:f>
              <cx:v>charges($)</cx:v>
            </cx:txData>
          </cx:tx>
          <cx:dataLabels pos="inEnd">
            <cx:visibility seriesName="0" categoryName="0" value="1"/>
          </cx:dataLabels>
          <cx:dataId val="0"/>
          <cx:layoutPr>
            <cx:binning intervalClosed="r"/>
          </cx:layoutPr>
        </cx:series>
      </cx:plotAreaRegion>
      <cx:axis id="0">
        <cx:catScaling gapWidth="0"/>
        <cx:tickLabels/>
      </cx:axis>
      <cx:axis id="1" hidden="1">
        <cx:valScaling/>
        <cx:majorGridlines/>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40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6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B5834273224308922EDF5DAD70981B"/>
        <w:category>
          <w:name w:val="General"/>
          <w:gallery w:val="placeholder"/>
        </w:category>
        <w:types>
          <w:type w:val="bbPlcHdr"/>
        </w:types>
        <w:behaviors>
          <w:behavior w:val="content"/>
        </w:behaviors>
        <w:guid w:val="{27785689-3B95-4E74-81E3-23C2E4BE3158}"/>
      </w:docPartPr>
      <w:docPartBody>
        <w:p w:rsidR="0085186A" w:rsidRDefault="00000000">
          <w:pPr>
            <w:pStyle w:val="B9B5834273224308922EDF5DAD70981B"/>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rlow">
    <w:charset w:val="00"/>
    <w:family w:val="auto"/>
    <w:pitch w:val="variable"/>
    <w:sig w:usb0="20000007" w:usb1="00000000" w:usb2="00000000" w:usb3="00000000" w:csb0="00000193"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97A"/>
    <w:rsid w:val="00511751"/>
    <w:rsid w:val="0085186A"/>
    <w:rsid w:val="00A809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B5834273224308922EDF5DAD70981B">
    <w:name w:val="B9B5834273224308922EDF5DAD70981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_rels/themeOverride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Business report (graphic design)</Template>
  <TotalTime>0</TotalTime>
  <Pages>14</Pages>
  <Words>1251</Words>
  <Characters>7133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swetha k</dc:creator>
  <cp:keywords/>
  <dc:description/>
  <cp:lastModifiedBy>swetha k</cp:lastModifiedBy>
  <cp:revision>2</cp:revision>
  <dcterms:created xsi:type="dcterms:W3CDTF">2023-03-06T09:50:00Z</dcterms:created>
  <dcterms:modified xsi:type="dcterms:W3CDTF">2023-03-06T09:50:00Z</dcterms:modified>
</cp:coreProperties>
</file>